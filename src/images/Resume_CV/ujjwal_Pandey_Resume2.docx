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231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1199"/>
        <w:gridCol w:w="263"/>
        <w:gridCol w:w="7329"/>
        <w:gridCol w:w="98"/>
      </w:tblGrid>
      <w:tr w:rsidR="004B4147" w:rsidRPr="004B4147" w14:paraId="6782B10C" w14:textId="77777777" w:rsidTr="00941904">
        <w:trPr>
          <w:trHeight w:val="1287"/>
        </w:trPr>
        <w:tc>
          <w:tcPr>
            <w:tcW w:w="2410" w:type="dxa"/>
          </w:tcPr>
          <w:p w14:paraId="391A2177" w14:textId="1858529C" w:rsidR="004B4147" w:rsidRPr="004B4147" w:rsidRDefault="004B4147" w:rsidP="00E724A1">
            <w:pPr>
              <w:pStyle w:val="Logo"/>
              <w:jc w:val="center"/>
            </w:pPr>
          </w:p>
        </w:tc>
        <w:tc>
          <w:tcPr>
            <w:tcW w:w="8889" w:type="dxa"/>
            <w:gridSpan w:val="4"/>
          </w:tcPr>
          <w:p w14:paraId="3A829FB5" w14:textId="724CFD4D" w:rsidR="004B4147" w:rsidRPr="003D0EE9" w:rsidRDefault="004B1C88" w:rsidP="004B4147">
            <w:pPr>
              <w:pStyle w:val="Title"/>
              <w:rPr>
                <w:color w:val="FFFFFF" w:themeColor="background1"/>
              </w:rPr>
            </w:pPr>
            <w:r w:rsidRPr="003D0EE9">
              <w:rPr>
                <w:color w:val="FFFFFF" w:themeColor="background1"/>
              </w:rPr>
              <w:t>Ujjwal</w:t>
            </w:r>
            <w:r w:rsidR="00C00D75" w:rsidRPr="003D0EE9">
              <w:rPr>
                <w:color w:val="FFFFFF" w:themeColor="background1"/>
              </w:rPr>
              <w:t xml:space="preserve"> Pandey</w:t>
            </w:r>
          </w:p>
          <w:p w14:paraId="4035B58D" w14:textId="6A967E39" w:rsidR="00834AD1" w:rsidRPr="003D0EE9" w:rsidRDefault="002830E3" w:rsidP="00834AD1">
            <w:pPr>
              <w:pStyle w:val="Contact"/>
              <w:pBdr>
                <w:bottom w:val="single" w:sz="6" w:space="1" w:color="auto"/>
              </w:pBdr>
              <w:rPr>
                <w:color w:val="FFFFFF" w:themeColor="background1"/>
              </w:rPr>
            </w:pPr>
            <w:r w:rsidRPr="003D0EE9">
              <w:rPr>
                <w:color w:val="FFFFFF" w:themeColor="background1"/>
              </w:rPr>
              <w:t>Full-Stack Developer</w:t>
            </w:r>
          </w:p>
        </w:tc>
      </w:tr>
      <w:tr w:rsidR="003D0EE9" w:rsidRPr="003D0EE9" w14:paraId="5B055A1B" w14:textId="77777777" w:rsidTr="00941904">
        <w:trPr>
          <w:gridAfter w:val="1"/>
          <w:wAfter w:w="98" w:type="dxa"/>
          <w:trHeight w:val="941"/>
        </w:trPr>
        <w:tc>
          <w:tcPr>
            <w:tcW w:w="2410" w:type="dxa"/>
          </w:tcPr>
          <w:p w14:paraId="1BCEF67F" w14:textId="77777777" w:rsidR="00A21AF8" w:rsidRPr="004B4147" w:rsidRDefault="00A21AF8" w:rsidP="000161E1"/>
        </w:tc>
        <w:tc>
          <w:tcPr>
            <w:tcW w:w="8791" w:type="dxa"/>
            <w:gridSpan w:val="3"/>
          </w:tcPr>
          <w:p w14:paraId="28F52640" w14:textId="69313920" w:rsidR="00A21AF8" w:rsidRPr="003D0EE9" w:rsidRDefault="0056276A" w:rsidP="002D7BAD">
            <w:pPr>
              <w:pStyle w:val="Jobtitle"/>
              <w:numPr>
                <w:ilvl w:val="0"/>
                <w:numId w:val="15"/>
              </w:numPr>
            </w:pPr>
            <w:r w:rsidRPr="003D0EE9">
              <w:rPr>
                <w:rFonts w:asciiTheme="majorHAnsi" w:hAnsiTheme="majorHAnsi"/>
                <w:spacing w:val="0"/>
                <w:sz w:val="22"/>
              </w:rPr>
              <w:t>ujjwalpandey.aps@gmail.com</w:t>
            </w:r>
            <w:r w:rsidR="00052E29" w:rsidRPr="003D0EE9">
              <w:rPr>
                <w:rFonts w:asciiTheme="majorHAnsi" w:hAnsiTheme="majorHAnsi"/>
                <w:spacing w:val="0"/>
                <w:sz w:val="22"/>
              </w:rPr>
              <w:t xml:space="preserve"> </w:t>
            </w:r>
          </w:p>
          <w:p w14:paraId="708A1DD0" w14:textId="77777777" w:rsidR="00B217A6" w:rsidRPr="003D0EE9" w:rsidRDefault="00AF75A6" w:rsidP="00826E14">
            <w:pPr>
              <w:pStyle w:val="Jobtitle"/>
              <w:numPr>
                <w:ilvl w:val="0"/>
                <w:numId w:val="15"/>
              </w:numPr>
              <w:rPr>
                <w:rFonts w:asciiTheme="majorHAnsi" w:hAnsiTheme="majorHAnsi"/>
                <w:spacing w:val="0"/>
                <w:sz w:val="22"/>
              </w:rPr>
            </w:pPr>
            <w:r w:rsidRPr="003D0EE9">
              <w:rPr>
                <w:rFonts w:asciiTheme="majorHAnsi" w:hAnsiTheme="majorHAnsi"/>
                <w:spacing w:val="0"/>
                <w:sz w:val="22"/>
              </w:rPr>
              <w:t>+91</w:t>
            </w:r>
            <w:r w:rsidR="00B518AC" w:rsidRPr="003D0EE9">
              <w:rPr>
                <w:rFonts w:asciiTheme="majorHAnsi" w:hAnsiTheme="majorHAnsi"/>
                <w:spacing w:val="0"/>
                <w:sz w:val="22"/>
              </w:rPr>
              <w:t>-</w:t>
            </w:r>
            <w:r w:rsidR="0056276A" w:rsidRPr="003D0EE9">
              <w:rPr>
                <w:rFonts w:asciiTheme="majorHAnsi" w:hAnsiTheme="majorHAnsi"/>
                <w:spacing w:val="0"/>
                <w:sz w:val="22"/>
              </w:rPr>
              <w:t>8375990500</w:t>
            </w:r>
            <w:r w:rsidR="00B217A6" w:rsidRPr="003D0EE9">
              <w:rPr>
                <w:rFonts w:asciiTheme="majorHAnsi" w:hAnsiTheme="majorHAnsi"/>
                <w:spacing w:val="0"/>
                <w:sz w:val="22"/>
              </w:rPr>
              <w:t xml:space="preserve"> </w:t>
            </w:r>
          </w:p>
          <w:p w14:paraId="6DD33782" w14:textId="321BD368" w:rsidR="0083087C" w:rsidRPr="003D0EE9" w:rsidRDefault="00B217A6" w:rsidP="00826E14">
            <w:pPr>
              <w:pStyle w:val="Jobtitle"/>
              <w:numPr>
                <w:ilvl w:val="0"/>
                <w:numId w:val="15"/>
              </w:numPr>
              <w:rPr>
                <w:rFonts w:asciiTheme="majorHAnsi" w:hAnsiTheme="majorHAnsi"/>
                <w:spacing w:val="0"/>
                <w:sz w:val="22"/>
              </w:rPr>
            </w:pPr>
            <w:r w:rsidRPr="003D0EE9">
              <w:rPr>
                <w:rFonts w:asciiTheme="majorHAnsi" w:hAnsiTheme="majorHAnsi"/>
                <w:spacing w:val="0"/>
                <w:sz w:val="22"/>
              </w:rPr>
              <w:t>New Delhi, Delhi</w:t>
            </w:r>
          </w:p>
        </w:tc>
      </w:tr>
      <w:tr w:rsidR="00317E65" w:rsidRPr="00317E65" w14:paraId="374CD8BD" w14:textId="77777777" w:rsidTr="00840778">
        <w:trPr>
          <w:gridAfter w:val="1"/>
          <w:wAfter w:w="98" w:type="dxa"/>
        </w:trPr>
        <w:tc>
          <w:tcPr>
            <w:tcW w:w="3609" w:type="dxa"/>
            <w:gridSpan w:val="2"/>
            <w:tcBorders>
              <w:right w:val="single" w:sz="4" w:space="0" w:color="D9D9D9" w:themeColor="background1" w:themeShade="D9"/>
            </w:tcBorders>
          </w:tcPr>
          <w:p w14:paraId="1D1E8C81" w14:textId="77777777" w:rsidR="00EB5C97" w:rsidRPr="00317E65" w:rsidRDefault="00EB5C97" w:rsidP="001C4CBA">
            <w:pPr>
              <w:pStyle w:val="Contact"/>
              <w:rPr>
                <w:color w:val="000000" w:themeColor="text1"/>
              </w:rPr>
            </w:pPr>
          </w:p>
          <w:p w14:paraId="545930BC" w14:textId="77777777" w:rsidR="005B7516" w:rsidRDefault="001C4CBA" w:rsidP="001C4CBA">
            <w:pPr>
              <w:pStyle w:val="Contact"/>
              <w:rPr>
                <w:color w:val="000000" w:themeColor="text1"/>
              </w:rPr>
            </w:pPr>
            <w:r w:rsidRPr="00317E65">
              <w:rPr>
                <w:color w:val="000000" w:themeColor="text1"/>
              </w:rPr>
              <w:t>Profiles:</w:t>
            </w:r>
            <w:r w:rsidR="00450B31" w:rsidRPr="00317E65">
              <w:rPr>
                <w:color w:val="000000" w:themeColor="text1"/>
              </w:rPr>
              <w:t xml:space="preserve"> </w:t>
            </w:r>
          </w:p>
          <w:p w14:paraId="04A08B61" w14:textId="1EBE7EE2" w:rsidR="0053003E" w:rsidRPr="0011061B" w:rsidRDefault="00B42485" w:rsidP="001C4CBA">
            <w:pPr>
              <w:pStyle w:val="Contact"/>
              <w:rPr>
                <w:color w:val="000000" w:themeColor="text1"/>
              </w:rPr>
            </w:pPr>
            <w:hyperlink r:id="rId11" w:history="1">
              <w:r w:rsidR="004D2AAC" w:rsidRPr="000243D8">
                <w:rPr>
                  <w:rStyle w:val="Hyperlink"/>
                  <w:i/>
                  <w:iCs/>
                  <w:color w:val="767171" w:themeColor="background2" w:themeShade="80"/>
                  <w:u w:val="none"/>
                </w:rPr>
                <w:t>ujjwalpandeyjava.github.io/Ujjwal-Portfolio/</w:t>
              </w:r>
            </w:hyperlink>
          </w:p>
          <w:p w14:paraId="5B6D9AFD" w14:textId="51EA22B3" w:rsidR="0053003E" w:rsidRPr="00317E65" w:rsidRDefault="0053003E" w:rsidP="0053003E">
            <w:pPr>
              <w:pStyle w:val="Heading2"/>
              <w:rPr>
                <w:b/>
                <w:bCs/>
                <w:color w:val="000000" w:themeColor="text1"/>
              </w:rPr>
            </w:pPr>
          </w:p>
          <w:p w14:paraId="1E421AA6" w14:textId="20064EDF" w:rsidR="004D7FF9" w:rsidRDefault="004D7FF9" w:rsidP="004D7FF9">
            <w:pPr>
              <w:rPr>
                <w:color w:val="000000" w:themeColor="text1"/>
              </w:rPr>
            </w:pPr>
          </w:p>
          <w:p w14:paraId="2D0C72C4" w14:textId="519B940E" w:rsidR="007B0D01" w:rsidRDefault="007B0D01" w:rsidP="004D7FF9">
            <w:pPr>
              <w:rPr>
                <w:color w:val="000000" w:themeColor="text1"/>
              </w:rPr>
            </w:pPr>
          </w:p>
          <w:p w14:paraId="588BC888" w14:textId="0598F562" w:rsidR="007B0D01" w:rsidRDefault="007B0D01" w:rsidP="004D7FF9">
            <w:pPr>
              <w:rPr>
                <w:color w:val="000000" w:themeColor="text1"/>
              </w:rPr>
            </w:pPr>
          </w:p>
          <w:p w14:paraId="3745D9B0" w14:textId="0DBD0EC8" w:rsidR="007B0D01" w:rsidRDefault="007B0D01" w:rsidP="004D7FF9">
            <w:pPr>
              <w:rPr>
                <w:color w:val="000000" w:themeColor="text1"/>
              </w:rPr>
            </w:pPr>
          </w:p>
          <w:p w14:paraId="28ECB9F7" w14:textId="77777777" w:rsidR="007B0D01" w:rsidRPr="00317E65" w:rsidRDefault="007B0D01" w:rsidP="004D7FF9">
            <w:pPr>
              <w:rPr>
                <w:color w:val="000000" w:themeColor="text1"/>
              </w:rPr>
            </w:pPr>
          </w:p>
          <w:p w14:paraId="04FD0A51" w14:textId="77777777" w:rsidR="004D7FF9" w:rsidRPr="00317E65" w:rsidRDefault="004D7FF9" w:rsidP="004D7FF9">
            <w:pPr>
              <w:rPr>
                <w:color w:val="000000" w:themeColor="text1"/>
              </w:rPr>
            </w:pPr>
          </w:p>
          <w:p w14:paraId="317AFF5C" w14:textId="1E0FB3B3" w:rsidR="008739DC" w:rsidRPr="00317E65" w:rsidRDefault="008739DC" w:rsidP="0053003E">
            <w:pPr>
              <w:pStyle w:val="Heading2"/>
              <w:rPr>
                <w:b/>
                <w:bCs/>
                <w:color w:val="000000" w:themeColor="text1"/>
                <w:sz w:val="32"/>
                <w:szCs w:val="36"/>
              </w:rPr>
            </w:pPr>
            <w:r w:rsidRPr="00317E65">
              <w:rPr>
                <w:b/>
                <w:bCs/>
                <w:color w:val="000000" w:themeColor="text1"/>
                <w:sz w:val="32"/>
                <w:szCs w:val="36"/>
              </w:rPr>
              <w:t>Education</w:t>
            </w:r>
          </w:p>
          <w:p w14:paraId="5F33E912" w14:textId="77777777" w:rsidR="008739DC" w:rsidRPr="00317E65" w:rsidRDefault="008739DC" w:rsidP="0089621A">
            <w:pPr>
              <w:pStyle w:val="Heading2"/>
              <w:rPr>
                <w:b/>
                <w:bCs/>
                <w:color w:val="000000" w:themeColor="text1"/>
              </w:rPr>
            </w:pPr>
          </w:p>
          <w:p w14:paraId="6D6913BD" w14:textId="234D1539" w:rsidR="0089621A" w:rsidRPr="00317E65" w:rsidRDefault="00EC3BB6" w:rsidP="0089621A">
            <w:pPr>
              <w:pStyle w:val="Heading2"/>
              <w:rPr>
                <w:b/>
                <w:bCs/>
                <w:color w:val="000000" w:themeColor="text1"/>
              </w:rPr>
            </w:pPr>
            <w:r w:rsidRPr="00317E65">
              <w:rPr>
                <w:b/>
                <w:bCs/>
                <w:color w:val="000000" w:themeColor="text1"/>
              </w:rPr>
              <w:t xml:space="preserve">Masters | </w:t>
            </w:r>
            <w:r w:rsidR="00335F83" w:rsidRPr="00317E65">
              <w:rPr>
                <w:b/>
                <w:bCs/>
                <w:color w:val="000000" w:themeColor="text1"/>
              </w:rPr>
              <w:t>MCA</w:t>
            </w:r>
            <w:r w:rsidR="0089621A" w:rsidRPr="00317E65">
              <w:rPr>
                <w:b/>
                <w:bCs/>
                <w:color w:val="000000" w:themeColor="text1"/>
              </w:rPr>
              <w:t xml:space="preserve"> </w:t>
            </w:r>
            <w:r w:rsidR="00335F83" w:rsidRPr="00317E65">
              <w:rPr>
                <w:b/>
                <w:bCs/>
                <w:color w:val="000000" w:themeColor="text1"/>
              </w:rPr>
              <w:t>–</w:t>
            </w:r>
            <w:r w:rsidR="0089621A" w:rsidRPr="00317E65">
              <w:rPr>
                <w:b/>
                <w:bCs/>
                <w:color w:val="000000" w:themeColor="text1"/>
              </w:rPr>
              <w:t xml:space="preserve"> </w:t>
            </w:r>
            <w:r w:rsidR="00335F83" w:rsidRPr="00317E65">
              <w:rPr>
                <w:b/>
                <w:bCs/>
                <w:color w:val="000000" w:themeColor="text1"/>
              </w:rPr>
              <w:t>Amity University</w:t>
            </w:r>
          </w:p>
          <w:p w14:paraId="1CE95935" w14:textId="7B97214F" w:rsidR="00552F9B" w:rsidRPr="00317E65" w:rsidRDefault="0089621A" w:rsidP="0089621A">
            <w:pPr>
              <w:rPr>
                <w:color w:val="000000" w:themeColor="text1"/>
              </w:rPr>
            </w:pPr>
            <w:r w:rsidRPr="00317E65">
              <w:rPr>
                <w:color w:val="000000" w:themeColor="text1"/>
              </w:rPr>
              <w:t>J</w:t>
            </w:r>
            <w:r w:rsidR="00335F83" w:rsidRPr="00317E65">
              <w:rPr>
                <w:color w:val="000000" w:themeColor="text1"/>
              </w:rPr>
              <w:t>uly</w:t>
            </w:r>
            <w:r w:rsidRPr="00317E65">
              <w:rPr>
                <w:color w:val="000000" w:themeColor="text1"/>
              </w:rPr>
              <w:t>/20</w:t>
            </w:r>
            <w:r w:rsidR="00335F83" w:rsidRPr="00317E65">
              <w:rPr>
                <w:color w:val="000000" w:themeColor="text1"/>
              </w:rPr>
              <w:t>23</w:t>
            </w:r>
          </w:p>
          <w:p w14:paraId="0EB97C4D" w14:textId="760224A8" w:rsidR="0089621A" w:rsidRPr="00317E65" w:rsidRDefault="00EC3BB6" w:rsidP="0089621A">
            <w:pPr>
              <w:pStyle w:val="Heading2"/>
              <w:rPr>
                <w:color w:val="000000" w:themeColor="text1"/>
              </w:rPr>
            </w:pPr>
            <w:r w:rsidRPr="00317E65">
              <w:rPr>
                <w:b/>
                <w:bCs/>
                <w:color w:val="000000" w:themeColor="text1"/>
              </w:rPr>
              <w:t xml:space="preserve">Specialization | </w:t>
            </w:r>
            <w:r w:rsidR="0089621A" w:rsidRPr="00317E65">
              <w:rPr>
                <w:b/>
                <w:bCs/>
                <w:color w:val="000000" w:themeColor="text1"/>
              </w:rPr>
              <w:t xml:space="preserve">GNIIT </w:t>
            </w:r>
            <w:r w:rsidR="00EB1ED9" w:rsidRPr="00317E65">
              <w:rPr>
                <w:b/>
                <w:bCs/>
                <w:color w:val="000000" w:themeColor="text1"/>
              </w:rPr>
              <w:t>–</w:t>
            </w:r>
            <w:r w:rsidR="0089621A" w:rsidRPr="00317E65">
              <w:rPr>
                <w:b/>
                <w:bCs/>
                <w:color w:val="000000" w:themeColor="text1"/>
              </w:rPr>
              <w:t xml:space="preserve"> NIIT</w:t>
            </w:r>
            <w:r w:rsidR="00EB1ED9" w:rsidRPr="00317E65">
              <w:rPr>
                <w:b/>
                <w:bCs/>
                <w:color w:val="000000" w:themeColor="text1"/>
              </w:rPr>
              <w:t xml:space="preserve"> </w:t>
            </w:r>
            <w:r w:rsidR="00EB1ED9" w:rsidRPr="00317E65">
              <w:rPr>
                <w:i/>
                <w:iCs/>
                <w:color w:val="000000" w:themeColor="text1"/>
                <w:sz w:val="18"/>
                <w:szCs w:val="22"/>
              </w:rPr>
              <w:t>(Regular)</w:t>
            </w:r>
          </w:p>
          <w:p w14:paraId="3363978B" w14:textId="01937E18" w:rsidR="0089621A" w:rsidRPr="00317E65" w:rsidRDefault="0089621A" w:rsidP="0089621A">
            <w:pPr>
              <w:rPr>
                <w:color w:val="000000" w:themeColor="text1"/>
              </w:rPr>
            </w:pPr>
            <w:r w:rsidRPr="00317E65">
              <w:rPr>
                <w:color w:val="000000" w:themeColor="text1"/>
              </w:rPr>
              <w:t>2019-2022</w:t>
            </w:r>
          </w:p>
          <w:p w14:paraId="64875A1C" w14:textId="45FCF3FA" w:rsidR="00552F9B" w:rsidRPr="00317E65" w:rsidRDefault="00EC3BB6" w:rsidP="00D56D2B">
            <w:pPr>
              <w:pStyle w:val="Heading2"/>
              <w:rPr>
                <w:b/>
                <w:bCs/>
                <w:color w:val="000000" w:themeColor="text1"/>
              </w:rPr>
            </w:pPr>
            <w:r w:rsidRPr="00317E65">
              <w:rPr>
                <w:b/>
                <w:bCs/>
                <w:color w:val="000000" w:themeColor="text1"/>
              </w:rPr>
              <w:t xml:space="preserve">Graduation | </w:t>
            </w:r>
            <w:r w:rsidR="007C1718" w:rsidRPr="00317E65">
              <w:rPr>
                <w:b/>
                <w:bCs/>
                <w:color w:val="000000" w:themeColor="text1"/>
              </w:rPr>
              <w:t>BCA</w:t>
            </w:r>
            <w:r w:rsidR="00D56D2B" w:rsidRPr="00317E65">
              <w:rPr>
                <w:b/>
                <w:bCs/>
                <w:color w:val="000000" w:themeColor="text1"/>
              </w:rPr>
              <w:t xml:space="preserve"> </w:t>
            </w:r>
            <w:r w:rsidR="00EB1ED9" w:rsidRPr="00317E65">
              <w:rPr>
                <w:b/>
                <w:bCs/>
                <w:color w:val="000000" w:themeColor="text1"/>
              </w:rPr>
              <w:t>–</w:t>
            </w:r>
            <w:r w:rsidR="00D56D2B" w:rsidRPr="00317E65">
              <w:rPr>
                <w:b/>
                <w:bCs/>
                <w:color w:val="000000" w:themeColor="text1"/>
              </w:rPr>
              <w:t xml:space="preserve"> </w:t>
            </w:r>
            <w:r w:rsidR="007C1718" w:rsidRPr="00317E65">
              <w:rPr>
                <w:b/>
                <w:bCs/>
                <w:color w:val="000000" w:themeColor="text1"/>
              </w:rPr>
              <w:t>IGNOU</w:t>
            </w:r>
            <w:r w:rsidR="00EB1ED9" w:rsidRPr="00317E65">
              <w:rPr>
                <w:b/>
                <w:bCs/>
                <w:color w:val="000000" w:themeColor="text1"/>
              </w:rPr>
              <w:t xml:space="preserve"> </w:t>
            </w:r>
            <w:r w:rsidR="00EB1ED9" w:rsidRPr="00317E65">
              <w:rPr>
                <w:i/>
                <w:iCs/>
                <w:color w:val="000000" w:themeColor="text1"/>
                <w:sz w:val="18"/>
                <w:szCs w:val="22"/>
              </w:rPr>
              <w:t>(</w:t>
            </w:r>
            <w:r w:rsidR="008F4023" w:rsidRPr="00317E65">
              <w:rPr>
                <w:i/>
                <w:iCs/>
                <w:color w:val="000000" w:themeColor="text1"/>
                <w:sz w:val="18"/>
                <w:szCs w:val="22"/>
              </w:rPr>
              <w:t>Offline</w:t>
            </w:r>
            <w:r w:rsidR="00EB1ED9" w:rsidRPr="00317E65">
              <w:rPr>
                <w:i/>
                <w:iCs/>
                <w:color w:val="000000" w:themeColor="text1"/>
                <w:sz w:val="18"/>
                <w:szCs w:val="22"/>
              </w:rPr>
              <w:t>)</w:t>
            </w:r>
          </w:p>
          <w:p w14:paraId="3798D610" w14:textId="0D71E6A0" w:rsidR="00552F9B" w:rsidRPr="00317E65" w:rsidRDefault="00BE15DE" w:rsidP="00552F9B">
            <w:pPr>
              <w:rPr>
                <w:color w:val="000000" w:themeColor="text1"/>
              </w:rPr>
            </w:pPr>
            <w:r w:rsidRPr="00317E65">
              <w:rPr>
                <w:color w:val="000000" w:themeColor="text1"/>
              </w:rPr>
              <w:t>2018-</w:t>
            </w:r>
            <w:r w:rsidR="007C1718" w:rsidRPr="00317E65">
              <w:rPr>
                <w:color w:val="000000" w:themeColor="text1"/>
              </w:rPr>
              <w:t>2021</w:t>
            </w:r>
          </w:p>
          <w:p w14:paraId="5A91BB22" w14:textId="39B59820" w:rsidR="00552F9B" w:rsidRPr="00317E65" w:rsidRDefault="00B408F2" w:rsidP="00D56D2B">
            <w:pPr>
              <w:pStyle w:val="Heading2"/>
              <w:rPr>
                <w:b/>
                <w:bCs/>
                <w:color w:val="000000" w:themeColor="text1"/>
              </w:rPr>
            </w:pPr>
            <w:r w:rsidRPr="00317E65">
              <w:rPr>
                <w:b/>
                <w:bCs/>
                <w:color w:val="000000" w:themeColor="text1"/>
              </w:rPr>
              <w:t>12</w:t>
            </w:r>
            <w:r w:rsidRPr="00317E65">
              <w:rPr>
                <w:b/>
                <w:bCs/>
                <w:color w:val="000000" w:themeColor="text1"/>
                <w:vertAlign w:val="superscript"/>
              </w:rPr>
              <w:t>th</w:t>
            </w:r>
            <w:r w:rsidR="00651DDC" w:rsidRPr="00317E65">
              <w:rPr>
                <w:b/>
                <w:bCs/>
                <w:color w:val="000000" w:themeColor="text1"/>
              </w:rPr>
              <w:t>,</w:t>
            </w:r>
            <w:r w:rsidR="003E03C7" w:rsidRPr="00317E65">
              <w:rPr>
                <w:b/>
                <w:bCs/>
                <w:color w:val="000000" w:themeColor="text1"/>
              </w:rPr>
              <w:t xml:space="preserve"> </w:t>
            </w:r>
            <w:r w:rsidRPr="00317E65">
              <w:rPr>
                <w:b/>
                <w:bCs/>
                <w:color w:val="000000" w:themeColor="text1"/>
              </w:rPr>
              <w:t>K</w:t>
            </w:r>
            <w:r w:rsidR="005E0165" w:rsidRPr="00317E65">
              <w:rPr>
                <w:b/>
                <w:bCs/>
                <w:color w:val="000000" w:themeColor="text1"/>
              </w:rPr>
              <w:t>.</w:t>
            </w:r>
            <w:r w:rsidRPr="00317E65">
              <w:rPr>
                <w:b/>
                <w:bCs/>
                <w:color w:val="000000" w:themeColor="text1"/>
              </w:rPr>
              <w:t>G</w:t>
            </w:r>
            <w:r w:rsidR="005E0165" w:rsidRPr="00317E65">
              <w:rPr>
                <w:b/>
                <w:bCs/>
                <w:color w:val="000000" w:themeColor="text1"/>
              </w:rPr>
              <w:t>.</w:t>
            </w:r>
            <w:r w:rsidRPr="00317E65">
              <w:rPr>
                <w:b/>
                <w:bCs/>
                <w:color w:val="000000" w:themeColor="text1"/>
              </w:rPr>
              <w:t>S</w:t>
            </w:r>
            <w:r w:rsidR="005E0165" w:rsidRPr="00317E65">
              <w:rPr>
                <w:b/>
                <w:bCs/>
                <w:color w:val="000000" w:themeColor="text1"/>
              </w:rPr>
              <w:t>.</w:t>
            </w:r>
            <w:r w:rsidRPr="00317E65">
              <w:rPr>
                <w:b/>
                <w:bCs/>
                <w:color w:val="000000" w:themeColor="text1"/>
              </w:rPr>
              <w:t>B</w:t>
            </w:r>
            <w:r w:rsidR="005E0165" w:rsidRPr="00317E65">
              <w:rPr>
                <w:b/>
                <w:bCs/>
                <w:color w:val="000000" w:themeColor="text1"/>
              </w:rPr>
              <w:t>.</w:t>
            </w:r>
            <w:r w:rsidRPr="00317E65">
              <w:rPr>
                <w:b/>
                <w:bCs/>
                <w:color w:val="000000" w:themeColor="text1"/>
              </w:rPr>
              <w:t>V</w:t>
            </w:r>
            <w:r w:rsidR="005E0165" w:rsidRPr="00317E65">
              <w:rPr>
                <w:b/>
                <w:bCs/>
                <w:color w:val="000000" w:themeColor="text1"/>
              </w:rPr>
              <w:t>.</w:t>
            </w:r>
            <w:r w:rsidR="003E03C7" w:rsidRPr="00317E65">
              <w:rPr>
                <w:b/>
                <w:bCs/>
                <w:color w:val="000000" w:themeColor="text1"/>
              </w:rPr>
              <w:t xml:space="preserve"> </w:t>
            </w:r>
            <w:r w:rsidR="009A3BC6" w:rsidRPr="00317E65">
              <w:rPr>
                <w:b/>
                <w:bCs/>
                <w:color w:val="000000" w:themeColor="text1"/>
              </w:rPr>
              <w:t>–</w:t>
            </w:r>
            <w:r w:rsidR="003E03C7" w:rsidRPr="00317E65">
              <w:rPr>
                <w:b/>
                <w:bCs/>
                <w:color w:val="000000" w:themeColor="text1"/>
              </w:rPr>
              <w:t xml:space="preserve"> CBS</w:t>
            </w:r>
            <w:r w:rsidR="009A3BC6" w:rsidRPr="00317E65">
              <w:rPr>
                <w:b/>
                <w:bCs/>
                <w:color w:val="000000" w:themeColor="text1"/>
              </w:rPr>
              <w:t xml:space="preserve">E </w:t>
            </w:r>
          </w:p>
          <w:p w14:paraId="4F736C5C" w14:textId="56AB8418" w:rsidR="00552F9B" w:rsidRPr="00317E65" w:rsidRDefault="00B408F2" w:rsidP="00552F9B">
            <w:pPr>
              <w:rPr>
                <w:color w:val="000000" w:themeColor="text1"/>
              </w:rPr>
            </w:pPr>
            <w:r w:rsidRPr="00317E65">
              <w:rPr>
                <w:color w:val="000000" w:themeColor="text1"/>
              </w:rPr>
              <w:t>2017</w:t>
            </w:r>
          </w:p>
          <w:p w14:paraId="0C1635E6" w14:textId="0699C44B" w:rsidR="00EF518A" w:rsidRPr="00317E65" w:rsidRDefault="00EF518A" w:rsidP="00EF518A">
            <w:pPr>
              <w:pStyle w:val="Heading2"/>
              <w:rPr>
                <w:color w:val="000000" w:themeColor="text1"/>
              </w:rPr>
            </w:pPr>
            <w:r w:rsidRPr="00317E65">
              <w:rPr>
                <w:b/>
                <w:bCs/>
                <w:color w:val="000000" w:themeColor="text1"/>
              </w:rPr>
              <w:t>10</w:t>
            </w:r>
            <w:r w:rsidRPr="00317E65">
              <w:rPr>
                <w:b/>
                <w:bCs/>
                <w:color w:val="000000" w:themeColor="text1"/>
                <w:vertAlign w:val="superscript"/>
              </w:rPr>
              <w:t>th</w:t>
            </w:r>
            <w:r w:rsidR="00651DDC" w:rsidRPr="00317E65">
              <w:rPr>
                <w:b/>
                <w:bCs/>
                <w:color w:val="000000" w:themeColor="text1"/>
              </w:rPr>
              <w:t>,</w:t>
            </w:r>
            <w:r w:rsidRPr="00317E65">
              <w:rPr>
                <w:b/>
                <w:bCs/>
                <w:color w:val="000000" w:themeColor="text1"/>
              </w:rPr>
              <w:t xml:space="preserve"> </w:t>
            </w:r>
            <w:r w:rsidR="00DD59A0" w:rsidRPr="00317E65">
              <w:rPr>
                <w:b/>
                <w:bCs/>
                <w:color w:val="000000" w:themeColor="text1"/>
              </w:rPr>
              <w:t>A.P.S.</w:t>
            </w:r>
            <w:r w:rsidR="00820388" w:rsidRPr="00317E65">
              <w:rPr>
                <w:b/>
                <w:bCs/>
                <w:color w:val="000000" w:themeColor="text1"/>
              </w:rPr>
              <w:t xml:space="preserve"> </w:t>
            </w:r>
            <w:r w:rsidR="009A3BC6" w:rsidRPr="00317E65">
              <w:rPr>
                <w:b/>
                <w:bCs/>
                <w:color w:val="000000" w:themeColor="text1"/>
              </w:rPr>
              <w:t>–</w:t>
            </w:r>
            <w:r w:rsidR="00DD59A0" w:rsidRPr="00317E65">
              <w:rPr>
                <w:b/>
                <w:bCs/>
                <w:color w:val="000000" w:themeColor="text1"/>
              </w:rPr>
              <w:t xml:space="preserve"> </w:t>
            </w:r>
            <w:r w:rsidRPr="00317E65">
              <w:rPr>
                <w:b/>
                <w:bCs/>
                <w:color w:val="000000" w:themeColor="text1"/>
              </w:rPr>
              <w:t>CBSE</w:t>
            </w:r>
            <w:r w:rsidR="009A3BC6" w:rsidRPr="00317E65">
              <w:rPr>
                <w:b/>
                <w:bCs/>
                <w:color w:val="000000" w:themeColor="text1"/>
              </w:rPr>
              <w:t xml:space="preserve"> </w:t>
            </w:r>
          </w:p>
          <w:p w14:paraId="031F4675" w14:textId="77777777" w:rsidR="00D56D2B" w:rsidRPr="00317E65" w:rsidRDefault="00EF518A" w:rsidP="00EF518A">
            <w:pPr>
              <w:rPr>
                <w:color w:val="000000" w:themeColor="text1"/>
              </w:rPr>
            </w:pPr>
            <w:r w:rsidRPr="00317E65">
              <w:rPr>
                <w:color w:val="000000" w:themeColor="text1"/>
              </w:rPr>
              <w:t>2015</w:t>
            </w:r>
          </w:p>
          <w:p w14:paraId="33CA134B" w14:textId="77777777" w:rsidR="009602E0" w:rsidRPr="00317E65" w:rsidRDefault="009602E0" w:rsidP="00EF518A">
            <w:pPr>
              <w:rPr>
                <w:color w:val="000000" w:themeColor="text1"/>
              </w:rPr>
            </w:pPr>
          </w:p>
          <w:p w14:paraId="58C329A2" w14:textId="77777777" w:rsidR="00495C19" w:rsidRDefault="00495C19" w:rsidP="00B728A4">
            <w:pPr>
              <w:pStyle w:val="Heading1"/>
              <w:rPr>
                <w:b/>
                <w:bCs/>
                <w:caps w:val="0"/>
                <w:color w:val="000000" w:themeColor="text1"/>
                <w:spacing w:val="0"/>
                <w:sz w:val="22"/>
                <w:szCs w:val="24"/>
              </w:rPr>
            </w:pPr>
          </w:p>
          <w:p w14:paraId="37509E0A" w14:textId="67202F4A" w:rsidR="009602E0" w:rsidRPr="00317E65" w:rsidRDefault="009602E0" w:rsidP="00B728A4">
            <w:pPr>
              <w:pStyle w:val="Heading1"/>
              <w:rPr>
                <w:color w:val="000000" w:themeColor="text1"/>
              </w:rPr>
            </w:pPr>
            <w:r w:rsidRPr="00317E65">
              <w:rPr>
                <w:b/>
                <w:bCs/>
                <w:caps w:val="0"/>
                <w:color w:val="000000" w:themeColor="text1"/>
                <w:spacing w:val="0"/>
                <w:sz w:val="22"/>
                <w:szCs w:val="24"/>
              </w:rPr>
              <w:t>LANGUAGE</w:t>
            </w:r>
          </w:p>
          <w:p w14:paraId="2ACBC8EA" w14:textId="77777777" w:rsidR="009602E0" w:rsidRPr="00317E65" w:rsidRDefault="009602E0" w:rsidP="009602E0">
            <w:pPr>
              <w:pStyle w:val="Heading2"/>
              <w:rPr>
                <w:color w:val="000000" w:themeColor="text1"/>
              </w:rPr>
            </w:pPr>
            <w:r w:rsidRPr="00317E65">
              <w:rPr>
                <w:noProof/>
                <w:color w:val="000000" w:themeColor="text1"/>
              </w:rPr>
              <w:drawing>
                <wp:anchor distT="0" distB="0" distL="0" distR="0" simplePos="0" relativeHeight="251660288" behindDoc="0" locked="0" layoutInCell="1" allowOverlap="1" wp14:anchorId="66E78655" wp14:editId="5B19561A">
                  <wp:simplePos x="0" y="0"/>
                  <wp:positionH relativeFrom="page">
                    <wp:posOffset>396651</wp:posOffset>
                  </wp:positionH>
                  <wp:positionV relativeFrom="paragraph">
                    <wp:posOffset>24602</wp:posOffset>
                  </wp:positionV>
                  <wp:extent cx="103247" cy="103246"/>
                  <wp:effectExtent l="0" t="0" r="0" b="0"/>
                  <wp:wrapNone/>
                  <wp:docPr id="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2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247" cy="103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17E65">
              <w:rPr>
                <w:color w:val="000000" w:themeColor="text1"/>
              </w:rPr>
              <w:t>Hindi</w:t>
            </w:r>
            <w:r w:rsidRPr="00317E65">
              <w:rPr>
                <w:color w:val="000000" w:themeColor="text1"/>
                <w:spacing w:val="-1"/>
              </w:rPr>
              <w:t xml:space="preserve"> </w:t>
            </w:r>
            <w:r w:rsidRPr="00317E65">
              <w:rPr>
                <w:color w:val="000000" w:themeColor="text1"/>
              </w:rPr>
              <w:t>| English</w:t>
            </w:r>
          </w:p>
          <w:p w14:paraId="23C4DAE6" w14:textId="1D011BA3" w:rsidR="009602E0" w:rsidRPr="00317E65" w:rsidRDefault="009602E0" w:rsidP="00EF518A">
            <w:pPr>
              <w:rPr>
                <w:color w:val="000000" w:themeColor="text1"/>
              </w:rPr>
            </w:pPr>
          </w:p>
        </w:tc>
        <w:tc>
          <w:tcPr>
            <w:tcW w:w="263" w:type="dxa"/>
            <w:tcBorders>
              <w:left w:val="single" w:sz="4" w:space="0" w:color="D9D9D9" w:themeColor="background1" w:themeShade="D9"/>
            </w:tcBorders>
          </w:tcPr>
          <w:p w14:paraId="520E7156" w14:textId="77777777" w:rsidR="00144072" w:rsidRPr="00317E65" w:rsidRDefault="00144072" w:rsidP="00144072">
            <w:pPr>
              <w:pStyle w:val="Heading1"/>
              <w:rPr>
                <w:color w:val="000000" w:themeColor="text1"/>
              </w:rPr>
            </w:pPr>
          </w:p>
        </w:tc>
        <w:tc>
          <w:tcPr>
            <w:tcW w:w="7329" w:type="dxa"/>
          </w:tcPr>
          <w:p w14:paraId="30A95735" w14:textId="77777777" w:rsidR="001C2491" w:rsidRPr="00317E65" w:rsidRDefault="001C2491" w:rsidP="00DC5DAC">
            <w:pPr>
              <w:pStyle w:val="Heading2"/>
              <w:rPr>
                <w:rFonts w:eastAsiaTheme="minorHAnsi" w:cstheme="minorBidi"/>
                <w:i/>
                <w:color w:val="000000" w:themeColor="text1"/>
                <w:szCs w:val="14"/>
              </w:rPr>
            </w:pPr>
          </w:p>
          <w:p w14:paraId="533BD8C0" w14:textId="12D1929A" w:rsidR="00DC5DAC" w:rsidRPr="00317E65" w:rsidRDefault="00DC5DAC" w:rsidP="00DC5DAC">
            <w:pPr>
              <w:pStyle w:val="Heading2"/>
              <w:rPr>
                <w:rFonts w:eastAsiaTheme="minorHAnsi" w:cstheme="minorBidi"/>
                <w:i/>
                <w:color w:val="000000" w:themeColor="text1"/>
                <w:szCs w:val="14"/>
              </w:rPr>
            </w:pPr>
            <w:r w:rsidRPr="00317E65">
              <w:rPr>
                <w:rFonts w:eastAsiaTheme="minorHAnsi" w:cstheme="minorBidi"/>
                <w:i/>
                <w:color w:val="000000" w:themeColor="text1"/>
                <w:szCs w:val="14"/>
              </w:rPr>
              <w:t xml:space="preserve">My </w:t>
            </w:r>
            <w:r w:rsidR="002843FF">
              <w:rPr>
                <w:rFonts w:eastAsiaTheme="minorHAnsi" w:cstheme="minorBidi"/>
                <w:i/>
                <w:color w:val="000000" w:themeColor="text1"/>
                <w:szCs w:val="14"/>
              </w:rPr>
              <w:t>s</w:t>
            </w:r>
            <w:r w:rsidRPr="00317E65">
              <w:rPr>
                <w:rFonts w:eastAsiaTheme="minorHAnsi" w:cstheme="minorBidi"/>
                <w:i/>
                <w:color w:val="000000" w:themeColor="text1"/>
                <w:szCs w:val="14"/>
              </w:rPr>
              <w:t>trong background in Full-Stack Development combined with my passion for coding makes me a valuable asset to the company.</w:t>
            </w:r>
          </w:p>
          <w:p w14:paraId="14E1DDAA" w14:textId="6E69AB04" w:rsidR="007B6129" w:rsidRPr="00317E65" w:rsidRDefault="00197F11" w:rsidP="004F69FD">
            <w:pPr>
              <w:pStyle w:val="Heading1"/>
              <w:rPr>
                <w:rFonts w:eastAsiaTheme="minorHAnsi" w:cstheme="minorBidi"/>
                <w:i/>
                <w:caps w:val="0"/>
                <w:color w:val="000000" w:themeColor="text1"/>
                <w:spacing w:val="0"/>
                <w:sz w:val="22"/>
                <w:szCs w:val="14"/>
              </w:rPr>
            </w:pPr>
            <w:r>
              <w:rPr>
                <w:rFonts w:eastAsiaTheme="minorHAnsi" w:cstheme="minorBidi"/>
                <w:i/>
                <w:caps w:val="0"/>
                <w:color w:val="000000" w:themeColor="text1"/>
                <w:spacing w:val="0"/>
                <w:sz w:val="22"/>
                <w:szCs w:val="14"/>
              </w:rPr>
              <w:t xml:space="preserve">Proficient in </w:t>
            </w:r>
            <w:r w:rsidR="00DC5DAC" w:rsidRPr="00317E65">
              <w:rPr>
                <w:rFonts w:eastAsiaTheme="minorHAnsi" w:cstheme="minorBidi"/>
                <w:i/>
                <w:caps w:val="0"/>
                <w:color w:val="000000" w:themeColor="text1"/>
                <w:spacing w:val="0"/>
                <w:sz w:val="22"/>
                <w:szCs w:val="14"/>
              </w:rPr>
              <w:t>Java and JavaScript</w:t>
            </w:r>
            <w:r w:rsidR="00395485">
              <w:rPr>
                <w:rFonts w:eastAsiaTheme="minorHAnsi" w:cstheme="minorBidi"/>
                <w:i/>
                <w:caps w:val="0"/>
                <w:color w:val="000000" w:themeColor="text1"/>
                <w:spacing w:val="0"/>
                <w:sz w:val="22"/>
                <w:szCs w:val="14"/>
              </w:rPr>
              <w:t xml:space="preserve"> </w:t>
            </w:r>
            <w:r w:rsidR="00DC5DAC" w:rsidRPr="00317E65">
              <w:rPr>
                <w:rFonts w:eastAsiaTheme="minorHAnsi" w:cstheme="minorBidi"/>
                <w:i/>
                <w:caps w:val="0"/>
                <w:color w:val="000000" w:themeColor="text1"/>
                <w:spacing w:val="0"/>
                <w:sz w:val="22"/>
                <w:szCs w:val="14"/>
              </w:rPr>
              <w:t>web applications</w:t>
            </w:r>
            <w:r w:rsidR="00D85806">
              <w:rPr>
                <w:rFonts w:eastAsiaTheme="minorHAnsi" w:cstheme="minorBidi"/>
                <w:i/>
                <w:caps w:val="0"/>
                <w:color w:val="000000" w:themeColor="text1"/>
                <w:spacing w:val="0"/>
                <w:sz w:val="22"/>
                <w:szCs w:val="14"/>
              </w:rPr>
              <w:t xml:space="preserve"> development</w:t>
            </w:r>
            <w:r w:rsidR="00DC5DAC" w:rsidRPr="00317E65">
              <w:rPr>
                <w:rFonts w:eastAsiaTheme="minorHAnsi" w:cstheme="minorBidi"/>
                <w:i/>
                <w:caps w:val="0"/>
                <w:color w:val="000000" w:themeColor="text1"/>
                <w:spacing w:val="0"/>
                <w:sz w:val="22"/>
                <w:szCs w:val="14"/>
              </w:rPr>
              <w:t xml:space="preserve">. </w:t>
            </w:r>
            <w:r w:rsidR="00273ED4">
              <w:rPr>
                <w:rFonts w:eastAsiaTheme="minorHAnsi" w:cstheme="minorBidi"/>
                <w:i/>
                <w:caps w:val="0"/>
                <w:color w:val="000000" w:themeColor="text1"/>
                <w:spacing w:val="0"/>
                <w:sz w:val="22"/>
                <w:szCs w:val="14"/>
              </w:rPr>
              <w:t xml:space="preserve">Result driven Software Developer providing good </w:t>
            </w:r>
            <w:r w:rsidR="00DC5DAC" w:rsidRPr="00317E65">
              <w:rPr>
                <w:rFonts w:eastAsiaTheme="minorHAnsi" w:cstheme="minorBidi"/>
                <w:i/>
                <w:caps w:val="0"/>
                <w:color w:val="000000" w:themeColor="text1"/>
                <w:spacing w:val="0"/>
                <w:sz w:val="22"/>
                <w:szCs w:val="14"/>
              </w:rPr>
              <w:t xml:space="preserve">quality </w:t>
            </w:r>
            <w:r w:rsidR="00297E67">
              <w:rPr>
                <w:rFonts w:eastAsiaTheme="minorHAnsi" w:cstheme="minorBidi"/>
                <w:i/>
                <w:caps w:val="0"/>
                <w:color w:val="000000" w:themeColor="text1"/>
                <w:spacing w:val="0"/>
                <w:sz w:val="22"/>
                <w:szCs w:val="14"/>
              </w:rPr>
              <w:t>performant</w:t>
            </w:r>
            <w:r w:rsidR="00273ED4">
              <w:rPr>
                <w:rFonts w:eastAsiaTheme="minorHAnsi" w:cstheme="minorBidi"/>
                <w:i/>
                <w:caps w:val="0"/>
                <w:color w:val="000000" w:themeColor="text1"/>
                <w:spacing w:val="0"/>
                <w:sz w:val="22"/>
                <w:szCs w:val="14"/>
              </w:rPr>
              <w:t xml:space="preserve"> applications</w:t>
            </w:r>
            <w:r w:rsidR="00DC5DAC" w:rsidRPr="00317E65">
              <w:rPr>
                <w:rFonts w:eastAsiaTheme="minorHAnsi" w:cstheme="minorBidi"/>
                <w:i/>
                <w:caps w:val="0"/>
                <w:color w:val="000000" w:themeColor="text1"/>
                <w:spacing w:val="0"/>
                <w:sz w:val="22"/>
                <w:szCs w:val="14"/>
              </w:rPr>
              <w:t xml:space="preserve">, using </w:t>
            </w:r>
            <w:r w:rsidR="00114762">
              <w:rPr>
                <w:rFonts w:eastAsiaTheme="minorHAnsi" w:cstheme="minorBidi"/>
                <w:i/>
                <w:caps w:val="0"/>
                <w:color w:val="000000" w:themeColor="text1"/>
                <w:spacing w:val="0"/>
                <w:sz w:val="22"/>
                <w:szCs w:val="14"/>
              </w:rPr>
              <w:t xml:space="preserve">best </w:t>
            </w:r>
            <w:r w:rsidR="00DC5DAC" w:rsidRPr="00317E65">
              <w:rPr>
                <w:rFonts w:eastAsiaTheme="minorHAnsi" w:cstheme="minorBidi"/>
                <w:i/>
                <w:caps w:val="0"/>
                <w:color w:val="000000" w:themeColor="text1"/>
                <w:spacing w:val="0"/>
                <w:sz w:val="22"/>
                <w:szCs w:val="14"/>
              </w:rPr>
              <w:t>algorithm and practices</w:t>
            </w:r>
            <w:r w:rsidR="00417F61">
              <w:rPr>
                <w:rFonts w:eastAsiaTheme="minorHAnsi" w:cstheme="minorBidi"/>
                <w:i/>
                <w:caps w:val="0"/>
                <w:color w:val="000000" w:themeColor="text1"/>
                <w:spacing w:val="0"/>
                <w:sz w:val="22"/>
                <w:szCs w:val="14"/>
              </w:rPr>
              <w:t xml:space="preserve"> with 2 year</w:t>
            </w:r>
            <w:r w:rsidR="00C3154A">
              <w:rPr>
                <w:rFonts w:eastAsiaTheme="minorHAnsi" w:cstheme="minorBidi"/>
                <w:i/>
                <w:caps w:val="0"/>
                <w:color w:val="000000" w:themeColor="text1"/>
                <w:spacing w:val="0"/>
                <w:sz w:val="22"/>
                <w:szCs w:val="14"/>
              </w:rPr>
              <w:t>s</w:t>
            </w:r>
            <w:r w:rsidR="00417F61">
              <w:rPr>
                <w:rFonts w:eastAsiaTheme="minorHAnsi" w:cstheme="minorBidi"/>
                <w:i/>
                <w:caps w:val="0"/>
                <w:color w:val="000000" w:themeColor="text1"/>
                <w:spacing w:val="0"/>
                <w:sz w:val="22"/>
                <w:szCs w:val="14"/>
              </w:rPr>
              <w:t xml:space="preserve"> of experience excelling in development, bug-fixing, logic building</w:t>
            </w:r>
            <w:r w:rsidR="00DC5DAC" w:rsidRPr="00317E65">
              <w:rPr>
                <w:rFonts w:eastAsiaTheme="minorHAnsi" w:cstheme="minorBidi"/>
                <w:i/>
                <w:caps w:val="0"/>
                <w:color w:val="000000" w:themeColor="text1"/>
                <w:spacing w:val="0"/>
                <w:sz w:val="22"/>
                <w:szCs w:val="14"/>
              </w:rPr>
              <w:t xml:space="preserve">. </w:t>
            </w:r>
            <w:r w:rsidR="00A00E56">
              <w:rPr>
                <w:rFonts w:eastAsiaTheme="minorHAnsi" w:cstheme="minorBidi"/>
                <w:i/>
                <w:caps w:val="0"/>
                <w:color w:val="000000" w:themeColor="text1"/>
                <w:spacing w:val="0"/>
                <w:sz w:val="22"/>
                <w:szCs w:val="14"/>
              </w:rPr>
              <w:t>Exemplary</w:t>
            </w:r>
            <w:r w:rsidR="00C3154A">
              <w:rPr>
                <w:rFonts w:eastAsiaTheme="minorHAnsi" w:cstheme="minorBidi"/>
                <w:i/>
                <w:caps w:val="0"/>
                <w:color w:val="000000" w:themeColor="text1"/>
                <w:spacing w:val="0"/>
                <w:sz w:val="22"/>
                <w:szCs w:val="14"/>
              </w:rPr>
              <w:t xml:space="preserve"> </w:t>
            </w:r>
            <w:r w:rsidR="00903291">
              <w:rPr>
                <w:rFonts w:eastAsiaTheme="minorHAnsi" w:cstheme="minorBidi"/>
                <w:i/>
                <w:caps w:val="0"/>
                <w:color w:val="000000" w:themeColor="text1"/>
                <w:spacing w:val="0"/>
                <w:sz w:val="22"/>
                <w:szCs w:val="14"/>
              </w:rPr>
              <w:t xml:space="preserve">in </w:t>
            </w:r>
            <w:r w:rsidR="00C3154A">
              <w:rPr>
                <w:rFonts w:eastAsiaTheme="minorHAnsi" w:cstheme="minorBidi"/>
                <w:i/>
                <w:caps w:val="0"/>
                <w:color w:val="000000" w:themeColor="text1"/>
                <w:spacing w:val="0"/>
                <w:sz w:val="22"/>
                <w:szCs w:val="14"/>
              </w:rPr>
              <w:t xml:space="preserve">working </w:t>
            </w:r>
            <w:r w:rsidR="00861C9E">
              <w:rPr>
                <w:rFonts w:eastAsiaTheme="minorHAnsi" w:cstheme="minorBidi"/>
                <w:i/>
                <w:caps w:val="0"/>
                <w:color w:val="000000" w:themeColor="text1"/>
                <w:spacing w:val="0"/>
                <w:sz w:val="22"/>
                <w:szCs w:val="14"/>
              </w:rPr>
              <w:t xml:space="preserve">with multiple technologies and libraries, successfully </w:t>
            </w:r>
            <w:r w:rsidR="00DC5DAC" w:rsidRPr="00317E65">
              <w:rPr>
                <w:rFonts w:eastAsiaTheme="minorHAnsi" w:cstheme="minorBidi"/>
                <w:i/>
                <w:caps w:val="0"/>
                <w:color w:val="000000" w:themeColor="text1"/>
                <w:spacing w:val="0"/>
                <w:sz w:val="22"/>
                <w:szCs w:val="14"/>
              </w:rPr>
              <w:t>collaborated with the Salesforce team in coding and Admin.</w:t>
            </w:r>
          </w:p>
          <w:p w14:paraId="5CF80766" w14:textId="77777777" w:rsidR="004F69FD" w:rsidRPr="00317E65" w:rsidRDefault="004F69FD" w:rsidP="004F69FD">
            <w:pPr>
              <w:rPr>
                <w:color w:val="000000" w:themeColor="text1"/>
              </w:rPr>
            </w:pPr>
          </w:p>
          <w:p w14:paraId="0F1ECA89" w14:textId="23225E42" w:rsidR="00144072" w:rsidRPr="00317E65" w:rsidRDefault="00C10C54" w:rsidP="009F5469">
            <w:pPr>
              <w:pStyle w:val="Heading1"/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pacing w:val="28"/>
                <w:sz w:val="28"/>
                <w:szCs w:val="28"/>
              </w:rPr>
            </w:pPr>
            <w:r w:rsidRPr="00317E65">
              <w:rPr>
                <w:rFonts w:ascii="Arial" w:hAnsi="Arial" w:cs="Arial"/>
                <w:b/>
                <w:bCs/>
                <w:color w:val="000000" w:themeColor="text1"/>
                <w:spacing w:val="28"/>
                <w:sz w:val="28"/>
                <w:szCs w:val="28"/>
              </w:rPr>
              <w:t>Proffessional Experience</w:t>
            </w:r>
          </w:p>
          <w:p w14:paraId="2B4C9887" w14:textId="5B7EF7C2" w:rsidR="00552F9B" w:rsidRPr="00317E65" w:rsidRDefault="0007093C" w:rsidP="00581030">
            <w:pPr>
              <w:pStyle w:val="Heading3"/>
              <w:spacing w:after="0" w:line="240" w:lineRule="auto"/>
              <w:rPr>
                <w:b/>
                <w:bCs/>
                <w:color w:val="000000" w:themeColor="text1"/>
              </w:rPr>
            </w:pPr>
            <w:r w:rsidRPr="00317E65">
              <w:rPr>
                <w:b/>
                <w:bCs/>
                <w:color w:val="000000" w:themeColor="text1"/>
              </w:rPr>
              <w:t>Safety Labs, Noida Sec-2</w:t>
            </w:r>
            <w:r w:rsidR="00500F9D" w:rsidRPr="00317E65">
              <w:rPr>
                <w:b/>
                <w:bCs/>
                <w:color w:val="000000" w:themeColor="text1"/>
              </w:rPr>
              <w:t xml:space="preserve"> </w:t>
            </w:r>
            <w:r w:rsidR="00500F9D" w:rsidRPr="00317E65">
              <w:rPr>
                <w:b/>
                <w:bCs/>
                <w:i/>
                <w:iCs/>
                <w:color w:val="000000" w:themeColor="text1"/>
              </w:rPr>
              <w:t>(Canadian Company)</w:t>
            </w:r>
          </w:p>
          <w:p w14:paraId="65DC41AF" w14:textId="73611CEC" w:rsidR="00E32346" w:rsidRPr="00317E65" w:rsidRDefault="000952AF" w:rsidP="00E32346">
            <w:pPr>
              <w:pStyle w:val="Heading5"/>
              <w:spacing w:line="240" w:lineRule="auto"/>
              <w:rPr>
                <w:color w:val="000000" w:themeColor="text1"/>
              </w:rPr>
            </w:pPr>
            <w:r w:rsidRPr="00317E65">
              <w:rPr>
                <w:color w:val="000000" w:themeColor="text1"/>
              </w:rPr>
              <w:t>Java-Developer &gt; Full-</w:t>
            </w:r>
            <w:r w:rsidR="000E2342" w:rsidRPr="00317E65">
              <w:rPr>
                <w:color w:val="000000" w:themeColor="text1"/>
              </w:rPr>
              <w:t>S</w:t>
            </w:r>
            <w:r w:rsidRPr="00317E65">
              <w:rPr>
                <w:color w:val="000000" w:themeColor="text1"/>
              </w:rPr>
              <w:t xml:space="preserve">tack </w:t>
            </w:r>
            <w:r w:rsidR="003F6637" w:rsidRPr="00317E65">
              <w:rPr>
                <w:color w:val="000000" w:themeColor="text1"/>
              </w:rPr>
              <w:t>W</w:t>
            </w:r>
            <w:r w:rsidR="00E13518" w:rsidRPr="00317E65">
              <w:rPr>
                <w:color w:val="000000" w:themeColor="text1"/>
              </w:rPr>
              <w:t xml:space="preserve">eb </w:t>
            </w:r>
            <w:r w:rsidRPr="00317E65">
              <w:rPr>
                <w:color w:val="000000" w:themeColor="text1"/>
              </w:rPr>
              <w:t>Developer</w:t>
            </w:r>
            <w:r w:rsidR="00C90858" w:rsidRPr="00317E65">
              <w:rPr>
                <w:color w:val="000000" w:themeColor="text1"/>
              </w:rPr>
              <w:t xml:space="preserve"> with Java and JavaScript</w:t>
            </w:r>
            <w:r w:rsidR="00EF0813" w:rsidRPr="00317E65">
              <w:rPr>
                <w:color w:val="000000" w:themeColor="text1"/>
              </w:rPr>
              <w:t xml:space="preserve"> |</w:t>
            </w:r>
            <w:r w:rsidR="0043362C" w:rsidRPr="00317E65">
              <w:rPr>
                <w:color w:val="000000" w:themeColor="text1"/>
              </w:rPr>
              <w:t xml:space="preserve"> Feb</w:t>
            </w:r>
            <w:r w:rsidR="00EA3E91" w:rsidRPr="00317E65">
              <w:rPr>
                <w:color w:val="000000" w:themeColor="text1"/>
              </w:rPr>
              <w:t>/</w:t>
            </w:r>
            <w:r w:rsidR="0013525B" w:rsidRPr="00317E65">
              <w:rPr>
                <w:color w:val="000000" w:themeColor="text1"/>
              </w:rPr>
              <w:t>2022</w:t>
            </w:r>
            <w:r w:rsidR="0043362C" w:rsidRPr="00317E65">
              <w:rPr>
                <w:color w:val="000000" w:themeColor="text1"/>
              </w:rPr>
              <w:t>-present</w:t>
            </w:r>
          </w:p>
          <w:p w14:paraId="2567FE25" w14:textId="1ABA72A7" w:rsidR="00122E6A" w:rsidRPr="00317E65" w:rsidRDefault="00122E6A" w:rsidP="00AD2CEF">
            <w:pPr>
              <w:pStyle w:val="ListBullet"/>
              <w:rPr>
                <w:color w:val="000000" w:themeColor="text1"/>
              </w:rPr>
            </w:pPr>
            <w:r w:rsidRPr="00317E65">
              <w:rPr>
                <w:color w:val="000000" w:themeColor="text1"/>
              </w:rPr>
              <w:t xml:space="preserve">Fixed </w:t>
            </w:r>
            <w:r w:rsidR="00E32346" w:rsidRPr="00317E65">
              <w:rPr>
                <w:color w:val="000000" w:themeColor="text1"/>
              </w:rPr>
              <w:t xml:space="preserve">API and UI </w:t>
            </w:r>
            <w:r w:rsidRPr="00317E65">
              <w:rPr>
                <w:color w:val="000000" w:themeColor="text1"/>
              </w:rPr>
              <w:t>bugs, optimized, and enhanced performance of Server APIs and Client-application on web servers and dedicated hardware</w:t>
            </w:r>
            <w:r w:rsidR="00794E31" w:rsidRPr="00317E65">
              <w:rPr>
                <w:color w:val="000000" w:themeColor="text1"/>
              </w:rPr>
              <w:t xml:space="preserve"> with limited power</w:t>
            </w:r>
            <w:r w:rsidRPr="00317E65">
              <w:rPr>
                <w:color w:val="000000" w:themeColor="text1"/>
              </w:rPr>
              <w:t>.</w:t>
            </w:r>
          </w:p>
          <w:p w14:paraId="54F04A7A" w14:textId="410D4FA9" w:rsidR="00122E6A" w:rsidRPr="00317E65" w:rsidRDefault="00122E6A" w:rsidP="00AD2CEF">
            <w:pPr>
              <w:pStyle w:val="ListBullet"/>
              <w:rPr>
                <w:color w:val="000000" w:themeColor="text1"/>
              </w:rPr>
            </w:pPr>
            <w:r w:rsidRPr="00317E65">
              <w:rPr>
                <w:color w:val="000000" w:themeColor="text1"/>
              </w:rPr>
              <w:t xml:space="preserve">Successfully Led developer team to create role-based </w:t>
            </w:r>
            <w:r w:rsidR="00312506" w:rsidRPr="00317E65">
              <w:rPr>
                <w:color w:val="000000" w:themeColor="text1"/>
              </w:rPr>
              <w:t>W</w:t>
            </w:r>
            <w:r w:rsidRPr="00317E65">
              <w:rPr>
                <w:color w:val="000000" w:themeColor="text1"/>
              </w:rPr>
              <w:t xml:space="preserve">eb portal </w:t>
            </w:r>
            <w:r w:rsidR="00F17D7F" w:rsidRPr="00317E65">
              <w:rPr>
                <w:color w:val="000000" w:themeColor="text1"/>
              </w:rPr>
              <w:t xml:space="preserve">for </w:t>
            </w:r>
            <w:r w:rsidR="00312506" w:rsidRPr="00317E65">
              <w:rPr>
                <w:color w:val="000000" w:themeColor="text1"/>
              </w:rPr>
              <w:t>medical practices.</w:t>
            </w:r>
          </w:p>
          <w:p w14:paraId="5842ECF4" w14:textId="4F501949" w:rsidR="00F17D7F" w:rsidRPr="00317E65" w:rsidRDefault="00122E6A" w:rsidP="00AD2CEF">
            <w:pPr>
              <w:pStyle w:val="ListBullet"/>
              <w:rPr>
                <w:color w:val="000000" w:themeColor="text1"/>
              </w:rPr>
            </w:pPr>
            <w:r w:rsidRPr="00317E65">
              <w:rPr>
                <w:color w:val="000000" w:themeColor="text1"/>
              </w:rPr>
              <w:t xml:space="preserve">Managed all </w:t>
            </w:r>
            <w:r w:rsidR="00684C5A" w:rsidRPr="00317E65">
              <w:rPr>
                <w:color w:val="000000" w:themeColor="text1"/>
              </w:rPr>
              <w:t>7</w:t>
            </w:r>
            <w:r w:rsidRPr="00317E65">
              <w:rPr>
                <w:color w:val="000000" w:themeColor="text1"/>
              </w:rPr>
              <w:t xml:space="preserve"> </w:t>
            </w:r>
            <w:r w:rsidR="0079105E" w:rsidRPr="00317E65">
              <w:rPr>
                <w:color w:val="000000" w:themeColor="text1"/>
              </w:rPr>
              <w:t>Fronted</w:t>
            </w:r>
            <w:r w:rsidRPr="00317E65">
              <w:rPr>
                <w:color w:val="000000" w:themeColor="text1"/>
              </w:rPr>
              <w:t xml:space="preserve"> </w:t>
            </w:r>
            <w:r w:rsidR="00924189" w:rsidRPr="00317E65">
              <w:rPr>
                <w:color w:val="000000" w:themeColor="text1"/>
              </w:rPr>
              <w:t xml:space="preserve">apps to </w:t>
            </w:r>
            <w:r w:rsidRPr="00317E65">
              <w:rPr>
                <w:color w:val="000000" w:themeColor="text1"/>
              </w:rPr>
              <w:t>ensure smooth and bugs free operation</w:t>
            </w:r>
            <w:r w:rsidR="00924189" w:rsidRPr="00317E65">
              <w:rPr>
                <w:color w:val="000000" w:themeColor="text1"/>
              </w:rPr>
              <w:t>s</w:t>
            </w:r>
            <w:r w:rsidRPr="00317E65">
              <w:rPr>
                <w:color w:val="000000" w:themeColor="text1"/>
              </w:rPr>
              <w:t>.</w:t>
            </w:r>
          </w:p>
          <w:p w14:paraId="598311F7" w14:textId="77777777" w:rsidR="00F17D7F" w:rsidRPr="00317E65" w:rsidRDefault="00122E6A" w:rsidP="00AD2CEF">
            <w:pPr>
              <w:pStyle w:val="ListBullet"/>
              <w:rPr>
                <w:color w:val="000000" w:themeColor="text1"/>
              </w:rPr>
            </w:pPr>
            <w:r w:rsidRPr="00317E65">
              <w:rPr>
                <w:color w:val="000000" w:themeColor="text1"/>
              </w:rPr>
              <w:t>Collaborated with Q/A team and provided detailed documentation for product testing.</w:t>
            </w:r>
          </w:p>
          <w:p w14:paraId="034AE2C6" w14:textId="58310785" w:rsidR="00862074" w:rsidRPr="00317E65" w:rsidRDefault="00122E6A" w:rsidP="00271429">
            <w:pPr>
              <w:pStyle w:val="ListBullet"/>
              <w:rPr>
                <w:color w:val="000000" w:themeColor="text1"/>
              </w:rPr>
            </w:pPr>
            <w:r w:rsidRPr="00317E65">
              <w:rPr>
                <w:color w:val="000000" w:themeColor="text1"/>
              </w:rPr>
              <w:t xml:space="preserve">Configured and developed </w:t>
            </w:r>
            <w:r w:rsidR="008A1E7A" w:rsidRPr="00317E65">
              <w:rPr>
                <w:color w:val="000000" w:themeColor="text1"/>
              </w:rPr>
              <w:t xml:space="preserve">apps </w:t>
            </w:r>
            <w:r w:rsidRPr="00317E65">
              <w:rPr>
                <w:color w:val="000000" w:themeColor="text1"/>
              </w:rPr>
              <w:t>as a Salesforce Developer</w:t>
            </w:r>
            <w:r w:rsidR="008A1E7A" w:rsidRPr="00317E65">
              <w:rPr>
                <w:color w:val="000000" w:themeColor="text1"/>
              </w:rPr>
              <w:t>s</w:t>
            </w:r>
            <w:r w:rsidRPr="00317E65">
              <w:rPr>
                <w:color w:val="000000" w:themeColor="text1"/>
              </w:rPr>
              <w:t xml:space="preserve"> and Admin</w:t>
            </w:r>
            <w:r w:rsidR="008A1E7A" w:rsidRPr="00317E65">
              <w:rPr>
                <w:color w:val="000000" w:themeColor="text1"/>
              </w:rPr>
              <w:t>.</w:t>
            </w:r>
          </w:p>
          <w:p w14:paraId="41B149AB" w14:textId="46B8F352" w:rsidR="00A6425D" w:rsidRPr="00317E65" w:rsidRDefault="00603462" w:rsidP="00581030">
            <w:pPr>
              <w:pStyle w:val="Heading3"/>
              <w:spacing w:after="0" w:line="240" w:lineRule="auto"/>
              <w:rPr>
                <w:b/>
                <w:bCs/>
                <w:color w:val="000000" w:themeColor="text1"/>
              </w:rPr>
            </w:pPr>
            <w:r w:rsidRPr="00317E65">
              <w:rPr>
                <w:b/>
                <w:bCs/>
                <w:color w:val="000000" w:themeColor="text1"/>
              </w:rPr>
              <w:t xml:space="preserve">NetCreativeMind, </w:t>
            </w:r>
            <w:r w:rsidR="00D431D2" w:rsidRPr="00317E65">
              <w:rPr>
                <w:b/>
                <w:bCs/>
                <w:color w:val="000000" w:themeColor="text1"/>
              </w:rPr>
              <w:t>K</w:t>
            </w:r>
            <w:r w:rsidR="008A3613" w:rsidRPr="00317E65">
              <w:rPr>
                <w:b/>
                <w:bCs/>
                <w:color w:val="000000" w:themeColor="text1"/>
              </w:rPr>
              <w:t xml:space="preserve">atwaria </w:t>
            </w:r>
            <w:r w:rsidR="00D431D2" w:rsidRPr="00317E65">
              <w:rPr>
                <w:b/>
                <w:bCs/>
                <w:color w:val="000000" w:themeColor="text1"/>
              </w:rPr>
              <w:t>Sarai</w:t>
            </w:r>
            <w:r w:rsidR="001A2999" w:rsidRPr="00317E65">
              <w:rPr>
                <w:b/>
                <w:bCs/>
                <w:color w:val="000000" w:themeColor="text1"/>
              </w:rPr>
              <w:t xml:space="preserve"> (Government Company)</w:t>
            </w:r>
          </w:p>
          <w:p w14:paraId="1AF143C9" w14:textId="4787C943" w:rsidR="00A6425D" w:rsidRPr="00317E65" w:rsidRDefault="00E10729" w:rsidP="002D17DA">
            <w:pPr>
              <w:pStyle w:val="Heading5"/>
              <w:spacing w:line="240" w:lineRule="auto"/>
              <w:rPr>
                <w:rStyle w:val="JobDescriptionChar"/>
                <w:color w:val="000000" w:themeColor="text1"/>
              </w:rPr>
            </w:pPr>
            <w:r w:rsidRPr="00317E65">
              <w:rPr>
                <w:color w:val="000000" w:themeColor="text1"/>
              </w:rPr>
              <w:t>Java-Developer Trainee</w:t>
            </w:r>
            <w:r w:rsidR="00CB0BFD" w:rsidRPr="00317E65">
              <w:rPr>
                <w:color w:val="000000" w:themeColor="text1"/>
              </w:rPr>
              <w:t xml:space="preserve"> | </w:t>
            </w:r>
            <w:r w:rsidR="00A3325E" w:rsidRPr="00317E65">
              <w:rPr>
                <w:color w:val="000000" w:themeColor="text1"/>
              </w:rPr>
              <w:t>Oct</w:t>
            </w:r>
            <w:r w:rsidR="00313936" w:rsidRPr="00317E65">
              <w:rPr>
                <w:color w:val="000000" w:themeColor="text1"/>
              </w:rPr>
              <w:t>/2021</w:t>
            </w:r>
            <w:r w:rsidR="00A3325E" w:rsidRPr="00317E65">
              <w:rPr>
                <w:color w:val="000000" w:themeColor="text1"/>
              </w:rPr>
              <w:t>-Jan</w:t>
            </w:r>
            <w:r w:rsidR="00313936" w:rsidRPr="00317E65">
              <w:rPr>
                <w:color w:val="000000" w:themeColor="text1"/>
              </w:rPr>
              <w:t>/202</w:t>
            </w:r>
            <w:r w:rsidR="00163589" w:rsidRPr="00317E65">
              <w:rPr>
                <w:color w:val="000000" w:themeColor="text1"/>
              </w:rPr>
              <w:t>2</w:t>
            </w:r>
          </w:p>
          <w:p w14:paraId="57527B11" w14:textId="77777777" w:rsidR="00AD2CEF" w:rsidRPr="00317E65" w:rsidRDefault="00AD2CEF" w:rsidP="00AD2CEF">
            <w:pPr>
              <w:pStyle w:val="ListBullet"/>
              <w:rPr>
                <w:color w:val="000000" w:themeColor="text1"/>
              </w:rPr>
            </w:pPr>
            <w:r w:rsidRPr="00317E65">
              <w:rPr>
                <w:color w:val="000000" w:themeColor="text1"/>
              </w:rPr>
              <w:t>Handled UI/UX development (using Figma) and coding them on JSP and HTML5.</w:t>
            </w:r>
          </w:p>
          <w:p w14:paraId="12481AA3" w14:textId="77777777" w:rsidR="00AD2CEF" w:rsidRPr="00317E65" w:rsidRDefault="00AD2CEF" w:rsidP="00AD2CEF">
            <w:pPr>
              <w:pStyle w:val="ListBullet"/>
              <w:rPr>
                <w:color w:val="000000" w:themeColor="text1"/>
              </w:rPr>
            </w:pPr>
            <w:r w:rsidRPr="00317E65">
              <w:rPr>
                <w:color w:val="000000" w:themeColor="text1"/>
              </w:rPr>
              <w:t>Worked on Newgen's products, including OmniDoc, OmniScanner.</w:t>
            </w:r>
          </w:p>
          <w:p w14:paraId="7332A26C" w14:textId="77777777" w:rsidR="00AD2CEF" w:rsidRPr="00317E65" w:rsidRDefault="00AD2CEF" w:rsidP="00AD2CEF">
            <w:pPr>
              <w:pStyle w:val="ListBullet"/>
              <w:rPr>
                <w:color w:val="000000" w:themeColor="text1"/>
              </w:rPr>
            </w:pPr>
            <w:r w:rsidRPr="00317E65">
              <w:rPr>
                <w:color w:val="000000" w:themeColor="text1"/>
              </w:rPr>
              <w:t>Code Java, and Advanced Java, to create flow and implement validations.</w:t>
            </w:r>
          </w:p>
          <w:p w14:paraId="29C4A4C5" w14:textId="7D9EA2D7" w:rsidR="00AD2CEF" w:rsidRPr="00317E65" w:rsidRDefault="00AD2CEF" w:rsidP="00AD2CEF">
            <w:pPr>
              <w:pStyle w:val="ListBullet"/>
              <w:rPr>
                <w:color w:val="000000" w:themeColor="text1"/>
              </w:rPr>
            </w:pPr>
            <w:r w:rsidRPr="00317E65">
              <w:rPr>
                <w:color w:val="000000" w:themeColor="text1"/>
              </w:rPr>
              <w:t>Fixing bugs making the project come online bug free.</w:t>
            </w:r>
          </w:p>
          <w:p w14:paraId="41D5DB6A" w14:textId="20513087" w:rsidR="00A6425D" w:rsidRPr="00317E65" w:rsidRDefault="004707F2" w:rsidP="00F91D03">
            <w:pPr>
              <w:pStyle w:val="Heading3"/>
              <w:spacing w:line="240" w:lineRule="auto"/>
              <w:rPr>
                <w:b/>
                <w:bCs/>
                <w:color w:val="000000" w:themeColor="text1"/>
              </w:rPr>
            </w:pPr>
            <w:r w:rsidRPr="00317E65">
              <w:rPr>
                <w:b/>
                <w:bCs/>
                <w:color w:val="000000" w:themeColor="text1"/>
              </w:rPr>
              <w:t>Daily Brief app, Remote</w:t>
            </w:r>
          </w:p>
          <w:p w14:paraId="6015F524" w14:textId="625B0BB3" w:rsidR="00CC27E1" w:rsidRPr="00317E65" w:rsidRDefault="007366C7" w:rsidP="003920C8">
            <w:pPr>
              <w:pStyle w:val="Heading5"/>
              <w:spacing w:line="240" w:lineRule="auto"/>
              <w:rPr>
                <w:color w:val="000000" w:themeColor="text1"/>
              </w:rPr>
            </w:pPr>
            <w:r w:rsidRPr="00317E65">
              <w:rPr>
                <w:color w:val="000000" w:themeColor="text1"/>
              </w:rPr>
              <w:t>Intern</w:t>
            </w:r>
            <w:r w:rsidR="004707F2" w:rsidRPr="00317E65">
              <w:rPr>
                <w:color w:val="000000" w:themeColor="text1"/>
              </w:rPr>
              <w:t>,</w:t>
            </w:r>
            <w:r w:rsidRPr="00317E65">
              <w:rPr>
                <w:color w:val="000000" w:themeColor="text1"/>
              </w:rPr>
              <w:t xml:space="preserve"> D</w:t>
            </w:r>
            <w:r w:rsidR="004707F2" w:rsidRPr="00317E65">
              <w:rPr>
                <w:color w:val="000000" w:themeColor="text1"/>
              </w:rPr>
              <w:t>esign</w:t>
            </w:r>
            <w:r w:rsidR="0059234E" w:rsidRPr="00317E65">
              <w:rPr>
                <w:color w:val="000000" w:themeColor="text1"/>
              </w:rPr>
              <w:t>,</w:t>
            </w:r>
            <w:r w:rsidR="004707F2" w:rsidRPr="00317E65">
              <w:rPr>
                <w:color w:val="000000" w:themeColor="text1"/>
              </w:rPr>
              <w:t xml:space="preserve"> and</w:t>
            </w:r>
            <w:r w:rsidRPr="00317E65">
              <w:rPr>
                <w:color w:val="000000" w:themeColor="text1"/>
              </w:rPr>
              <w:t xml:space="preserve"> feature</w:t>
            </w:r>
            <w:r w:rsidR="004707F2" w:rsidRPr="00317E65">
              <w:rPr>
                <w:color w:val="000000" w:themeColor="text1"/>
              </w:rPr>
              <w:t xml:space="preserve"> adviser</w:t>
            </w:r>
            <w:r w:rsidRPr="00317E65">
              <w:rPr>
                <w:color w:val="000000" w:themeColor="text1"/>
              </w:rPr>
              <w:t xml:space="preserve"> Ambassador</w:t>
            </w:r>
            <w:r w:rsidR="00863D08" w:rsidRPr="00317E65">
              <w:rPr>
                <w:color w:val="000000" w:themeColor="text1"/>
              </w:rPr>
              <w:t xml:space="preserve"> (</w:t>
            </w:r>
            <w:r w:rsidR="00510133" w:rsidRPr="00317E65">
              <w:rPr>
                <w:color w:val="000000" w:themeColor="text1"/>
              </w:rPr>
              <w:t>Aug/2021-</w:t>
            </w:r>
            <w:r w:rsidR="00412458" w:rsidRPr="00317E65">
              <w:rPr>
                <w:color w:val="000000" w:themeColor="text1"/>
              </w:rPr>
              <w:t>Oct/2021</w:t>
            </w:r>
            <w:r w:rsidR="00863D08" w:rsidRPr="00317E65">
              <w:rPr>
                <w:color w:val="000000" w:themeColor="text1"/>
              </w:rPr>
              <w:t>)</w:t>
            </w:r>
          </w:p>
          <w:p w14:paraId="59DCB695" w14:textId="77777777" w:rsidR="00FC0285" w:rsidRPr="00317E65" w:rsidRDefault="00FC0285" w:rsidP="00FC0285">
            <w:pPr>
              <w:rPr>
                <w:color w:val="000000" w:themeColor="text1"/>
              </w:rPr>
            </w:pPr>
          </w:p>
          <w:tbl>
            <w:tblPr>
              <w:tblStyle w:val="TableGrid"/>
              <w:tblW w:w="7200" w:type="dxa"/>
              <w:tblBorders>
                <w:top w:val="single" w:sz="4" w:space="0" w:color="AEAAAA" w:themeColor="background2" w:themeShade="BF"/>
                <w:left w:val="single" w:sz="4" w:space="0" w:color="AEAAAA" w:themeColor="background2" w:themeShade="BF"/>
                <w:bottom w:val="single" w:sz="4" w:space="0" w:color="AEAAAA" w:themeColor="background2" w:themeShade="BF"/>
                <w:right w:val="single" w:sz="4" w:space="0" w:color="AEAAAA" w:themeColor="background2" w:themeShade="BF"/>
                <w:insideH w:val="single" w:sz="4" w:space="0" w:color="AEAAAA" w:themeColor="background2" w:themeShade="BF"/>
                <w:insideV w:val="single" w:sz="4" w:space="0" w:color="AEAAAA" w:themeColor="background2" w:themeShade="BF"/>
              </w:tblBorders>
              <w:tblLook w:val="04A0" w:firstRow="1" w:lastRow="0" w:firstColumn="1" w:lastColumn="0" w:noHBand="0" w:noVBand="1"/>
            </w:tblPr>
            <w:tblGrid>
              <w:gridCol w:w="3235"/>
              <w:gridCol w:w="3965"/>
            </w:tblGrid>
            <w:tr w:rsidR="00317E65" w:rsidRPr="00317E65" w14:paraId="5D02FA47" w14:textId="77777777" w:rsidTr="00FB4960">
              <w:tc>
                <w:tcPr>
                  <w:tcW w:w="7200" w:type="dxa"/>
                  <w:gridSpan w:val="2"/>
                  <w:shd w:val="clear" w:color="auto" w:fill="auto"/>
                </w:tcPr>
                <w:p w14:paraId="6DFB4E97" w14:textId="2679762C" w:rsidR="00BD01BE" w:rsidRPr="00317E65" w:rsidRDefault="00BD01BE" w:rsidP="00547BA4">
                  <w:pPr>
                    <w:pStyle w:val="JobDescription"/>
                    <w:spacing w:line="288" w:lineRule="auto"/>
                    <w:rPr>
                      <w:rFonts w:eastAsiaTheme="majorEastAsia" w:cstheme="majorBidi"/>
                      <w:color w:val="000000" w:themeColor="text1"/>
                      <w:sz w:val="22"/>
                      <w:szCs w:val="24"/>
                    </w:rPr>
                  </w:pPr>
                  <w:r w:rsidRPr="00317E65">
                    <w:rPr>
                      <w:rFonts w:eastAsiaTheme="majorEastAsia" w:cstheme="majorBidi"/>
                      <w:b/>
                      <w:bCs/>
                      <w:color w:val="000000" w:themeColor="text1"/>
                      <w:sz w:val="24"/>
                      <w:szCs w:val="28"/>
                    </w:rPr>
                    <w:t>Top Skills</w:t>
                  </w:r>
                </w:p>
              </w:tc>
            </w:tr>
            <w:tr w:rsidR="00317E65" w:rsidRPr="00317E65" w14:paraId="3AD2A3CB" w14:textId="77777777" w:rsidTr="004D48F6">
              <w:trPr>
                <w:trHeight w:val="2145"/>
              </w:trPr>
              <w:tc>
                <w:tcPr>
                  <w:tcW w:w="3235" w:type="dxa"/>
                  <w:shd w:val="clear" w:color="auto" w:fill="auto"/>
                </w:tcPr>
                <w:p w14:paraId="4333EF67" w14:textId="2000A699" w:rsidR="002B3C91" w:rsidRPr="00317E65" w:rsidRDefault="00DA70C1" w:rsidP="00BD01BE">
                  <w:pPr>
                    <w:pStyle w:val="JobDescription"/>
                    <w:numPr>
                      <w:ilvl w:val="0"/>
                      <w:numId w:val="10"/>
                    </w:numPr>
                    <w:rPr>
                      <w:color w:val="000000" w:themeColor="text1"/>
                    </w:rPr>
                  </w:pPr>
                  <w:r w:rsidRPr="00317E65">
                    <w:rPr>
                      <w:color w:val="000000" w:themeColor="text1"/>
                    </w:rPr>
                    <w:t xml:space="preserve">Core </w:t>
                  </w:r>
                  <w:r w:rsidR="00A45CB3" w:rsidRPr="00317E65">
                    <w:rPr>
                      <w:color w:val="000000" w:themeColor="text1"/>
                    </w:rPr>
                    <w:t>Java</w:t>
                  </w:r>
                  <w:r w:rsidR="00A7325F" w:rsidRPr="00317E65">
                    <w:rPr>
                      <w:color w:val="000000" w:themeColor="text1"/>
                    </w:rPr>
                    <w:t>, J</w:t>
                  </w:r>
                  <w:r w:rsidR="00A7325F" w:rsidRPr="00317E65">
                    <w:rPr>
                      <w:color w:val="000000" w:themeColor="text1"/>
                      <w:sz w:val="24"/>
                      <w:szCs w:val="24"/>
                    </w:rPr>
                    <w:t>2</w:t>
                  </w:r>
                  <w:r w:rsidR="00A7325F" w:rsidRPr="00317E65">
                    <w:rPr>
                      <w:color w:val="000000" w:themeColor="text1"/>
                    </w:rPr>
                    <w:t>EE</w:t>
                  </w:r>
                </w:p>
                <w:p w14:paraId="211C6076" w14:textId="3F291BB6" w:rsidR="00A37692" w:rsidRPr="00317E65" w:rsidRDefault="00A45CB3" w:rsidP="00A37692">
                  <w:pPr>
                    <w:pStyle w:val="JobDescription"/>
                    <w:numPr>
                      <w:ilvl w:val="0"/>
                      <w:numId w:val="10"/>
                    </w:numPr>
                    <w:rPr>
                      <w:color w:val="000000" w:themeColor="text1"/>
                    </w:rPr>
                  </w:pPr>
                  <w:r w:rsidRPr="00317E65">
                    <w:rPr>
                      <w:color w:val="000000" w:themeColor="text1"/>
                    </w:rPr>
                    <w:t>Advanced Java</w:t>
                  </w:r>
                  <w:r w:rsidR="00A46E5B" w:rsidRPr="00317E65">
                    <w:rPr>
                      <w:color w:val="000000" w:themeColor="text1"/>
                    </w:rPr>
                    <w:t xml:space="preserve">, </w:t>
                  </w:r>
                  <w:r w:rsidR="00926AB0" w:rsidRPr="00317E65">
                    <w:rPr>
                      <w:color w:val="000000" w:themeColor="text1"/>
                    </w:rPr>
                    <w:t>JSP</w:t>
                  </w:r>
                </w:p>
                <w:p w14:paraId="0C216143" w14:textId="367B1D5F" w:rsidR="00A37692" w:rsidRPr="00317E65" w:rsidRDefault="00A37692" w:rsidP="00903C58">
                  <w:pPr>
                    <w:pStyle w:val="JobDescription"/>
                    <w:numPr>
                      <w:ilvl w:val="0"/>
                      <w:numId w:val="10"/>
                    </w:numPr>
                    <w:spacing w:line="288" w:lineRule="auto"/>
                    <w:rPr>
                      <w:color w:val="000000" w:themeColor="text1"/>
                    </w:rPr>
                  </w:pPr>
                  <w:r w:rsidRPr="00317E65">
                    <w:rPr>
                      <w:color w:val="000000" w:themeColor="text1"/>
                    </w:rPr>
                    <w:t xml:space="preserve">Spring </w:t>
                  </w:r>
                  <w:r w:rsidR="00903C58" w:rsidRPr="00317E65">
                    <w:rPr>
                      <w:color w:val="000000" w:themeColor="text1"/>
                    </w:rPr>
                    <w:t xml:space="preserve">and </w:t>
                  </w:r>
                  <w:r w:rsidR="001F3F8D" w:rsidRPr="00317E65">
                    <w:rPr>
                      <w:color w:val="000000" w:themeColor="text1"/>
                    </w:rPr>
                    <w:t>m</w:t>
                  </w:r>
                  <w:r w:rsidR="00903C58" w:rsidRPr="00317E65">
                    <w:rPr>
                      <w:color w:val="000000" w:themeColor="text1"/>
                    </w:rPr>
                    <w:t>odules</w:t>
                  </w:r>
                  <w:r w:rsidRPr="00317E65">
                    <w:rPr>
                      <w:color w:val="000000" w:themeColor="text1"/>
                    </w:rPr>
                    <w:t xml:space="preserve">, Spring </w:t>
                  </w:r>
                  <w:r w:rsidR="00903C58" w:rsidRPr="00317E65">
                    <w:rPr>
                      <w:color w:val="000000" w:themeColor="text1"/>
                    </w:rPr>
                    <w:t>Boot</w:t>
                  </w:r>
                </w:p>
                <w:p w14:paraId="0D8B5C02" w14:textId="66D8B518" w:rsidR="00F85817" w:rsidRPr="00317E65" w:rsidRDefault="00F85817" w:rsidP="00F85817">
                  <w:pPr>
                    <w:pStyle w:val="JobDescription"/>
                    <w:numPr>
                      <w:ilvl w:val="0"/>
                      <w:numId w:val="10"/>
                    </w:numPr>
                    <w:spacing w:line="288" w:lineRule="auto"/>
                    <w:rPr>
                      <w:color w:val="000000" w:themeColor="text1"/>
                    </w:rPr>
                  </w:pPr>
                  <w:r w:rsidRPr="00317E65">
                    <w:rPr>
                      <w:color w:val="000000" w:themeColor="text1"/>
                    </w:rPr>
                    <w:t>RestAPI</w:t>
                  </w:r>
                </w:p>
                <w:p w14:paraId="6E637235" w14:textId="1F8FD793" w:rsidR="004E28A7" w:rsidRPr="00317E65" w:rsidRDefault="00E767AC" w:rsidP="004E28A7">
                  <w:pPr>
                    <w:pStyle w:val="JobDescription"/>
                    <w:numPr>
                      <w:ilvl w:val="0"/>
                      <w:numId w:val="10"/>
                    </w:numPr>
                    <w:spacing w:line="288" w:lineRule="auto"/>
                    <w:rPr>
                      <w:color w:val="000000" w:themeColor="text1"/>
                    </w:rPr>
                  </w:pPr>
                  <w:r w:rsidRPr="00317E65">
                    <w:rPr>
                      <w:color w:val="000000" w:themeColor="text1"/>
                    </w:rPr>
                    <w:t xml:space="preserve">MySQL and </w:t>
                  </w:r>
                  <w:r w:rsidR="00143E06" w:rsidRPr="00317E65">
                    <w:rPr>
                      <w:color w:val="000000" w:themeColor="text1"/>
                    </w:rPr>
                    <w:t>MongoDB</w:t>
                  </w:r>
                </w:p>
                <w:p w14:paraId="48EFB9CF" w14:textId="68DA8652" w:rsidR="00D22F42" w:rsidRPr="00317E65" w:rsidRDefault="004E28A7" w:rsidP="004E28A7">
                  <w:pPr>
                    <w:pStyle w:val="JobDescription"/>
                    <w:numPr>
                      <w:ilvl w:val="0"/>
                      <w:numId w:val="10"/>
                    </w:numPr>
                    <w:spacing w:line="288" w:lineRule="auto"/>
                    <w:rPr>
                      <w:color w:val="000000" w:themeColor="text1"/>
                    </w:rPr>
                  </w:pPr>
                  <w:r w:rsidRPr="00317E65">
                    <w:rPr>
                      <w:color w:val="000000" w:themeColor="text1"/>
                    </w:rPr>
                    <w:t>Hibernate</w:t>
                  </w:r>
                </w:p>
                <w:p w14:paraId="556CD788" w14:textId="7AAC02FB" w:rsidR="005A4F74" w:rsidRPr="00317E65" w:rsidRDefault="005A4F74" w:rsidP="0084303A">
                  <w:pPr>
                    <w:pStyle w:val="JobDescription"/>
                    <w:numPr>
                      <w:ilvl w:val="0"/>
                      <w:numId w:val="10"/>
                    </w:numPr>
                    <w:spacing w:line="288" w:lineRule="auto"/>
                    <w:rPr>
                      <w:color w:val="000000" w:themeColor="text1"/>
                    </w:rPr>
                  </w:pPr>
                  <w:r w:rsidRPr="00317E65">
                    <w:rPr>
                      <w:color w:val="000000" w:themeColor="text1"/>
                    </w:rPr>
                    <w:t>Best practiced code</w:t>
                  </w:r>
                </w:p>
              </w:tc>
              <w:tc>
                <w:tcPr>
                  <w:tcW w:w="3965" w:type="dxa"/>
                  <w:shd w:val="clear" w:color="auto" w:fill="auto"/>
                </w:tcPr>
                <w:p w14:paraId="738642F3" w14:textId="43172624" w:rsidR="00BD01BE" w:rsidRPr="00317E65" w:rsidRDefault="00BD01BE" w:rsidP="00D44674">
                  <w:pPr>
                    <w:pStyle w:val="JobDescription"/>
                    <w:numPr>
                      <w:ilvl w:val="0"/>
                      <w:numId w:val="10"/>
                    </w:numPr>
                    <w:rPr>
                      <w:color w:val="000000" w:themeColor="text1"/>
                    </w:rPr>
                  </w:pPr>
                  <w:r w:rsidRPr="00317E65">
                    <w:rPr>
                      <w:color w:val="000000" w:themeColor="text1"/>
                    </w:rPr>
                    <w:t>JavaScript, jQuery</w:t>
                  </w:r>
                </w:p>
                <w:p w14:paraId="2BE96631" w14:textId="73ADC3EF" w:rsidR="009F17CB" w:rsidRPr="00317E65" w:rsidRDefault="00FB7513" w:rsidP="00A37692">
                  <w:pPr>
                    <w:pStyle w:val="JobDescription"/>
                    <w:numPr>
                      <w:ilvl w:val="0"/>
                      <w:numId w:val="10"/>
                    </w:numPr>
                    <w:rPr>
                      <w:color w:val="000000" w:themeColor="text1"/>
                    </w:rPr>
                  </w:pPr>
                  <w:r w:rsidRPr="00317E65">
                    <w:rPr>
                      <w:color w:val="000000" w:themeColor="text1"/>
                    </w:rPr>
                    <w:t>React</w:t>
                  </w:r>
                  <w:r w:rsidR="00A46E5B" w:rsidRPr="00317E65">
                    <w:rPr>
                      <w:color w:val="000000" w:themeColor="text1"/>
                    </w:rPr>
                    <w:t>Js</w:t>
                  </w:r>
                </w:p>
                <w:p w14:paraId="6C428CE6" w14:textId="28C67CFC" w:rsidR="00147649" w:rsidRPr="00317E65" w:rsidRDefault="00147649" w:rsidP="00147649">
                  <w:pPr>
                    <w:pStyle w:val="JobDescription"/>
                    <w:numPr>
                      <w:ilvl w:val="0"/>
                      <w:numId w:val="10"/>
                    </w:numPr>
                    <w:spacing w:line="288" w:lineRule="auto"/>
                    <w:rPr>
                      <w:color w:val="000000" w:themeColor="text1"/>
                    </w:rPr>
                  </w:pPr>
                  <w:r w:rsidRPr="00317E65">
                    <w:rPr>
                      <w:color w:val="000000" w:themeColor="text1"/>
                    </w:rPr>
                    <w:t>HTML, CSS, SAAS</w:t>
                  </w:r>
                </w:p>
                <w:p w14:paraId="5F609513" w14:textId="77777777" w:rsidR="00361E35" w:rsidRPr="00317E65" w:rsidRDefault="00925AF2" w:rsidP="00323A6E">
                  <w:pPr>
                    <w:pStyle w:val="JobDescription"/>
                    <w:numPr>
                      <w:ilvl w:val="0"/>
                      <w:numId w:val="10"/>
                    </w:numPr>
                    <w:rPr>
                      <w:color w:val="000000" w:themeColor="text1"/>
                    </w:rPr>
                  </w:pPr>
                  <w:r w:rsidRPr="00317E65">
                    <w:rPr>
                      <w:color w:val="000000" w:themeColor="text1"/>
                    </w:rPr>
                    <w:t>Postman</w:t>
                  </w:r>
                </w:p>
                <w:p w14:paraId="113D4D9B" w14:textId="1D6AF6BF" w:rsidR="005676AC" w:rsidRPr="00317E65" w:rsidRDefault="00703887" w:rsidP="005676AC">
                  <w:pPr>
                    <w:pStyle w:val="JobDescription"/>
                    <w:numPr>
                      <w:ilvl w:val="0"/>
                      <w:numId w:val="10"/>
                    </w:numPr>
                    <w:spacing w:line="288" w:lineRule="auto"/>
                    <w:rPr>
                      <w:color w:val="000000" w:themeColor="text1"/>
                    </w:rPr>
                  </w:pPr>
                  <w:r w:rsidRPr="00317E65">
                    <w:rPr>
                      <w:color w:val="000000" w:themeColor="text1"/>
                    </w:rPr>
                    <w:t xml:space="preserve">Git, </w:t>
                  </w:r>
                  <w:r w:rsidR="005676AC" w:rsidRPr="00317E65">
                    <w:rPr>
                      <w:color w:val="000000" w:themeColor="text1"/>
                    </w:rPr>
                    <w:t>GitHub</w:t>
                  </w:r>
                </w:p>
                <w:p w14:paraId="19593CCB" w14:textId="73FA12DE" w:rsidR="00032750" w:rsidRPr="00317E65" w:rsidRDefault="001B5CDB" w:rsidP="00323A6E">
                  <w:pPr>
                    <w:pStyle w:val="JobDescription"/>
                    <w:numPr>
                      <w:ilvl w:val="0"/>
                      <w:numId w:val="10"/>
                    </w:numPr>
                    <w:rPr>
                      <w:color w:val="000000" w:themeColor="text1"/>
                    </w:rPr>
                  </w:pPr>
                  <w:r w:rsidRPr="00317E65">
                    <w:rPr>
                      <w:color w:val="000000" w:themeColor="text1"/>
                    </w:rPr>
                    <w:t>Teamwork</w:t>
                  </w:r>
                  <w:r w:rsidR="00CE25A7" w:rsidRPr="00317E65">
                    <w:rPr>
                      <w:color w:val="000000" w:themeColor="text1"/>
                    </w:rPr>
                    <w:t>,</w:t>
                  </w:r>
                  <w:r w:rsidRPr="00317E65">
                    <w:rPr>
                      <w:color w:val="000000" w:themeColor="text1"/>
                    </w:rPr>
                    <w:t xml:space="preserve"> </w:t>
                  </w:r>
                  <w:r w:rsidR="00DC2055" w:rsidRPr="00317E65">
                    <w:rPr>
                      <w:color w:val="000000" w:themeColor="text1"/>
                    </w:rPr>
                    <w:t>Adaptability</w:t>
                  </w:r>
                </w:p>
                <w:p w14:paraId="7305FD7E" w14:textId="022C6D5F" w:rsidR="0091779F" w:rsidRPr="00317E65" w:rsidRDefault="0091779F" w:rsidP="00323A6E">
                  <w:pPr>
                    <w:pStyle w:val="JobDescription"/>
                    <w:numPr>
                      <w:ilvl w:val="0"/>
                      <w:numId w:val="10"/>
                    </w:numPr>
                    <w:rPr>
                      <w:color w:val="000000" w:themeColor="text1"/>
                    </w:rPr>
                  </w:pPr>
                  <w:r w:rsidRPr="00317E65">
                    <w:rPr>
                      <w:color w:val="000000" w:themeColor="text1"/>
                    </w:rPr>
                    <w:t>Continuous Learning</w:t>
                  </w:r>
                </w:p>
                <w:p w14:paraId="4B95545F" w14:textId="4D73EADD" w:rsidR="003A3239" w:rsidRPr="00317E65" w:rsidRDefault="003A3239" w:rsidP="00323A6E">
                  <w:pPr>
                    <w:pStyle w:val="JobDescription"/>
                    <w:numPr>
                      <w:ilvl w:val="0"/>
                      <w:numId w:val="10"/>
                    </w:numPr>
                    <w:rPr>
                      <w:color w:val="000000" w:themeColor="text1"/>
                    </w:rPr>
                  </w:pPr>
                  <w:r w:rsidRPr="00317E65">
                    <w:rPr>
                      <w:color w:val="000000" w:themeColor="text1"/>
                    </w:rPr>
                    <w:t>Leadership, Fast learner</w:t>
                  </w:r>
                </w:p>
              </w:tc>
            </w:tr>
          </w:tbl>
          <w:p w14:paraId="28DCBD09" w14:textId="23BCC456" w:rsidR="001E4D71" w:rsidRPr="00317E65" w:rsidRDefault="001E4D71" w:rsidP="00352B41">
            <w:pPr>
              <w:pStyle w:val="JobDescription"/>
              <w:rPr>
                <w:color w:val="000000" w:themeColor="text1"/>
              </w:rPr>
            </w:pPr>
          </w:p>
        </w:tc>
      </w:tr>
    </w:tbl>
    <w:p w14:paraId="1A2395AA" w14:textId="1BBFB168" w:rsidR="005A20B8" w:rsidRDefault="00811C97">
      <w:r>
        <w:rPr>
          <w:noProof/>
        </w:rPr>
        <w:drawing>
          <wp:anchor distT="0" distB="0" distL="114300" distR="114300" simplePos="0" relativeHeight="251658240" behindDoc="0" locked="0" layoutInCell="1" allowOverlap="1" wp14:anchorId="2405997B" wp14:editId="055B9B76">
            <wp:simplePos x="0" y="0"/>
            <wp:positionH relativeFrom="column">
              <wp:posOffset>0</wp:posOffset>
            </wp:positionH>
            <wp:positionV relativeFrom="paragraph">
              <wp:posOffset>-8992870</wp:posOffset>
            </wp:positionV>
            <wp:extent cx="1233805" cy="1205230"/>
            <wp:effectExtent l="0" t="0" r="23495" b="13970"/>
            <wp:wrapNone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anchor>
        </w:drawing>
      </w:r>
    </w:p>
    <w:sectPr w:rsidR="005A20B8" w:rsidSect="00C777FF">
      <w:headerReference w:type="default" r:id="rId18"/>
      <w:pgSz w:w="12240" w:h="15840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35304" w14:textId="77777777" w:rsidR="00D81F19" w:rsidRDefault="00D81F19" w:rsidP="00B21D64">
      <w:pPr>
        <w:spacing w:after="0" w:line="240" w:lineRule="auto"/>
      </w:pPr>
      <w:r>
        <w:separator/>
      </w:r>
    </w:p>
  </w:endnote>
  <w:endnote w:type="continuationSeparator" w:id="0">
    <w:p w14:paraId="4A899509" w14:textId="77777777" w:rsidR="00D81F19" w:rsidRDefault="00D81F19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20AEF" w14:textId="77777777" w:rsidR="00D81F19" w:rsidRDefault="00D81F19" w:rsidP="00B21D64">
      <w:pPr>
        <w:spacing w:after="0" w:line="240" w:lineRule="auto"/>
      </w:pPr>
      <w:r>
        <w:separator/>
      </w:r>
    </w:p>
  </w:footnote>
  <w:footnote w:type="continuationSeparator" w:id="0">
    <w:p w14:paraId="1D1BCC7A" w14:textId="77777777" w:rsidR="00D81F19" w:rsidRDefault="00D81F19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64E92" w14:textId="77777777"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2B6261CD" wp14:editId="784EC4BE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6DA9A7A" id="Group 129" o:spid="_x0000_s1026" alt="&quot;&quot;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FBE77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37827"/>
    <w:multiLevelType w:val="hybridMultilevel"/>
    <w:tmpl w:val="964ED8CE"/>
    <w:lvl w:ilvl="0" w:tplc="38AEC0D8">
      <w:start w:val="2015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F87809"/>
    <w:multiLevelType w:val="hybridMultilevel"/>
    <w:tmpl w:val="F08E406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D56BBB"/>
    <w:multiLevelType w:val="hybridMultilevel"/>
    <w:tmpl w:val="5C7EDD26"/>
    <w:lvl w:ilvl="0" w:tplc="92263CD8">
      <w:numFmt w:val="bullet"/>
      <w:lvlText w:val=""/>
      <w:lvlJc w:val="left"/>
      <w:pPr>
        <w:ind w:left="1132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8DC07602">
      <w:numFmt w:val="bullet"/>
      <w:lvlText w:val="•"/>
      <w:lvlJc w:val="left"/>
      <w:pPr>
        <w:ind w:left="1735" w:hanging="360"/>
      </w:pPr>
      <w:rPr>
        <w:rFonts w:hint="default"/>
        <w:lang w:val="en-US" w:eastAsia="en-US" w:bidi="ar-SA"/>
      </w:rPr>
    </w:lvl>
    <w:lvl w:ilvl="2" w:tplc="C7B626EC">
      <w:numFmt w:val="bullet"/>
      <w:lvlText w:val="•"/>
      <w:lvlJc w:val="left"/>
      <w:pPr>
        <w:ind w:left="2331" w:hanging="360"/>
      </w:pPr>
      <w:rPr>
        <w:rFonts w:hint="default"/>
        <w:lang w:val="en-US" w:eastAsia="en-US" w:bidi="ar-SA"/>
      </w:rPr>
    </w:lvl>
    <w:lvl w:ilvl="3" w:tplc="71600B4A">
      <w:numFmt w:val="bullet"/>
      <w:lvlText w:val="•"/>
      <w:lvlJc w:val="left"/>
      <w:pPr>
        <w:ind w:left="2927" w:hanging="360"/>
      </w:pPr>
      <w:rPr>
        <w:rFonts w:hint="default"/>
        <w:lang w:val="en-US" w:eastAsia="en-US" w:bidi="ar-SA"/>
      </w:rPr>
    </w:lvl>
    <w:lvl w:ilvl="4" w:tplc="6ED0C0EA">
      <w:numFmt w:val="bullet"/>
      <w:lvlText w:val="•"/>
      <w:lvlJc w:val="left"/>
      <w:pPr>
        <w:ind w:left="3523" w:hanging="360"/>
      </w:pPr>
      <w:rPr>
        <w:rFonts w:hint="default"/>
        <w:lang w:val="en-US" w:eastAsia="en-US" w:bidi="ar-SA"/>
      </w:rPr>
    </w:lvl>
    <w:lvl w:ilvl="5" w:tplc="846234AC">
      <w:numFmt w:val="bullet"/>
      <w:lvlText w:val="•"/>
      <w:lvlJc w:val="left"/>
      <w:pPr>
        <w:ind w:left="4119" w:hanging="360"/>
      </w:pPr>
      <w:rPr>
        <w:rFonts w:hint="default"/>
        <w:lang w:val="en-US" w:eastAsia="en-US" w:bidi="ar-SA"/>
      </w:rPr>
    </w:lvl>
    <w:lvl w:ilvl="6" w:tplc="224C1206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7" w:tplc="EFDEC828">
      <w:numFmt w:val="bullet"/>
      <w:lvlText w:val="•"/>
      <w:lvlJc w:val="left"/>
      <w:pPr>
        <w:ind w:left="5311" w:hanging="360"/>
      </w:pPr>
      <w:rPr>
        <w:rFonts w:hint="default"/>
        <w:lang w:val="en-US" w:eastAsia="en-US" w:bidi="ar-SA"/>
      </w:rPr>
    </w:lvl>
    <w:lvl w:ilvl="8" w:tplc="1CA41E3C">
      <w:numFmt w:val="bullet"/>
      <w:lvlText w:val="•"/>
      <w:lvlJc w:val="left"/>
      <w:pPr>
        <w:ind w:left="590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A9B5D5C"/>
    <w:multiLevelType w:val="hybridMultilevel"/>
    <w:tmpl w:val="887099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3CF2105"/>
    <w:multiLevelType w:val="multilevel"/>
    <w:tmpl w:val="9D984FD2"/>
    <w:numStyleLink w:val="BullettedList"/>
  </w:abstractNum>
  <w:abstractNum w:abstractNumId="8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ADA5BCC"/>
    <w:multiLevelType w:val="hybridMultilevel"/>
    <w:tmpl w:val="CC52EF3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9"/>
  </w:num>
  <w:num w:numId="4">
    <w:abstractNumId w:val="6"/>
  </w:num>
  <w:num w:numId="5">
    <w:abstractNumId w:val="8"/>
  </w:num>
  <w:num w:numId="6">
    <w:abstractNumId w:val="11"/>
  </w:num>
  <w:num w:numId="7">
    <w:abstractNumId w:val="0"/>
  </w:num>
  <w:num w:numId="8">
    <w:abstractNumId w:val="1"/>
  </w:num>
  <w:num w:numId="9">
    <w:abstractNumId w:val="7"/>
  </w:num>
  <w:num w:numId="10">
    <w:abstractNumId w:val="3"/>
  </w:num>
  <w:num w:numId="11">
    <w:abstractNumId w:val="2"/>
  </w:num>
  <w:num w:numId="12">
    <w:abstractNumId w:val="7"/>
  </w:num>
  <w:num w:numId="13">
    <w:abstractNumId w:val="5"/>
  </w:num>
  <w:num w:numId="14">
    <w:abstractNumId w:val="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C88"/>
    <w:rsid w:val="000005F8"/>
    <w:rsid w:val="00000A27"/>
    <w:rsid w:val="00007791"/>
    <w:rsid w:val="000161E1"/>
    <w:rsid w:val="00021303"/>
    <w:rsid w:val="00024266"/>
    <w:rsid w:val="000243D8"/>
    <w:rsid w:val="0002762A"/>
    <w:rsid w:val="00032750"/>
    <w:rsid w:val="000330D1"/>
    <w:rsid w:val="000330DF"/>
    <w:rsid w:val="00035D38"/>
    <w:rsid w:val="00045DF7"/>
    <w:rsid w:val="00052E29"/>
    <w:rsid w:val="0006059A"/>
    <w:rsid w:val="00061ADD"/>
    <w:rsid w:val="0006420C"/>
    <w:rsid w:val="0007093C"/>
    <w:rsid w:val="000952AF"/>
    <w:rsid w:val="000A1488"/>
    <w:rsid w:val="000B15C0"/>
    <w:rsid w:val="000B4485"/>
    <w:rsid w:val="000B6A49"/>
    <w:rsid w:val="000B6C2E"/>
    <w:rsid w:val="000C01AE"/>
    <w:rsid w:val="000C6F78"/>
    <w:rsid w:val="000D1C21"/>
    <w:rsid w:val="000D31F3"/>
    <w:rsid w:val="000D527C"/>
    <w:rsid w:val="000E2342"/>
    <w:rsid w:val="000E308D"/>
    <w:rsid w:val="000E5348"/>
    <w:rsid w:val="00101F6A"/>
    <w:rsid w:val="00102F43"/>
    <w:rsid w:val="00105D54"/>
    <w:rsid w:val="00107E81"/>
    <w:rsid w:val="0011061B"/>
    <w:rsid w:val="00111570"/>
    <w:rsid w:val="00114762"/>
    <w:rsid w:val="0011779E"/>
    <w:rsid w:val="00122E6A"/>
    <w:rsid w:val="001264EB"/>
    <w:rsid w:val="00127E32"/>
    <w:rsid w:val="0013525B"/>
    <w:rsid w:val="00143E06"/>
    <w:rsid w:val="00144072"/>
    <w:rsid w:val="00144B25"/>
    <w:rsid w:val="00147649"/>
    <w:rsid w:val="00153211"/>
    <w:rsid w:val="001549DC"/>
    <w:rsid w:val="00163589"/>
    <w:rsid w:val="0016626D"/>
    <w:rsid w:val="00171BB8"/>
    <w:rsid w:val="00177AD9"/>
    <w:rsid w:val="00181926"/>
    <w:rsid w:val="001825C1"/>
    <w:rsid w:val="001877C1"/>
    <w:rsid w:val="00187E66"/>
    <w:rsid w:val="0019068C"/>
    <w:rsid w:val="0019207F"/>
    <w:rsid w:val="00195811"/>
    <w:rsid w:val="00197F11"/>
    <w:rsid w:val="001A2999"/>
    <w:rsid w:val="001A3493"/>
    <w:rsid w:val="001A3EF8"/>
    <w:rsid w:val="001B3396"/>
    <w:rsid w:val="001B5CDB"/>
    <w:rsid w:val="001C0561"/>
    <w:rsid w:val="001C2491"/>
    <w:rsid w:val="001C4519"/>
    <w:rsid w:val="001C4CBA"/>
    <w:rsid w:val="001D150A"/>
    <w:rsid w:val="001E389C"/>
    <w:rsid w:val="001E4D71"/>
    <w:rsid w:val="001E5DF3"/>
    <w:rsid w:val="001F2626"/>
    <w:rsid w:val="001F3F8D"/>
    <w:rsid w:val="001F619D"/>
    <w:rsid w:val="001F70A2"/>
    <w:rsid w:val="001F7F54"/>
    <w:rsid w:val="002005E1"/>
    <w:rsid w:val="0020193A"/>
    <w:rsid w:val="00210183"/>
    <w:rsid w:val="002103F1"/>
    <w:rsid w:val="0021174D"/>
    <w:rsid w:val="0021424F"/>
    <w:rsid w:val="0021475C"/>
    <w:rsid w:val="002152DF"/>
    <w:rsid w:val="00221AC9"/>
    <w:rsid w:val="002227FE"/>
    <w:rsid w:val="00223925"/>
    <w:rsid w:val="00225A29"/>
    <w:rsid w:val="00227CBE"/>
    <w:rsid w:val="0023219E"/>
    <w:rsid w:val="00240D8B"/>
    <w:rsid w:val="0024218D"/>
    <w:rsid w:val="00253DA3"/>
    <w:rsid w:val="002649A1"/>
    <w:rsid w:val="00267026"/>
    <w:rsid w:val="00271429"/>
    <w:rsid w:val="00273E18"/>
    <w:rsid w:val="00273ED4"/>
    <w:rsid w:val="00280979"/>
    <w:rsid w:val="002830E3"/>
    <w:rsid w:val="002843FF"/>
    <w:rsid w:val="00291C99"/>
    <w:rsid w:val="0029708F"/>
    <w:rsid w:val="00297E67"/>
    <w:rsid w:val="00297ECC"/>
    <w:rsid w:val="002A3EBC"/>
    <w:rsid w:val="002B3C91"/>
    <w:rsid w:val="002C2756"/>
    <w:rsid w:val="002C53D7"/>
    <w:rsid w:val="002C7311"/>
    <w:rsid w:val="002C7441"/>
    <w:rsid w:val="002D17DA"/>
    <w:rsid w:val="002D7BAD"/>
    <w:rsid w:val="002E3A13"/>
    <w:rsid w:val="002F27C5"/>
    <w:rsid w:val="002F57C6"/>
    <w:rsid w:val="002F7F17"/>
    <w:rsid w:val="0030011A"/>
    <w:rsid w:val="00312506"/>
    <w:rsid w:val="00312661"/>
    <w:rsid w:val="00313016"/>
    <w:rsid w:val="00313936"/>
    <w:rsid w:val="00313F20"/>
    <w:rsid w:val="00314D4B"/>
    <w:rsid w:val="00317866"/>
    <w:rsid w:val="00317E65"/>
    <w:rsid w:val="00320E73"/>
    <w:rsid w:val="00321691"/>
    <w:rsid w:val="00322783"/>
    <w:rsid w:val="00323A6E"/>
    <w:rsid w:val="00333595"/>
    <w:rsid w:val="00333CB6"/>
    <w:rsid w:val="00335F83"/>
    <w:rsid w:val="00340D7D"/>
    <w:rsid w:val="00342660"/>
    <w:rsid w:val="00352B41"/>
    <w:rsid w:val="00352D41"/>
    <w:rsid w:val="0035435A"/>
    <w:rsid w:val="00356CCC"/>
    <w:rsid w:val="00361E35"/>
    <w:rsid w:val="003723A9"/>
    <w:rsid w:val="003735B0"/>
    <w:rsid w:val="0037444A"/>
    <w:rsid w:val="00382E91"/>
    <w:rsid w:val="00386278"/>
    <w:rsid w:val="0039011C"/>
    <w:rsid w:val="00391C83"/>
    <w:rsid w:val="003920C8"/>
    <w:rsid w:val="00395485"/>
    <w:rsid w:val="00396B1C"/>
    <w:rsid w:val="003A3239"/>
    <w:rsid w:val="003A46C8"/>
    <w:rsid w:val="003B08EF"/>
    <w:rsid w:val="003B765E"/>
    <w:rsid w:val="003C0BB5"/>
    <w:rsid w:val="003C7975"/>
    <w:rsid w:val="003D0EE9"/>
    <w:rsid w:val="003E03C7"/>
    <w:rsid w:val="003E5763"/>
    <w:rsid w:val="003F1407"/>
    <w:rsid w:val="003F4D7F"/>
    <w:rsid w:val="003F6637"/>
    <w:rsid w:val="003F7C5F"/>
    <w:rsid w:val="004067B9"/>
    <w:rsid w:val="00407976"/>
    <w:rsid w:val="004103C0"/>
    <w:rsid w:val="00412458"/>
    <w:rsid w:val="00417F61"/>
    <w:rsid w:val="00422283"/>
    <w:rsid w:val="0042233B"/>
    <w:rsid w:val="004314CF"/>
    <w:rsid w:val="0043362C"/>
    <w:rsid w:val="00440A28"/>
    <w:rsid w:val="004428D5"/>
    <w:rsid w:val="00443F2F"/>
    <w:rsid w:val="0044460D"/>
    <w:rsid w:val="0044640A"/>
    <w:rsid w:val="004477A2"/>
    <w:rsid w:val="00450B31"/>
    <w:rsid w:val="00452292"/>
    <w:rsid w:val="00457DF0"/>
    <w:rsid w:val="0046007E"/>
    <w:rsid w:val="004611CF"/>
    <w:rsid w:val="00462D3D"/>
    <w:rsid w:val="00464A13"/>
    <w:rsid w:val="00465710"/>
    <w:rsid w:val="00467880"/>
    <w:rsid w:val="004707F2"/>
    <w:rsid w:val="00471D1B"/>
    <w:rsid w:val="00472110"/>
    <w:rsid w:val="00484B0B"/>
    <w:rsid w:val="004865C2"/>
    <w:rsid w:val="00495C19"/>
    <w:rsid w:val="004A273B"/>
    <w:rsid w:val="004B1C88"/>
    <w:rsid w:val="004B4147"/>
    <w:rsid w:val="004D2AAC"/>
    <w:rsid w:val="004D367C"/>
    <w:rsid w:val="004D41A6"/>
    <w:rsid w:val="004D48F6"/>
    <w:rsid w:val="004D7FF9"/>
    <w:rsid w:val="004E28A7"/>
    <w:rsid w:val="004F2246"/>
    <w:rsid w:val="004F69FD"/>
    <w:rsid w:val="00500F9D"/>
    <w:rsid w:val="0050205F"/>
    <w:rsid w:val="00503FCE"/>
    <w:rsid w:val="00504CDD"/>
    <w:rsid w:val="00505D2A"/>
    <w:rsid w:val="00510133"/>
    <w:rsid w:val="00524BD6"/>
    <w:rsid w:val="0052649F"/>
    <w:rsid w:val="0053003E"/>
    <w:rsid w:val="00530E6D"/>
    <w:rsid w:val="00547BA4"/>
    <w:rsid w:val="00550C23"/>
    <w:rsid w:val="00551BAE"/>
    <w:rsid w:val="00552F9B"/>
    <w:rsid w:val="0055440F"/>
    <w:rsid w:val="00557269"/>
    <w:rsid w:val="0056276A"/>
    <w:rsid w:val="005636A7"/>
    <w:rsid w:val="00565335"/>
    <w:rsid w:val="005676AC"/>
    <w:rsid w:val="00573023"/>
    <w:rsid w:val="005808E8"/>
    <w:rsid w:val="00581030"/>
    <w:rsid w:val="00585760"/>
    <w:rsid w:val="0059234E"/>
    <w:rsid w:val="005A20B8"/>
    <w:rsid w:val="005A4F74"/>
    <w:rsid w:val="005A7410"/>
    <w:rsid w:val="005A78BC"/>
    <w:rsid w:val="005B1452"/>
    <w:rsid w:val="005B5D46"/>
    <w:rsid w:val="005B68A1"/>
    <w:rsid w:val="005B7516"/>
    <w:rsid w:val="005B7DB3"/>
    <w:rsid w:val="005C5B0E"/>
    <w:rsid w:val="005D129B"/>
    <w:rsid w:val="005D6282"/>
    <w:rsid w:val="005E0165"/>
    <w:rsid w:val="005F0D22"/>
    <w:rsid w:val="005F42BA"/>
    <w:rsid w:val="00603462"/>
    <w:rsid w:val="006108D0"/>
    <w:rsid w:val="0061400D"/>
    <w:rsid w:val="00621B5C"/>
    <w:rsid w:val="00623AF0"/>
    <w:rsid w:val="00626A21"/>
    <w:rsid w:val="00627FD7"/>
    <w:rsid w:val="00630AA6"/>
    <w:rsid w:val="0063181E"/>
    <w:rsid w:val="00634580"/>
    <w:rsid w:val="006409D5"/>
    <w:rsid w:val="00647770"/>
    <w:rsid w:val="00651DDC"/>
    <w:rsid w:val="00651ED1"/>
    <w:rsid w:val="00653082"/>
    <w:rsid w:val="006567A2"/>
    <w:rsid w:val="00656D62"/>
    <w:rsid w:val="00670C90"/>
    <w:rsid w:val="00680554"/>
    <w:rsid w:val="00681332"/>
    <w:rsid w:val="00684C5A"/>
    <w:rsid w:val="0069235B"/>
    <w:rsid w:val="00696C25"/>
    <w:rsid w:val="006A1732"/>
    <w:rsid w:val="006A256E"/>
    <w:rsid w:val="006A6708"/>
    <w:rsid w:val="006B3844"/>
    <w:rsid w:val="006C26EC"/>
    <w:rsid w:val="006C2DFF"/>
    <w:rsid w:val="006C3EE1"/>
    <w:rsid w:val="006D5AD1"/>
    <w:rsid w:val="006D5BC6"/>
    <w:rsid w:val="006D5F36"/>
    <w:rsid w:val="006E153D"/>
    <w:rsid w:val="006F4B0F"/>
    <w:rsid w:val="00703887"/>
    <w:rsid w:val="00704117"/>
    <w:rsid w:val="007104E9"/>
    <w:rsid w:val="00710E1D"/>
    <w:rsid w:val="007155A1"/>
    <w:rsid w:val="00716586"/>
    <w:rsid w:val="007166ED"/>
    <w:rsid w:val="007366C7"/>
    <w:rsid w:val="00737EF1"/>
    <w:rsid w:val="007470CD"/>
    <w:rsid w:val="00754AB3"/>
    <w:rsid w:val="007571B5"/>
    <w:rsid w:val="00762CB0"/>
    <w:rsid w:val="00770743"/>
    <w:rsid w:val="007772B1"/>
    <w:rsid w:val="00784271"/>
    <w:rsid w:val="00786CE2"/>
    <w:rsid w:val="00790BFE"/>
    <w:rsid w:val="00790CFC"/>
    <w:rsid w:val="0079105E"/>
    <w:rsid w:val="00794E31"/>
    <w:rsid w:val="007A089F"/>
    <w:rsid w:val="007A21A7"/>
    <w:rsid w:val="007A2587"/>
    <w:rsid w:val="007A2729"/>
    <w:rsid w:val="007A47D7"/>
    <w:rsid w:val="007A786F"/>
    <w:rsid w:val="007B0D01"/>
    <w:rsid w:val="007B0FDB"/>
    <w:rsid w:val="007B6129"/>
    <w:rsid w:val="007C1718"/>
    <w:rsid w:val="007C2D46"/>
    <w:rsid w:val="007C6787"/>
    <w:rsid w:val="007C76BF"/>
    <w:rsid w:val="007D30AB"/>
    <w:rsid w:val="007D6DFF"/>
    <w:rsid w:val="007E2B67"/>
    <w:rsid w:val="007E3799"/>
    <w:rsid w:val="007E40AF"/>
    <w:rsid w:val="007E5AA2"/>
    <w:rsid w:val="007E6987"/>
    <w:rsid w:val="0081081E"/>
    <w:rsid w:val="00810ED9"/>
    <w:rsid w:val="00811C97"/>
    <w:rsid w:val="008126DC"/>
    <w:rsid w:val="0081388D"/>
    <w:rsid w:val="00820388"/>
    <w:rsid w:val="00824C04"/>
    <w:rsid w:val="00826E14"/>
    <w:rsid w:val="0083087C"/>
    <w:rsid w:val="0083349E"/>
    <w:rsid w:val="00834AD1"/>
    <w:rsid w:val="008374F9"/>
    <w:rsid w:val="00840778"/>
    <w:rsid w:val="008424CE"/>
    <w:rsid w:val="00842592"/>
    <w:rsid w:val="0084303A"/>
    <w:rsid w:val="00850736"/>
    <w:rsid w:val="008557B2"/>
    <w:rsid w:val="008600A0"/>
    <w:rsid w:val="00861C9E"/>
    <w:rsid w:val="00862074"/>
    <w:rsid w:val="00863D08"/>
    <w:rsid w:val="008739DC"/>
    <w:rsid w:val="00876351"/>
    <w:rsid w:val="0088538C"/>
    <w:rsid w:val="00885F8A"/>
    <w:rsid w:val="00886BEB"/>
    <w:rsid w:val="00890F1A"/>
    <w:rsid w:val="0089621A"/>
    <w:rsid w:val="008972F5"/>
    <w:rsid w:val="008A1171"/>
    <w:rsid w:val="008A1935"/>
    <w:rsid w:val="008A1E7A"/>
    <w:rsid w:val="008A3613"/>
    <w:rsid w:val="008B31EC"/>
    <w:rsid w:val="008B63B8"/>
    <w:rsid w:val="008B7D7A"/>
    <w:rsid w:val="008C08C7"/>
    <w:rsid w:val="008C54E7"/>
    <w:rsid w:val="008E1331"/>
    <w:rsid w:val="008E2197"/>
    <w:rsid w:val="008F4023"/>
    <w:rsid w:val="00903291"/>
    <w:rsid w:val="00903C58"/>
    <w:rsid w:val="00905407"/>
    <w:rsid w:val="00905918"/>
    <w:rsid w:val="00915888"/>
    <w:rsid w:val="0091779F"/>
    <w:rsid w:val="00924189"/>
    <w:rsid w:val="00925AF2"/>
    <w:rsid w:val="00926AB0"/>
    <w:rsid w:val="00927099"/>
    <w:rsid w:val="00941904"/>
    <w:rsid w:val="009425E2"/>
    <w:rsid w:val="00942D4A"/>
    <w:rsid w:val="00954377"/>
    <w:rsid w:val="009545BD"/>
    <w:rsid w:val="00955697"/>
    <w:rsid w:val="00957131"/>
    <w:rsid w:val="009602E0"/>
    <w:rsid w:val="00987594"/>
    <w:rsid w:val="00993BE3"/>
    <w:rsid w:val="00997E86"/>
    <w:rsid w:val="009A3BC6"/>
    <w:rsid w:val="009A450A"/>
    <w:rsid w:val="009B7478"/>
    <w:rsid w:val="009B7D45"/>
    <w:rsid w:val="009B7E94"/>
    <w:rsid w:val="009D03F1"/>
    <w:rsid w:val="009D0869"/>
    <w:rsid w:val="009D1447"/>
    <w:rsid w:val="009D1E7D"/>
    <w:rsid w:val="009D2BF7"/>
    <w:rsid w:val="009D2ED6"/>
    <w:rsid w:val="009E0980"/>
    <w:rsid w:val="009E1489"/>
    <w:rsid w:val="009E5092"/>
    <w:rsid w:val="009F17CB"/>
    <w:rsid w:val="009F5469"/>
    <w:rsid w:val="009F588F"/>
    <w:rsid w:val="009F7569"/>
    <w:rsid w:val="00A0086A"/>
    <w:rsid w:val="00A00B70"/>
    <w:rsid w:val="00A00E56"/>
    <w:rsid w:val="00A0464A"/>
    <w:rsid w:val="00A0684C"/>
    <w:rsid w:val="00A156FE"/>
    <w:rsid w:val="00A16072"/>
    <w:rsid w:val="00A21AF8"/>
    <w:rsid w:val="00A3325E"/>
    <w:rsid w:val="00A35CFC"/>
    <w:rsid w:val="00A37692"/>
    <w:rsid w:val="00A418D1"/>
    <w:rsid w:val="00A45796"/>
    <w:rsid w:val="00A45B4D"/>
    <w:rsid w:val="00A45CB3"/>
    <w:rsid w:val="00A46E5B"/>
    <w:rsid w:val="00A50CDA"/>
    <w:rsid w:val="00A60FA2"/>
    <w:rsid w:val="00A6425D"/>
    <w:rsid w:val="00A6722D"/>
    <w:rsid w:val="00A7325F"/>
    <w:rsid w:val="00A84FF2"/>
    <w:rsid w:val="00A91B74"/>
    <w:rsid w:val="00A950DD"/>
    <w:rsid w:val="00A96376"/>
    <w:rsid w:val="00A966BD"/>
    <w:rsid w:val="00A972DE"/>
    <w:rsid w:val="00AA1921"/>
    <w:rsid w:val="00AA22FC"/>
    <w:rsid w:val="00AA2AA7"/>
    <w:rsid w:val="00AA313A"/>
    <w:rsid w:val="00AA58BC"/>
    <w:rsid w:val="00AA79BF"/>
    <w:rsid w:val="00AB3B5E"/>
    <w:rsid w:val="00AB763F"/>
    <w:rsid w:val="00AD0549"/>
    <w:rsid w:val="00AD0862"/>
    <w:rsid w:val="00AD2CEF"/>
    <w:rsid w:val="00AD5FE3"/>
    <w:rsid w:val="00AE09A7"/>
    <w:rsid w:val="00AE46E6"/>
    <w:rsid w:val="00AE695F"/>
    <w:rsid w:val="00AF6B11"/>
    <w:rsid w:val="00AF75A6"/>
    <w:rsid w:val="00B01BA3"/>
    <w:rsid w:val="00B02A06"/>
    <w:rsid w:val="00B03ED5"/>
    <w:rsid w:val="00B0643A"/>
    <w:rsid w:val="00B0705A"/>
    <w:rsid w:val="00B212DC"/>
    <w:rsid w:val="00B217A6"/>
    <w:rsid w:val="00B21D64"/>
    <w:rsid w:val="00B30CCD"/>
    <w:rsid w:val="00B35784"/>
    <w:rsid w:val="00B408F2"/>
    <w:rsid w:val="00B42485"/>
    <w:rsid w:val="00B46762"/>
    <w:rsid w:val="00B518AC"/>
    <w:rsid w:val="00B666B4"/>
    <w:rsid w:val="00B70D85"/>
    <w:rsid w:val="00B728A4"/>
    <w:rsid w:val="00B73E22"/>
    <w:rsid w:val="00B77EF0"/>
    <w:rsid w:val="00B8228A"/>
    <w:rsid w:val="00B82C66"/>
    <w:rsid w:val="00B9361F"/>
    <w:rsid w:val="00B9459E"/>
    <w:rsid w:val="00BB7CE4"/>
    <w:rsid w:val="00BC2919"/>
    <w:rsid w:val="00BC33C3"/>
    <w:rsid w:val="00BC4C55"/>
    <w:rsid w:val="00BC574E"/>
    <w:rsid w:val="00BD01BE"/>
    <w:rsid w:val="00BD57C7"/>
    <w:rsid w:val="00BD6D15"/>
    <w:rsid w:val="00BD7119"/>
    <w:rsid w:val="00BE15DE"/>
    <w:rsid w:val="00BE38EF"/>
    <w:rsid w:val="00BF0DAF"/>
    <w:rsid w:val="00BF24C8"/>
    <w:rsid w:val="00BF3D56"/>
    <w:rsid w:val="00C00D75"/>
    <w:rsid w:val="00C018D4"/>
    <w:rsid w:val="00C05345"/>
    <w:rsid w:val="00C10C54"/>
    <w:rsid w:val="00C1622C"/>
    <w:rsid w:val="00C23C88"/>
    <w:rsid w:val="00C30B05"/>
    <w:rsid w:val="00C3154A"/>
    <w:rsid w:val="00C3154F"/>
    <w:rsid w:val="00C344AA"/>
    <w:rsid w:val="00C37B1A"/>
    <w:rsid w:val="00C45CDB"/>
    <w:rsid w:val="00C561EF"/>
    <w:rsid w:val="00C57098"/>
    <w:rsid w:val="00C62C7B"/>
    <w:rsid w:val="00C64B43"/>
    <w:rsid w:val="00C65D35"/>
    <w:rsid w:val="00C731F3"/>
    <w:rsid w:val="00C7480F"/>
    <w:rsid w:val="00C76044"/>
    <w:rsid w:val="00C777FF"/>
    <w:rsid w:val="00C80D32"/>
    <w:rsid w:val="00C90858"/>
    <w:rsid w:val="00C965F8"/>
    <w:rsid w:val="00C96804"/>
    <w:rsid w:val="00CA50B1"/>
    <w:rsid w:val="00CA7751"/>
    <w:rsid w:val="00CB09B3"/>
    <w:rsid w:val="00CB0BFD"/>
    <w:rsid w:val="00CB1D2A"/>
    <w:rsid w:val="00CB3954"/>
    <w:rsid w:val="00CB6DF5"/>
    <w:rsid w:val="00CB7270"/>
    <w:rsid w:val="00CC27E1"/>
    <w:rsid w:val="00CD2FD2"/>
    <w:rsid w:val="00CD46F2"/>
    <w:rsid w:val="00CD550E"/>
    <w:rsid w:val="00CD65AA"/>
    <w:rsid w:val="00CE25A7"/>
    <w:rsid w:val="00CF16FB"/>
    <w:rsid w:val="00D06937"/>
    <w:rsid w:val="00D06C07"/>
    <w:rsid w:val="00D12DFD"/>
    <w:rsid w:val="00D141C6"/>
    <w:rsid w:val="00D22F42"/>
    <w:rsid w:val="00D431D2"/>
    <w:rsid w:val="00D4452B"/>
    <w:rsid w:val="00D44674"/>
    <w:rsid w:val="00D50CFE"/>
    <w:rsid w:val="00D56D2B"/>
    <w:rsid w:val="00D57893"/>
    <w:rsid w:val="00D62B7E"/>
    <w:rsid w:val="00D63CB9"/>
    <w:rsid w:val="00D81F19"/>
    <w:rsid w:val="00D85806"/>
    <w:rsid w:val="00D8612C"/>
    <w:rsid w:val="00D97271"/>
    <w:rsid w:val="00DA6EF4"/>
    <w:rsid w:val="00DA6F45"/>
    <w:rsid w:val="00DA70C1"/>
    <w:rsid w:val="00DC2055"/>
    <w:rsid w:val="00DC222D"/>
    <w:rsid w:val="00DC5110"/>
    <w:rsid w:val="00DC56A9"/>
    <w:rsid w:val="00DC5DAC"/>
    <w:rsid w:val="00DD30A4"/>
    <w:rsid w:val="00DD59A0"/>
    <w:rsid w:val="00DE1833"/>
    <w:rsid w:val="00E05615"/>
    <w:rsid w:val="00E070C8"/>
    <w:rsid w:val="00E10729"/>
    <w:rsid w:val="00E13518"/>
    <w:rsid w:val="00E21D7E"/>
    <w:rsid w:val="00E2649B"/>
    <w:rsid w:val="00E300DC"/>
    <w:rsid w:val="00E32346"/>
    <w:rsid w:val="00E33625"/>
    <w:rsid w:val="00E4232C"/>
    <w:rsid w:val="00E42FB3"/>
    <w:rsid w:val="00E45332"/>
    <w:rsid w:val="00E45CAC"/>
    <w:rsid w:val="00E63DED"/>
    <w:rsid w:val="00E6498F"/>
    <w:rsid w:val="00E70A07"/>
    <w:rsid w:val="00E724A1"/>
    <w:rsid w:val="00E767AC"/>
    <w:rsid w:val="00E777BC"/>
    <w:rsid w:val="00E846E8"/>
    <w:rsid w:val="00E84D54"/>
    <w:rsid w:val="00E86739"/>
    <w:rsid w:val="00E959EF"/>
    <w:rsid w:val="00E963E4"/>
    <w:rsid w:val="00EA2041"/>
    <w:rsid w:val="00EA2833"/>
    <w:rsid w:val="00EA2A73"/>
    <w:rsid w:val="00EA2B8C"/>
    <w:rsid w:val="00EA3E91"/>
    <w:rsid w:val="00EB1B1C"/>
    <w:rsid w:val="00EB1ED9"/>
    <w:rsid w:val="00EB465F"/>
    <w:rsid w:val="00EB5C97"/>
    <w:rsid w:val="00EC3BB6"/>
    <w:rsid w:val="00EC532C"/>
    <w:rsid w:val="00ED673D"/>
    <w:rsid w:val="00ED6FD8"/>
    <w:rsid w:val="00EF0813"/>
    <w:rsid w:val="00EF518A"/>
    <w:rsid w:val="00EF5D1A"/>
    <w:rsid w:val="00F02CDE"/>
    <w:rsid w:val="00F066B5"/>
    <w:rsid w:val="00F17D7F"/>
    <w:rsid w:val="00F23451"/>
    <w:rsid w:val="00F25E4F"/>
    <w:rsid w:val="00F304D5"/>
    <w:rsid w:val="00F3368C"/>
    <w:rsid w:val="00F45F68"/>
    <w:rsid w:val="00F60653"/>
    <w:rsid w:val="00F60AEC"/>
    <w:rsid w:val="00F64096"/>
    <w:rsid w:val="00F7011C"/>
    <w:rsid w:val="00F75BEE"/>
    <w:rsid w:val="00F76834"/>
    <w:rsid w:val="00F8004B"/>
    <w:rsid w:val="00F80336"/>
    <w:rsid w:val="00F8354A"/>
    <w:rsid w:val="00F85817"/>
    <w:rsid w:val="00F91D03"/>
    <w:rsid w:val="00F97E8F"/>
    <w:rsid w:val="00FA4641"/>
    <w:rsid w:val="00FA622C"/>
    <w:rsid w:val="00FB4960"/>
    <w:rsid w:val="00FB713A"/>
    <w:rsid w:val="00FB7513"/>
    <w:rsid w:val="00FC0285"/>
    <w:rsid w:val="00FC54AE"/>
    <w:rsid w:val="00FD241D"/>
    <w:rsid w:val="00FD54AC"/>
    <w:rsid w:val="00FE3588"/>
    <w:rsid w:val="00FE41CC"/>
    <w:rsid w:val="00FE4272"/>
    <w:rsid w:val="00FE5086"/>
    <w:rsid w:val="00FE584C"/>
    <w:rsid w:val="00FE5A34"/>
    <w:rsid w:val="00FE5A37"/>
    <w:rsid w:val="00FE61DA"/>
    <w:rsid w:val="00FF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B4F48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character" w:styleId="Hyperlink">
    <w:name w:val="Hyperlink"/>
    <w:basedOn w:val="DefaultParagraphFont"/>
    <w:uiPriority w:val="99"/>
    <w:unhideWhenUsed/>
    <w:rsid w:val="002C53D7"/>
    <w:rPr>
      <w:color w:val="FE006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53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0D75"/>
    <w:rPr>
      <w:color w:val="FE0066" w:themeColor="followed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AD2CEF"/>
    <w:pPr>
      <w:widowControl w:val="0"/>
      <w:autoSpaceDE w:val="0"/>
      <w:autoSpaceDN w:val="0"/>
      <w:spacing w:after="0" w:line="240" w:lineRule="auto"/>
      <w:ind w:left="1208"/>
    </w:pPr>
    <w:rPr>
      <w:rFonts w:ascii="Calibri" w:eastAsia="Calibri" w:hAnsi="Calibri" w:cs="Calibri"/>
      <w:color w:val="auto"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9602E0"/>
    <w:pPr>
      <w:widowControl w:val="0"/>
      <w:autoSpaceDE w:val="0"/>
      <w:autoSpaceDN w:val="0"/>
      <w:spacing w:after="0" w:line="240" w:lineRule="auto"/>
    </w:pPr>
    <w:rPr>
      <w:rFonts w:ascii="Lucida Sans Unicode" w:eastAsia="Lucida Sans Unicode" w:hAnsi="Lucida Sans Unicode" w:cs="Lucida Sans Unicode"/>
      <w:color w:val="auto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9602E0"/>
    <w:rPr>
      <w:rFonts w:ascii="Lucida Sans Unicode" w:eastAsia="Lucida Sans Unicode" w:hAnsi="Lucida Sans Unicode" w:cs="Lucida Sans Unicode"/>
      <w:color w:val="auto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Data" Target="diagrams/data1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microsoft.com/office/2007/relationships/diagramDrawing" Target="diagrams/drawing1.xml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ujjwalpandeyjava.github.io/Ujjwal-Portfolio/" TargetMode="External"/><Relationship Id="rId5" Type="http://schemas.openxmlformats.org/officeDocument/2006/relationships/numbering" Target="numbering.xml"/><Relationship Id="rId15" Type="http://schemas.openxmlformats.org/officeDocument/2006/relationships/diagramQuickStyle" Target="diagrams/quickStyle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Layout" Target="diagrams/layout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jjwa\AppData\Roaming\Microsoft\Templates\Modern%20initials%20resume.dotx" TargetMode="Externa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7A8A822-ADF8-4220-9D12-584671EFBAF3}" type="doc">
      <dgm:prSet loTypeId="urn:microsoft.com/office/officeart/2008/layout/CircularPictureCallout" loCatId="picture" qsTypeId="urn:microsoft.com/office/officeart/2005/8/quickstyle/simple1" qsCatId="simple" csTypeId="urn:microsoft.com/office/officeart/2005/8/colors/accent1_2" csCatId="accent1" phldr="1"/>
      <dgm:spPr/>
    </dgm:pt>
    <dgm:pt modelId="{18662467-06B1-48A0-AFDD-4A82315E40EA}">
      <dgm:prSet phldrT="[Text]"/>
      <dgm:spPr/>
      <dgm:t>
        <a:bodyPr/>
        <a:lstStyle/>
        <a:p>
          <a:r>
            <a:rPr lang="en-IN"/>
            <a:t> </a:t>
          </a:r>
        </a:p>
      </dgm:t>
    </dgm:pt>
    <dgm:pt modelId="{29841989-BD14-4110-BB0A-1354ADDF8D1F}" type="sibTrans" cxnId="{3FBAE90D-3256-4DFA-ACF1-A319AEAA5461}">
      <dgm:prSet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endParaRPr lang="en-IN"/>
        </a:p>
      </dgm:t>
    </dgm:pt>
    <dgm:pt modelId="{187DFA35-E058-4A0B-B2B9-263F478B8F79}" type="parTrans" cxnId="{3FBAE90D-3256-4DFA-ACF1-A319AEAA5461}">
      <dgm:prSet/>
      <dgm:spPr/>
      <dgm:t>
        <a:bodyPr/>
        <a:lstStyle/>
        <a:p>
          <a:endParaRPr lang="en-IN"/>
        </a:p>
      </dgm:t>
    </dgm:pt>
    <dgm:pt modelId="{6380E502-53B2-40AE-B5D3-F5F1AA7405CD}" type="pres">
      <dgm:prSet presAssocID="{17A8A822-ADF8-4220-9D12-584671EFBAF3}" presName="Name0" presStyleCnt="0">
        <dgm:presLayoutVars>
          <dgm:chMax val="7"/>
          <dgm:chPref val="7"/>
          <dgm:dir/>
        </dgm:presLayoutVars>
      </dgm:prSet>
      <dgm:spPr/>
    </dgm:pt>
    <dgm:pt modelId="{144E71A6-E795-4426-A0B7-33D3BAF85DC8}" type="pres">
      <dgm:prSet presAssocID="{17A8A822-ADF8-4220-9D12-584671EFBAF3}" presName="Name1" presStyleCnt="0"/>
      <dgm:spPr/>
    </dgm:pt>
    <dgm:pt modelId="{1AF89EEC-8736-4E39-B93B-1BCF1D993CF7}" type="pres">
      <dgm:prSet presAssocID="{29841989-BD14-4110-BB0A-1354ADDF8D1F}" presName="picture_1" presStyleCnt="0"/>
      <dgm:spPr/>
    </dgm:pt>
    <dgm:pt modelId="{427B5A51-CED5-45EF-BBFE-9652222856AC}" type="pres">
      <dgm:prSet presAssocID="{29841989-BD14-4110-BB0A-1354ADDF8D1F}" presName="pictureRepeatNode" presStyleLbl="alignImgPlace1" presStyleIdx="0" presStyleCnt="1" custScaleX="200000" custScaleY="195368" custLinFactNeighborX="-29645"/>
      <dgm:spPr/>
    </dgm:pt>
    <dgm:pt modelId="{F2131789-04DE-4C31-A2C7-573BA369723C}" type="pres">
      <dgm:prSet presAssocID="{18662467-06B1-48A0-AFDD-4A82315E40EA}" presName="text_1" presStyleLbl="node1" presStyleIdx="0" presStyleCnt="0" custLinFactY="200000" custLinFactNeighborX="-57900" custLinFactNeighborY="286595">
        <dgm:presLayoutVars>
          <dgm:bulletEnabled val="1"/>
        </dgm:presLayoutVars>
      </dgm:prSet>
      <dgm:spPr/>
    </dgm:pt>
  </dgm:ptLst>
  <dgm:cxnLst>
    <dgm:cxn modelId="{3FBAE90D-3256-4DFA-ACF1-A319AEAA5461}" srcId="{17A8A822-ADF8-4220-9D12-584671EFBAF3}" destId="{18662467-06B1-48A0-AFDD-4A82315E40EA}" srcOrd="0" destOrd="0" parTransId="{187DFA35-E058-4A0B-B2B9-263F478B8F79}" sibTransId="{29841989-BD14-4110-BB0A-1354ADDF8D1F}"/>
    <dgm:cxn modelId="{1D7A9588-4210-4B22-81F9-CB132096ECAF}" type="presOf" srcId="{29841989-BD14-4110-BB0A-1354ADDF8D1F}" destId="{427B5A51-CED5-45EF-BBFE-9652222856AC}" srcOrd="0" destOrd="0" presId="urn:microsoft.com/office/officeart/2008/layout/CircularPictureCallout"/>
    <dgm:cxn modelId="{B14583B7-BCFB-4502-9946-D5F046659CF8}" type="presOf" srcId="{18662467-06B1-48A0-AFDD-4A82315E40EA}" destId="{F2131789-04DE-4C31-A2C7-573BA369723C}" srcOrd="0" destOrd="0" presId="urn:microsoft.com/office/officeart/2008/layout/CircularPictureCallout"/>
    <dgm:cxn modelId="{7A2BF9D0-45AD-46F7-B235-890E55297F51}" type="presOf" srcId="{17A8A822-ADF8-4220-9D12-584671EFBAF3}" destId="{6380E502-53B2-40AE-B5D3-F5F1AA7405CD}" srcOrd="0" destOrd="0" presId="urn:microsoft.com/office/officeart/2008/layout/CircularPictureCallout"/>
    <dgm:cxn modelId="{84CC02EF-E055-4C10-95CF-503EF80B20F1}" type="presParOf" srcId="{6380E502-53B2-40AE-B5D3-F5F1AA7405CD}" destId="{144E71A6-E795-4426-A0B7-33D3BAF85DC8}" srcOrd="0" destOrd="0" presId="urn:microsoft.com/office/officeart/2008/layout/CircularPictureCallout"/>
    <dgm:cxn modelId="{F2DF1022-DC5B-4D62-9ED9-92F88CF13F59}" type="presParOf" srcId="{144E71A6-E795-4426-A0B7-33D3BAF85DC8}" destId="{1AF89EEC-8736-4E39-B93B-1BCF1D993CF7}" srcOrd="0" destOrd="0" presId="urn:microsoft.com/office/officeart/2008/layout/CircularPictureCallout"/>
    <dgm:cxn modelId="{AA54462E-6266-44A7-9CA0-AC79AF3CA893}" type="presParOf" srcId="{1AF89EEC-8736-4E39-B93B-1BCF1D993CF7}" destId="{427B5A51-CED5-45EF-BBFE-9652222856AC}" srcOrd="0" destOrd="0" presId="urn:microsoft.com/office/officeart/2008/layout/CircularPictureCallout"/>
    <dgm:cxn modelId="{8B5D3EA8-9192-4C5B-A9FD-1D90BE3D01C5}" type="presParOf" srcId="{144E71A6-E795-4426-A0B7-33D3BAF85DC8}" destId="{F2131789-04DE-4C31-A2C7-573BA369723C}" srcOrd="1" destOrd="0" presId="urn:microsoft.com/office/officeart/2008/layout/CircularPictureCallout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27B5A51-CED5-45EF-BBFE-9652222856AC}">
      <dsp:nvSpPr>
        <dsp:cNvPr id="0" name=""/>
        <dsp:cNvSpPr/>
      </dsp:nvSpPr>
      <dsp:spPr>
        <a:xfrm>
          <a:off x="0" y="0"/>
          <a:ext cx="1233805" cy="1205230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2131789-04DE-4C31-A2C7-573BA369723C}">
      <dsp:nvSpPr>
        <dsp:cNvPr id="0" name=""/>
        <dsp:cNvSpPr/>
      </dsp:nvSpPr>
      <dsp:spPr>
        <a:xfrm>
          <a:off x="190894" y="1001652"/>
          <a:ext cx="394817" cy="20357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b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 </a:t>
          </a:r>
        </a:p>
      </dsp:txBody>
      <dsp:txXfrm>
        <a:off x="190894" y="1001652"/>
        <a:ext cx="394817" cy="2035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CircularPictureCallout">
  <dgm:title val=""/>
  <dgm:desc val=""/>
  <dgm:catLst>
    <dgm:cat type="picture" pri="2000"/>
    <dgm:cat type="pictureconvert" pri="2000"/>
  </dgm:catLst>
  <dgm:sampData>
    <dgm:dataModel>
      <dgm:ptLst>
        <dgm:pt modelId="0" type="doc"/>
        <dgm:pt modelId="1"/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2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axis="ch" ptType="node" func="cnt" op="lte" val="1">
          <dgm:constrLst>
            <dgm:constr type="h" for="ch" forName="picture_1" refType="h"/>
            <dgm:constr type="w" for="ch" forName="picture_1" refType="h" refFor="ch" refForName="picture_1" op="equ"/>
            <dgm:constr type="l" for="ch" forName="picture_1"/>
            <dgm:constr type="t" for="ch" forName="picture_1"/>
            <dgm:constr type="w" for="ch" forName="text_1" refType="w" refFor="ch" refForName="picture_1" fact="0.64"/>
            <dgm:constr type="h" for="ch" forName="text_1" refType="h" refFor="ch" refForName="picture_1" fact="0.33"/>
            <dgm:constr type="l" for="ch" forName="text_1" refType="w" refFor="ch" refForName="picture_1" fact="0.18"/>
            <dgm:constr type="t" for="ch" forName="text_1" refType="h" refFor="ch" refForName="picture_1" fact="0.531"/>
          </dgm:constrLst>
        </dgm:if>
        <dgm:if name="Name4" axis="ch" ptType="node" func="cnt" op="lte" val="2">
          <dgm:choose name="Name5">
            <dgm:if name="Name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l" for="ch" forName="picture_2" refType="w" refFor="ch" refForName="picture_1" fact="1.21"/>
                <dgm:constr type="ctrY" for="ch" forName="picture_2" refType="h" refFor="ch" refForName="picture_1" fact="0.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if>
            <dgm:else name="Name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else>
          </dgm:choose>
        </dgm:if>
        <dgm:if name="Name8" axis="ch" ptType="node" func="cnt" op="lte" val="3">
          <dgm:choose name="Name9">
            <dgm:if name="Name10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l" for="ch" forName="picture_2" refType="w" refFor="ch" refForName="picture_1" fact="1.21"/>
                <dgm:constr type="ctrY" for="ch" forName="picture_2" refType="h" refFor="ch" refForName="picture_1" fact="0.18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l" for="ch" forName="picture_3" refType="w" refFor="ch" refForName="picture_1" fact="1.21"/>
                <dgm:constr type="ctrY" for="ch" forName="picture_3" refType="h" refFor="ch" refForName="picture_1" fact="0.812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if>
            <dgm:else name="Name11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18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812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else>
          </dgm:choose>
        </dgm:if>
        <dgm:if name="Name12" axis="ch" ptType="node" func="cnt" op="lte" val="4">
          <dgm:choose name="Name13">
            <dgm:if name="Name14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l" for="ch" forName="picture_2" refType="w" refFor="ch" refForName="picture_1" fact="1.354"/>
                <dgm:constr type="ctrY" for="ch" forName="picture_2" refType="h" refFor="ch" refForName="picture_1" fact="0.1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l" for="ch" forName="picture_3" refType="w" refFor="ch" refForName="picture_1" fact="1.21"/>
                <dgm:constr type="ctrY" for="ch" forName="picture_3" refType="h" refFor="ch" refForName="picture_1" fact="0.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l" for="ch" forName="picture_4" refType="w" refFor="ch" refForName="picture_1" fact="1.354"/>
                <dgm:constr type="ctrY" for="ch" forName="picture_4" refType="h" refFor="ch" refForName="picture_1" fact="0.8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if>
            <dgm:else name="Name15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r" for="ch" forName="picture_2" refType="w"/>
                <dgm:constr type="rOff" for="ch" forName="picture_2" refType="w" refFor="ch" refForName="picture_1" fact="-1.354"/>
                <dgm:constr type="ctrY" for="ch" forName="picture_2" refType="h" refFor="ch" refForName="picture_1" fact="0.1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r" for="ch" forName="picture_4" refType="w"/>
                <dgm:constr type="rOff" for="ch" forName="picture_4" refType="w" refFor="ch" refForName="picture_1" fact="-1.354"/>
                <dgm:constr type="ctrY" for="ch" forName="picture_4" refType="h" refFor="ch" refForName="picture_1" fact="0.8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else>
          </dgm:choose>
        </dgm:if>
        <dgm:if name="Name16" axis="ch" ptType="node" func="cnt" op="lte" val="5">
          <dgm:choose name="Name17">
            <dgm:if name="Name18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l" for="ch" forName="picture_2" refType="w" refFor="ch" refForName="picture_1" fact="1.375"/>
                <dgm:constr type="ctrY" for="ch" forName="picture_2" refType="h" refFor="ch" refForName="picture_1" fact="0.11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l" for="ch" forName="picture_3" refType="w" refFor="ch" refForName="picture_1" fact="1.21"/>
                <dgm:constr type="ctrY" for="ch" forName="picture_3" refType="h" refFor="ch" refForName="picture_1" fact="0.353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l" for="ch" forName="picture_4" refType="w" refFor="ch" refForName="picture_1" fact="1.21"/>
                <dgm:constr type="ctrY" for="ch" forName="picture_4" refType="h" refFor="ch" refForName="picture_1" fact="0.647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l" for="ch" forName="picture_5" refType="w" refFor="ch" refForName="picture_1" fact="1.375"/>
                <dgm:constr type="ctrY" for="ch" forName="picture_5" refType="h" refFor="ch" refForName="picture_1" fact="0.8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if>
            <dgm:else name="Name19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r" for="ch" forName="picture_2" refType="w"/>
                <dgm:constr type="rOff" for="ch" forName="picture_2" refType="w" refFor="ch" refForName="picture_1" fact="-1.375"/>
                <dgm:constr type="ctrY" for="ch" forName="picture_2" refType="h" refFor="ch" refForName="picture_1" fact="0.11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353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647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r" for="ch" forName="picture_5" refType="w"/>
                <dgm:constr type="rOff" for="ch" forName="picture_5" refType="w" refFor="ch" refForName="picture_1" fact="-1.375"/>
                <dgm:constr type="ctrY" for="ch" forName="picture_5" refType="h" refFor="ch" refForName="picture_1" fact="0.8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else>
          </dgm:choose>
        </dgm:if>
        <dgm:if name="Name20" axis="ch" ptType="node" func="cnt" op="lte" val="6">
          <dgm:choose name="Name21">
            <dgm:if name="Name22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l" for="ch" forName="picture_2" refType="w" refFor="ch" refForName="picture_1" fact="1.4238"/>
                <dgm:constr type="ctrY" for="ch" forName="picture_2" refType="h" refFor="ch" refForName="picture_1" fact="0.09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l" for="ch" forName="picture_3" refType="w" refFor="ch" refForName="picture_1" fact="1.2667"/>
                <dgm:constr type="ctrY" for="ch" forName="picture_3" refType="h" refFor="ch" refForName="picture_1" fact="0.261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l" for="ch" forName="picture_4" refType="w" refFor="ch" refForName="picture_1" fact="1.21"/>
                <dgm:constr type="ctrY" for="ch" forName="picture_4" refType="h" refFor="ch" refForName="picture_1" fact="0.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l" for="ch" forName="picture_5" refType="w" refFor="ch" refForName="picture_1" fact="1.2667"/>
                <dgm:constr type="ctrY" for="ch" forName="picture_5" refType="h" refFor="ch" refForName="picture_1" fact="0.73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l" for="ch" forName="picture_6" refType="w" refFor="ch" refForName="picture_1" fact="1.4238"/>
                <dgm:constr type="ctrY" for="ch" forName="picture_6" refType="h" refFor="ch" refForName="picture_1" fact="0.91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if>
            <dgm:else name="Name23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r" for="ch" forName="picture_2" refType="w"/>
                <dgm:constr type="rOff" for="ch" forName="picture_2" refType="w" refFor="ch" refForName="picture_1" fact="-1.4238"/>
                <dgm:constr type="ctrY" for="ch" forName="picture_2" refType="h" refFor="ch" refForName="picture_1" fact="0.09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r" for="ch" forName="picture_3" refType="w"/>
                <dgm:constr type="rOff" for="ch" forName="picture_3" refType="w" refFor="ch" refForName="picture_1" fact="-1.2667"/>
                <dgm:constr type="ctrY" for="ch" forName="picture_3" refType="h" refFor="ch" refForName="picture_1" fact="0.261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r" for="ch" forName="picture_5" refType="w"/>
                <dgm:constr type="rOff" for="ch" forName="picture_5" refType="w" refFor="ch" refForName="picture_1" fact="-1.2667"/>
                <dgm:constr type="ctrY" for="ch" forName="picture_5" refType="h" refFor="ch" refForName="picture_1" fact="0.73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r" for="ch" forName="picture_6" refType="w"/>
                <dgm:constr type="rOff" for="ch" forName="picture_6" refType="w" refFor="ch" refForName="picture_1" fact="-1.4238"/>
                <dgm:constr type="ctrY" for="ch" forName="picture_6" refType="h" refFor="ch" refForName="picture_1" fact="0.91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else>
          </dgm:choose>
        </dgm:if>
        <dgm:else name="Name24">
          <dgm:choose name="Name25">
            <dgm:if name="Name2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l" for="ch" forName="picture_2" refType="w" refFor="ch" refForName="picture_1" fact="1.4363"/>
                <dgm:constr type="ctrY" for="ch" forName="picture_2" refType="h" refFor="ch" refForName="picture_1" fact="0.0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l" for="ch" forName="picture_3" refType="w" refFor="ch" refForName="picture_1" fact="1.2898"/>
                <dgm:constr type="ctrY" for="ch" forName="picture_3" refType="h" refFor="ch" refForName="picture_1" fact="0.227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l" for="ch" forName="picture_4" refType="w" refFor="ch" refForName="picture_1" fact="1.21"/>
                <dgm:constr type="ctrY" for="ch" forName="picture_4" refType="h" refFor="ch" refForName="picture_1" fact="0.40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l" for="ch" forName="picture_5" refType="w" refFor="ch" refForName="picture_1" fact="1.21"/>
                <dgm:constr type="ctrY" for="ch" forName="picture_5" refType="h" refFor="ch" refForName="picture_1" fact="0.595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l" for="ch" forName="picture_6" refType="w" refFor="ch" refForName="picture_1" fact="1.2898"/>
                <dgm:constr type="ctrY" for="ch" forName="picture_6" refType="h" refFor="ch" refForName="picture_1" fact="0.773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l" for="ch" forName="picture_7" refType="w" refFor="ch" refForName="picture_1" fact="1.4363"/>
                <dgm:constr type="ctrY" for="ch" forName="picture_7" refType="h" refFor="ch" refForName="picture_1" fact="0.925"/>
                <dgm:constr type="l" for="ch" forName="line_7" refType="ctrX" refFor="ch" refForName="picture_1"/>
                <dgm:constr type="h" for="ch" forName="line_7"/>
                <dgm:constr type="r" for="ch" forName="line_7" refType="ctrX" refFor="ch" refForName="picture_7"/>
                <dgm:constr type="ctrY" for="ch" forName="line_7" refType="ctrY" refFor="ch" refForName="picture_7"/>
                <dgm:constr type="r" for="ch" forName="textparent_7" refType="w"/>
                <dgm:constr type="h" for="ch" forName="textparent_7" refType="h" refFor="ch" refForName="picture_7"/>
                <dgm:constr type="l" for="ch" forName="textparent_7" refType="r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if>
            <dgm:else name="Name2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r" for="ch" forName="picture_2" refType="w"/>
                <dgm:constr type="rOff" for="ch" forName="picture_2" refType="w" refFor="ch" refForName="picture_1" fact="-1.4363"/>
                <dgm:constr type="ctrY" for="ch" forName="picture_2" refType="h" refFor="ch" refForName="picture_1" fact="0.0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r" for="ch" forName="picture_3" refType="w"/>
                <dgm:constr type="rOff" for="ch" forName="picture_3" refType="w" refFor="ch" refForName="picture_1" fact="-1.2898"/>
                <dgm:constr type="ctrY" for="ch" forName="picture_3" refType="h" refFor="ch" refForName="picture_1" fact="0.227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40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r" for="ch" forName="picture_5" refType="w"/>
                <dgm:constr type="rOff" for="ch" forName="picture_5" refType="w" refFor="ch" refForName="picture_1" fact="-1.21"/>
                <dgm:constr type="ctrY" for="ch" forName="picture_5" refType="h" refFor="ch" refForName="picture_1" fact="0.595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r" for="ch" forName="picture_6" refType="w"/>
                <dgm:constr type="rOff" for="ch" forName="picture_6" refType="w" refFor="ch" refForName="picture_1" fact="-1.2898"/>
                <dgm:constr type="ctrY" for="ch" forName="picture_6" refType="h" refFor="ch" refForName="picture_1" fact="0.773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r" for="ch" forName="picture_7" refType="w"/>
                <dgm:constr type="rOff" for="ch" forName="picture_7" refType="w" refFor="ch" refForName="picture_1" fact="-1.4363"/>
                <dgm:constr type="ctrY" for="ch" forName="picture_7" refType="h" refFor="ch" refForName="picture_1" fact="0.925"/>
                <dgm:constr type="r" for="ch" forName="line_7" refType="ctrX" refFor="ch" refForName="picture_1"/>
                <dgm:constr type="h" for="ch" forName="line_7"/>
                <dgm:constr type="l" for="ch" forName="line_7" refType="ctrX" refFor="ch" refForName="picture_7"/>
                <dgm:constr type="ctrY" for="ch" forName="line_7" refType="ctrY" refFor="ch" refForName="picture_7"/>
                <dgm:constr type="l" for="ch" forName="textparent_7"/>
                <dgm:constr type="h" for="ch" forName="textparent_7" refType="h" refFor="ch" refForName="picture_7"/>
                <dgm:constr type="r" for="ch" forName="textparent_7" refType="l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else>
          </dgm:choose>
        </dgm:else>
      </dgm:choose>
      <dgm:forEach name="wrapper" axis="self" ptType="parTrans">
        <dgm:forEach name="wrapper2" axis="self" ptType="sibTrans" st="2">
          <dgm:forEach name="pictureRepeat" axis="self">
            <dgm:layoutNode name="pictureRepeatNode" styleLbl="alignImgPlace1">
              <dgm:alg type="sp"/>
              <dgm:shape xmlns:r="http://schemas.openxmlformats.org/officeDocument/2006/relationships" type="ellipse" r:blip="" blipPhldr="1">
                <dgm:adjLst/>
              </dgm:shape>
              <dgm:presOf axis="self"/>
            </dgm:layoutNode>
          </dgm:forEach>
        </dgm:forEach>
      </dgm:forEach>
      <dgm:forEach name="Name28" axis="ch" ptType="sibTrans" hideLastTrans="0" cnt="1">
        <dgm:layoutNode name="picture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9" ref="pictureRepeat"/>
        </dgm:layoutNode>
      </dgm:forEach>
      <dgm:forEach name="Name30" axis="ch" ptType="node" cnt="1">
        <dgm:layoutNode name="text_1" styleLbl="node1">
          <dgm:varLst>
            <dgm:bulletEnabled val="1"/>
          </dgm:varLst>
          <dgm:alg type="tx">
            <dgm:param type="txAnchorVert" val="b"/>
            <dgm:param type="txAnchorVertCh" val="b"/>
            <dgm:param type="parTxRTLAlign" val="r"/>
            <dgm:param type="shpTxRTLAlignCh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primFontSz" val="65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</dgm:forEach>
      <dgm:forEach name="Name31" axis="ch" ptType="sibTrans" hideLastTrans="0" st="2" cnt="1">
        <dgm:layoutNode name="picture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2" ref="pictureRepeat"/>
        </dgm:layoutNode>
      </dgm:forEach>
      <dgm:forEach name="Name33" axis="ch" ptType="node" st="2" cnt="1">
        <dgm:layoutNode name="line_2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2">
          <dgm:choose name="Name34">
            <dgm:if name="Name35" func="var" arg="dir" op="equ" val="norm">
              <dgm:alg type="lin">
                <dgm:param type="horzAlign" val="l"/>
              </dgm:alg>
            </dgm:if>
            <dgm:else name="Name36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2" refType="w"/>
            <dgm:constr type="h" for="ch" forName="text_2" refType="h"/>
          </dgm:constrLst>
          <dgm:presOf/>
          <dgm:layoutNode name="text_2" styleLbl="revTx">
            <dgm:varLst>
              <dgm:bulletEnabled val="1"/>
            </dgm:varLst>
            <dgm:choose name="Name37">
              <dgm:if name="Name38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39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0" axis="ch" ptType="sibTrans" hideLastTrans="0" st="3" cnt="1">
        <dgm:layoutNode name="picture_3">
          <dgm:alg type="sp"/>
          <dgm:shape xmlns:r="http://schemas.openxmlformats.org/officeDocument/2006/relationships" r:blip="">
            <dgm:adjLst/>
          </dgm:shape>
          <dgm:presOf/>
          <dgm:constrLst/>
          <dgm:forEach name="Name41" ref="pictureRepeat"/>
        </dgm:layoutNode>
      </dgm:forEach>
      <dgm:forEach name="Name42" axis="ch" ptType="node" st="3" cnt="1">
        <dgm:layoutNode name="line_3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3">
          <dgm:choose name="Name43">
            <dgm:if name="Name44" func="var" arg="dir" op="equ" val="norm">
              <dgm:alg type="lin">
                <dgm:param type="horzAlign" val="l"/>
              </dgm:alg>
            </dgm:if>
            <dgm:else name="Name45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3" refType="w"/>
            <dgm:constr type="h" for="ch" forName="text_3" refType="h"/>
          </dgm:constrLst>
          <dgm:presOf/>
          <dgm:layoutNode name="text_3" styleLbl="revTx">
            <dgm:varLst>
              <dgm:bulletEnabled val="1"/>
            </dgm:varLst>
            <dgm:choose name="Name46">
              <dgm:if name="Name47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48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9" axis="ch" ptType="sibTrans" hideLastTrans="0" st="4" cnt="1">
        <dgm:layoutNode name="picture_4">
          <dgm:alg type="sp"/>
          <dgm:shape xmlns:r="http://schemas.openxmlformats.org/officeDocument/2006/relationships" r:blip="">
            <dgm:adjLst/>
          </dgm:shape>
          <dgm:presOf/>
          <dgm:constrLst/>
          <dgm:forEach name="Name50" ref="pictureRepeat"/>
        </dgm:layoutNode>
      </dgm:forEach>
      <dgm:forEach name="Name51" axis="ch" ptType="node" st="4" cnt="1">
        <dgm:layoutNode name="line_4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4">
          <dgm:choose name="Name52">
            <dgm:if name="Name53" func="var" arg="dir" op="equ" val="norm">
              <dgm:alg type="lin">
                <dgm:param type="horzAlign" val="l"/>
              </dgm:alg>
            </dgm:if>
            <dgm:else name="Name54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4" refType="w"/>
            <dgm:constr type="h" for="ch" forName="text_4" refType="h"/>
          </dgm:constrLst>
          <dgm:presOf/>
          <dgm:layoutNode name="text_4" styleLbl="revTx">
            <dgm:varLst>
              <dgm:bulletEnabled val="1"/>
            </dgm:varLst>
            <dgm:choose name="Name55">
              <dgm:if name="Name56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57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58" axis="ch" ptType="sibTrans" hideLastTrans="0" st="5" cnt="1">
        <dgm:layoutNode name="picture_5">
          <dgm:alg type="sp"/>
          <dgm:shape xmlns:r="http://schemas.openxmlformats.org/officeDocument/2006/relationships" r:blip="">
            <dgm:adjLst/>
          </dgm:shape>
          <dgm:presOf/>
          <dgm:constrLst/>
          <dgm:forEach name="Name59" ref="pictureRepeat"/>
        </dgm:layoutNode>
      </dgm:forEach>
      <dgm:forEach name="Name60" axis="ch" ptType="node" st="5" cnt="1">
        <dgm:layoutNode name="line_5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5">
          <dgm:choose name="Name61">
            <dgm:if name="Name62" func="var" arg="dir" op="equ" val="norm">
              <dgm:alg type="lin">
                <dgm:param type="horzAlign" val="l"/>
              </dgm:alg>
            </dgm:if>
            <dgm:else name="Name63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5" refType="w"/>
            <dgm:constr type="h" for="ch" forName="text_5" refType="h"/>
          </dgm:constrLst>
          <dgm:presOf/>
          <dgm:layoutNode name="text_5" styleLbl="revTx">
            <dgm:varLst>
              <dgm:bulletEnabled val="1"/>
            </dgm:varLst>
            <dgm:choose name="Name64">
              <dgm:if name="Name65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66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67" axis="ch" ptType="sibTrans" hideLastTrans="0" st="6" cnt="1">
        <dgm:layoutNode name="picture_6">
          <dgm:alg type="sp"/>
          <dgm:shape xmlns:r="http://schemas.openxmlformats.org/officeDocument/2006/relationships" r:blip="">
            <dgm:adjLst/>
          </dgm:shape>
          <dgm:presOf/>
          <dgm:constrLst/>
          <dgm:forEach name="Name68" ref="pictureRepeat"/>
        </dgm:layoutNode>
      </dgm:forEach>
      <dgm:forEach name="Name69" axis="ch" ptType="node" st="6" cnt="1">
        <dgm:layoutNode name="line_6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6">
          <dgm:choose name="Name70">
            <dgm:if name="Name71" func="var" arg="dir" op="equ" val="norm">
              <dgm:alg type="lin">
                <dgm:param type="horzAlign" val="l"/>
              </dgm:alg>
            </dgm:if>
            <dgm:else name="Name72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6" refType="w"/>
            <dgm:constr type="h" for="ch" forName="text_6" refType="h"/>
          </dgm:constrLst>
          <dgm:presOf/>
          <dgm:layoutNode name="text_6" styleLbl="revTx">
            <dgm:varLst>
              <dgm:bulletEnabled val="1"/>
            </dgm:varLst>
            <dgm:choose name="Name73">
              <dgm:if name="Name74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75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76" axis="ch" ptType="sibTrans" hideLastTrans="0" st="7" cnt="1">
        <dgm:layoutNode name="picture_7">
          <dgm:alg type="sp"/>
          <dgm:shape xmlns:r="http://schemas.openxmlformats.org/officeDocument/2006/relationships" r:blip="">
            <dgm:adjLst/>
          </dgm:shape>
          <dgm:presOf/>
          <dgm:constrLst/>
          <dgm:forEach name="Name77" ref="pictureRepeat"/>
        </dgm:layoutNode>
      </dgm:forEach>
      <dgm:forEach name="Name78" axis="ch" ptType="node" st="7" cnt="1">
        <dgm:layoutNode name="line_7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7">
          <dgm:choose name="Name79">
            <dgm:if name="Name80" func="var" arg="dir" op="equ" val="norm">
              <dgm:alg type="lin">
                <dgm:param type="horzAlign" val="l"/>
              </dgm:alg>
            </dgm:if>
            <dgm:else name="Name81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7" refType="w"/>
            <dgm:constr type="h" for="ch" forName="text_7" refType="h"/>
          </dgm:constrLst>
          <dgm:presOf/>
          <dgm:layoutNode name="text_7" styleLbl="revTx">
            <dgm:varLst>
              <dgm:bulletEnabled val="1"/>
            </dgm:varLst>
            <dgm:choose name="Name82">
              <dgm:if name="Name83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84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55DA03-8857-4DA3-8058-5F027BAD4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resume.dotx</Template>
  <TotalTime>0</TotalTime>
  <Pages>1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2022-11-27T13:36:00Z</dcterms:created>
  <dcterms:modified xsi:type="dcterms:W3CDTF">2023-10-07T15:28:00Z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