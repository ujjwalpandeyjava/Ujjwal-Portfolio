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719"/>
        <w:gridCol w:w="1381"/>
        <w:gridCol w:w="263"/>
        <w:gridCol w:w="7328"/>
      </w:tblGrid>
      <w:tr w:rsidR="004B4147" w:rsidRPr="004B4147" w14:paraId="6782B10C" w14:textId="77777777" w:rsidTr="0044640A">
        <w:trPr>
          <w:trHeight w:val="1287"/>
        </w:trPr>
        <w:tc>
          <w:tcPr>
            <w:tcW w:w="2160" w:type="dxa"/>
            <w:gridSpan w:val="2"/>
          </w:tcPr>
          <w:p w14:paraId="391A2177" w14:textId="2557CDF1" w:rsidR="004B4147" w:rsidRPr="004B4147" w:rsidRDefault="005D6282" w:rsidP="00E724A1">
            <w:pPr>
              <w:pStyle w:val="Log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48460BB" wp14:editId="7BA832E1">
                  <wp:simplePos x="0" y="0"/>
                  <wp:positionH relativeFrom="column">
                    <wp:posOffset>277837</wp:posOffset>
                  </wp:positionH>
                  <wp:positionV relativeFrom="paragraph">
                    <wp:posOffset>187960</wp:posOffset>
                  </wp:positionV>
                  <wp:extent cx="829408" cy="810476"/>
                  <wp:effectExtent l="190500" t="190500" r="199390" b="1993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408" cy="81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40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03B1A872" w:rsidR="004B4147" w:rsidRPr="004B4147" w:rsidRDefault="00C00D75" w:rsidP="00A21AF8">
            <w:pPr>
              <w:pStyle w:val="Subtitle"/>
            </w:pPr>
            <w:r w:rsidRPr="00E724A1">
              <w:rPr>
                <w:sz w:val="24"/>
                <w:szCs w:val="12"/>
              </w:rPr>
              <w:t xml:space="preserve">Experience: </w:t>
            </w:r>
            <w:r w:rsidR="00144B25" w:rsidRPr="00E724A1">
              <w:rPr>
                <w:sz w:val="22"/>
                <w:szCs w:val="10"/>
              </w:rPr>
              <w:t>2</w:t>
            </w:r>
            <w:r w:rsidR="00FC54AE" w:rsidRPr="00E724A1">
              <w:rPr>
                <w:sz w:val="22"/>
                <w:szCs w:val="10"/>
              </w:rPr>
              <w:t>+</w:t>
            </w:r>
            <w:r w:rsidRPr="00E724A1">
              <w:rPr>
                <w:sz w:val="24"/>
                <w:szCs w:val="12"/>
              </w:rPr>
              <w:t xml:space="preserve"> </w:t>
            </w:r>
            <w:r w:rsidR="00FC54AE" w:rsidRPr="00E724A1">
              <w:rPr>
                <w:sz w:val="24"/>
                <w:szCs w:val="12"/>
              </w:rPr>
              <w:t>y</w:t>
            </w:r>
            <w:r w:rsidRPr="00E724A1">
              <w:rPr>
                <w:sz w:val="24"/>
                <w:szCs w:val="12"/>
              </w:rPr>
              <w:t>ear</w:t>
            </w:r>
            <w:r w:rsidR="003B765E" w:rsidRPr="00E724A1">
              <w:rPr>
                <w:i/>
                <w:iCs/>
                <w:color w:val="C1BFBF"/>
                <w:sz w:val="18"/>
                <w:szCs w:val="6"/>
              </w:rPr>
              <w:t xml:space="preserve"> </w:t>
            </w:r>
          </w:p>
        </w:tc>
      </w:tr>
      <w:tr w:rsidR="00A21AF8" w:rsidRPr="004B4147" w14:paraId="5B055A1B" w14:textId="77777777" w:rsidTr="0044640A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40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44640A">
        <w:trPr>
          <w:trHeight w:val="66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40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FD54AC">
        <w:trPr>
          <w:trHeight w:val="429"/>
        </w:trPr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30C96D94" w14:textId="02DC38AB" w:rsidR="00BF0DAF" w:rsidRPr="00AD0862" w:rsidRDefault="00465710" w:rsidP="00BF0DAF">
            <w:pPr>
              <w:pStyle w:val="Contact"/>
            </w:pPr>
            <w:hyperlink r:id="rId15" w:history="1">
              <w:r w:rsidR="00AE09A7" w:rsidRPr="00AD0862">
                <w:t>+91 8375-900-500</w:t>
              </w:r>
            </w:hyperlink>
          </w:p>
        </w:tc>
        <w:tc>
          <w:tcPr>
            <w:tcW w:w="307" w:type="dxa"/>
          </w:tcPr>
          <w:p w14:paraId="3A7D8183" w14:textId="77777777" w:rsidR="00BF0DAF" w:rsidRPr="00997E86" w:rsidRDefault="00BF0DAF" w:rsidP="00BF0DAF"/>
        </w:tc>
        <w:tc>
          <w:tcPr>
            <w:tcW w:w="7349" w:type="dxa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EndPr/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46007E">
                  <w:rPr>
                    <w:rFonts w:asciiTheme="majorHAnsi" w:hAnsiTheme="majorHAnsi"/>
                  </w:rPr>
                  <w:t>ABOUT ME</w:t>
                </w:r>
              </w:p>
            </w:sdtContent>
          </w:sdt>
        </w:tc>
      </w:tr>
      <w:tr w:rsidR="0044640A" w:rsidRPr="00997E86" w14:paraId="0C0BBA3A" w14:textId="77777777" w:rsidTr="000E308D">
        <w:tc>
          <w:tcPr>
            <w:tcW w:w="540" w:type="dxa"/>
            <w:vAlign w:val="center"/>
          </w:tcPr>
          <w:p w14:paraId="369EDBED" w14:textId="15A10447" w:rsidR="0044640A" w:rsidRPr="00621B5C" w:rsidRDefault="0044640A" w:rsidP="00BF0DAF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D2DC75F" wp14:editId="40466E7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83FA52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0767E05A" w14:textId="677AAD91" w:rsidR="0044640A" w:rsidRPr="00AD0862" w:rsidRDefault="0044640A" w:rsidP="00BF0DAF">
            <w:pPr>
              <w:pStyle w:val="Contact"/>
            </w:pPr>
            <w:hyperlink r:id="rId19" w:history="1">
              <w:r w:rsidRPr="00AD0862">
                <w:t>ujjwalpandey.aps@gmail.com</w:t>
              </w:r>
            </w:hyperlink>
          </w:p>
        </w:tc>
        <w:tc>
          <w:tcPr>
            <w:tcW w:w="307" w:type="dxa"/>
          </w:tcPr>
          <w:p w14:paraId="37169A96" w14:textId="77777777" w:rsidR="0044640A" w:rsidRPr="00997E86" w:rsidRDefault="0044640A" w:rsidP="00BF0DAF"/>
        </w:tc>
        <w:tc>
          <w:tcPr>
            <w:tcW w:w="7349" w:type="dxa"/>
            <w:vMerge w:val="restart"/>
          </w:tcPr>
          <w:p w14:paraId="2B43B2FD" w14:textId="77777777" w:rsidR="0044640A" w:rsidRPr="00AA313A" w:rsidRDefault="0044640A" w:rsidP="00AA313A">
            <w:pPr>
              <w:pStyle w:val="Heading2"/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</w:pPr>
            <w:r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  <w:t xml:space="preserve">My </w:t>
            </w:r>
            <w:r w:rsidRPr="00AA313A">
              <w:rPr>
                <w:rFonts w:eastAsiaTheme="minorHAnsi" w:cstheme="minorBidi"/>
                <w:i/>
                <w:color w:val="1D3251" w:themeColor="accent5" w:themeShade="40"/>
                <w:szCs w:val="14"/>
              </w:rPr>
              <w:t xml:space="preserve">Strong background in Full-Stack Development combined with my passion for coding makes me a valuable asset to the company. </w:t>
            </w:r>
          </w:p>
          <w:p w14:paraId="57D7F736" w14:textId="77777777" w:rsidR="0044640A" w:rsidRDefault="0044640A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AA313A">
              <w:rPr>
                <w:sz w:val="22"/>
                <w:szCs w:val="14"/>
              </w:rPr>
              <w:t xml:space="preserve">Java and JavaScript are my </w:t>
            </w:r>
            <w:r>
              <w:rPr>
                <w:sz w:val="22"/>
                <w:szCs w:val="14"/>
              </w:rPr>
              <w:t>proficiency</w:t>
            </w:r>
            <w:r w:rsidRPr="00AA313A">
              <w:rPr>
                <w:sz w:val="22"/>
                <w:szCs w:val="14"/>
              </w:rPr>
              <w:t>, I led the development of multiple role-based web portals and applications. I have improved the performance and quality of various front-end and back-end applications, using better APIs algorithm and practices to enhance the experience. In addition, I have also collaborated with the Salesforce team in coding and Admin sections.</w:t>
            </w:r>
            <w:r w:rsidRPr="001E5DF3">
              <w:rPr>
                <w:sz w:val="22"/>
                <w:szCs w:val="14"/>
              </w:rPr>
              <w:t xml:space="preserve"> </w:t>
            </w:r>
          </w:p>
          <w:p w14:paraId="793547AD" w14:textId="36683C24" w:rsidR="00181926" w:rsidRPr="00997E86" w:rsidRDefault="00181926" w:rsidP="004D41A6">
            <w:pPr>
              <w:pStyle w:val="Introduction"/>
              <w:spacing w:after="0"/>
            </w:pPr>
          </w:p>
        </w:tc>
      </w:tr>
      <w:tr w:rsidR="0044640A" w:rsidRPr="00CD2FD2" w14:paraId="0C1087A3" w14:textId="77777777" w:rsidTr="000E308D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44640A" w:rsidRPr="00621B5C" w:rsidRDefault="0044640A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96A2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14D57E1D" w14:textId="29F26E0E" w:rsidR="0044640A" w:rsidRPr="00B03ED5" w:rsidRDefault="0044640A" w:rsidP="001F7F54">
            <w:pPr>
              <w:pStyle w:val="Contact"/>
              <w:spacing w:after="0"/>
            </w:pPr>
            <w:r>
              <w:t>G-434, Devoli, New Delhi, Delhi - 110060</w:t>
            </w:r>
          </w:p>
        </w:tc>
        <w:tc>
          <w:tcPr>
            <w:tcW w:w="307" w:type="dxa"/>
          </w:tcPr>
          <w:p w14:paraId="5D53E185" w14:textId="77777777" w:rsidR="0044640A" w:rsidRPr="00997E86" w:rsidRDefault="0044640A" w:rsidP="001F7F54">
            <w:pPr>
              <w:spacing w:after="0"/>
            </w:pPr>
          </w:p>
        </w:tc>
        <w:tc>
          <w:tcPr>
            <w:tcW w:w="7349" w:type="dxa"/>
            <w:vMerge/>
          </w:tcPr>
          <w:p w14:paraId="68DD4798" w14:textId="4F69DCAD" w:rsidR="0044640A" w:rsidRPr="000D31F3" w:rsidRDefault="0044640A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44640A" w:rsidRPr="00997E86" w14:paraId="3A254EC1" w14:textId="77777777" w:rsidTr="000E308D">
        <w:tc>
          <w:tcPr>
            <w:tcW w:w="540" w:type="dxa"/>
            <w:vAlign w:val="center"/>
          </w:tcPr>
          <w:p w14:paraId="71301D87" w14:textId="77777777" w:rsidR="0044640A" w:rsidRPr="00621B5C" w:rsidRDefault="0044640A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8020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e/jIhqHAAAahwAABQA&#10;AAAAAAAAAAAAAAAAOAYAAGRycy9tZWRpYS9pbWFnZTEucG5nUEsBAi0AFAAGAAgAAAAhAFqDRJTZ&#10;AAAAAwEAAA8AAAAAAAAAAAAAAAAA1CIAAGRycy9kb3ducmV2LnhtbFBLAQItABQABgAIAAAAIQCq&#10;Jg6+vAAAACEBAAAZAAAAAAAAAAAAAAAAANojAABkcnMvX3JlbHMvZTJvRG9jLnhtbC5yZWxzUEsF&#10;BgAAAAAGAAYAfAEAAM0k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5DE9AF6A" w14:textId="2CF2069A" w:rsidR="0044640A" w:rsidRPr="00CD65AA" w:rsidRDefault="0044640A" w:rsidP="00CD2FD2">
            <w:pPr>
              <w:pStyle w:val="Contact"/>
            </w:pPr>
            <w:hyperlink r:id="rId26" w:history="1">
              <w:r w:rsidRPr="00CD65AA">
                <w:t>All Profiles</w:t>
              </w:r>
            </w:hyperlink>
          </w:p>
        </w:tc>
        <w:tc>
          <w:tcPr>
            <w:tcW w:w="307" w:type="dxa"/>
          </w:tcPr>
          <w:p w14:paraId="68FB5A95" w14:textId="77777777" w:rsidR="0044640A" w:rsidRPr="00997E86" w:rsidRDefault="0044640A" w:rsidP="00CD2FD2"/>
        </w:tc>
        <w:tc>
          <w:tcPr>
            <w:tcW w:w="7349" w:type="dxa"/>
            <w:vMerge/>
          </w:tcPr>
          <w:p w14:paraId="5A639A5A" w14:textId="77777777" w:rsidR="0044640A" w:rsidRPr="00997E86" w:rsidRDefault="0044640A" w:rsidP="00CD2FD2"/>
        </w:tc>
      </w:tr>
      <w:tr w:rsidR="0044640A" w:rsidRPr="00997E86" w14:paraId="7DD0BD8F" w14:textId="77777777" w:rsidTr="000E308D">
        <w:tc>
          <w:tcPr>
            <w:tcW w:w="540" w:type="dxa"/>
            <w:vAlign w:val="center"/>
          </w:tcPr>
          <w:p w14:paraId="2BF95822" w14:textId="77777777" w:rsidR="0044640A" w:rsidRPr="00ED6FD8" w:rsidRDefault="0044640A" w:rsidP="00CD2FD2">
            <w:pPr>
              <w:pStyle w:val="Contact"/>
            </w:pPr>
            <w:r w:rsidRPr="00ED6FD8"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E74D44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04" w:type="dxa"/>
            <w:gridSpan w:val="2"/>
            <w:vAlign w:val="center"/>
          </w:tcPr>
          <w:p w14:paraId="17B6E5B3" w14:textId="6A53ED19" w:rsidR="0044640A" w:rsidRPr="00ED6FD8" w:rsidRDefault="0044640A" w:rsidP="00CD2FD2">
            <w:pPr>
              <w:pStyle w:val="Contact"/>
            </w:pPr>
            <w:hyperlink r:id="rId30" w:history="1">
              <w:r w:rsidRPr="00ED6FD8">
                <w:t>Portfolio</w:t>
              </w:r>
            </w:hyperlink>
          </w:p>
        </w:tc>
        <w:tc>
          <w:tcPr>
            <w:tcW w:w="307" w:type="dxa"/>
          </w:tcPr>
          <w:p w14:paraId="5E96B33B" w14:textId="77777777" w:rsidR="0044640A" w:rsidRPr="00997E86" w:rsidRDefault="0044640A" w:rsidP="00CD2FD2"/>
        </w:tc>
        <w:tc>
          <w:tcPr>
            <w:tcW w:w="7349" w:type="dxa"/>
            <w:vMerge/>
          </w:tcPr>
          <w:p w14:paraId="40364A64" w14:textId="77777777" w:rsidR="0044640A" w:rsidRPr="00997E86" w:rsidRDefault="0044640A" w:rsidP="00CD2FD2"/>
        </w:tc>
      </w:tr>
      <w:tr w:rsidR="0044640A" w:rsidRPr="00997E86" w14:paraId="1A713A3A" w14:textId="77777777" w:rsidTr="000E308D">
        <w:trPr>
          <w:trHeight w:val="51"/>
        </w:trPr>
        <w:tc>
          <w:tcPr>
            <w:tcW w:w="3544" w:type="dxa"/>
            <w:gridSpan w:val="3"/>
          </w:tcPr>
          <w:p w14:paraId="4C0511FB" w14:textId="77777777" w:rsidR="0044640A" w:rsidRPr="00997E86" w:rsidRDefault="0044640A" w:rsidP="00CD2FD2"/>
        </w:tc>
        <w:tc>
          <w:tcPr>
            <w:tcW w:w="307" w:type="dxa"/>
          </w:tcPr>
          <w:p w14:paraId="798FADE9" w14:textId="77777777" w:rsidR="0044640A" w:rsidRPr="00997E86" w:rsidRDefault="0044640A" w:rsidP="00CD2FD2"/>
        </w:tc>
        <w:tc>
          <w:tcPr>
            <w:tcW w:w="7349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44640A" w:rsidRPr="00997E86" w:rsidRDefault="0044640A" w:rsidP="00CD2FD2"/>
        </w:tc>
      </w:tr>
      <w:tr w:rsidR="00144072" w:rsidRPr="00997E86" w14:paraId="374CD8BD" w14:textId="77777777" w:rsidTr="000E308D">
        <w:tc>
          <w:tcPr>
            <w:tcW w:w="3544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3378B22D" w:rsidR="00144072" w:rsidRDefault="00465710" w:rsidP="006C26EC">
            <w:pPr>
              <w:pStyle w:val="Heading1"/>
              <w:pBdr>
                <w:bottom w:val="single" w:sz="6" w:space="1" w:color="auto"/>
              </w:pBdr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46571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46571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EndPr/>
            <w:sdtContent>
              <w:p w14:paraId="5A4C210C" w14:textId="1DF37FFE" w:rsidR="008E2197" w:rsidRDefault="008E2197" w:rsidP="008E2197">
                <w:pPr>
                  <w:pStyle w:val="Heading1"/>
                  <w:pBdr>
                    <w:bottom w:val="double" w:sz="6" w:space="1" w:color="auto"/>
                  </w:pBdr>
                </w:pPr>
                <w:r>
                  <w:t>Education</w:t>
                </w:r>
              </w:p>
            </w:sdtContent>
          </w:sdt>
          <w:p w14:paraId="6D6913BD" w14:textId="5949D5AE" w:rsidR="0089621A" w:rsidRPr="008972F5" w:rsidRDefault="00EC3BB6" w:rsidP="0089621A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 xml:space="preserve">Masters | </w:t>
            </w:r>
            <w:r w:rsidR="00335F83">
              <w:rPr>
                <w:b/>
                <w:bCs/>
              </w:rPr>
              <w:t>MCA</w:t>
            </w:r>
            <w:r w:rsidR="0089621A" w:rsidRPr="008972F5">
              <w:rPr>
                <w:b/>
                <w:bCs/>
              </w:rPr>
              <w:t xml:space="preserve"> </w:t>
            </w:r>
            <w:r w:rsidR="00335F83">
              <w:rPr>
                <w:b/>
                <w:bCs/>
              </w:rPr>
              <w:t>–</w:t>
            </w:r>
            <w:r w:rsidR="0089621A" w:rsidRPr="008972F5">
              <w:rPr>
                <w:b/>
                <w:bCs/>
              </w:rPr>
              <w:t xml:space="preserve"> </w:t>
            </w:r>
            <w:r w:rsidR="00335F83">
              <w:rPr>
                <w:b/>
                <w:bCs/>
              </w:rPr>
              <w:t>Amity University</w:t>
            </w:r>
          </w:p>
          <w:p w14:paraId="1CE95935" w14:textId="7B97214F" w:rsidR="00552F9B" w:rsidRDefault="0089621A" w:rsidP="0089621A">
            <w:r>
              <w:t>J</w:t>
            </w:r>
            <w:r w:rsidR="00335F83">
              <w:t>uly</w:t>
            </w:r>
            <w:r>
              <w:t>/20</w:t>
            </w:r>
            <w:r w:rsidR="00335F83">
              <w:t>23</w:t>
            </w:r>
          </w:p>
          <w:p w14:paraId="0EB97C4D" w14:textId="760224A8" w:rsidR="0089621A" w:rsidRPr="00EB1ED9" w:rsidRDefault="00EC3BB6" w:rsidP="0089621A">
            <w:pPr>
              <w:pStyle w:val="Heading2"/>
            </w:pPr>
            <w:r>
              <w:rPr>
                <w:b/>
                <w:bCs/>
              </w:rPr>
              <w:t xml:space="preserve">Specialization | </w:t>
            </w:r>
            <w:r w:rsidR="0089621A" w:rsidRPr="008972F5">
              <w:rPr>
                <w:b/>
                <w:bCs/>
              </w:rPr>
              <w:t xml:space="preserve">GNIIT </w:t>
            </w:r>
            <w:r w:rsidR="00EB1ED9">
              <w:rPr>
                <w:b/>
                <w:bCs/>
              </w:rPr>
              <w:t>–</w:t>
            </w:r>
            <w:r w:rsidR="0089621A" w:rsidRPr="008972F5">
              <w:rPr>
                <w:b/>
                <w:bCs/>
              </w:rPr>
              <w:t xml:space="preserve"> NIIT</w:t>
            </w:r>
            <w:r w:rsidR="00EB1ED9">
              <w:rPr>
                <w:b/>
                <w:bCs/>
              </w:rPr>
              <w:t xml:space="preserve"> </w:t>
            </w:r>
            <w:r w:rsidR="00EB1ED9" w:rsidRPr="00EB1ED9">
              <w:rPr>
                <w:i/>
                <w:iCs/>
                <w:sz w:val="18"/>
                <w:szCs w:val="22"/>
              </w:rPr>
              <w:t>(Regular)</w:t>
            </w:r>
          </w:p>
          <w:p w14:paraId="3363978B" w14:textId="4CA7F3A7" w:rsidR="0089621A" w:rsidRDefault="0089621A" w:rsidP="0089621A">
            <w:r>
              <w:t>Jan/2019-Oct/2022</w:t>
            </w:r>
          </w:p>
          <w:p w14:paraId="64875A1C" w14:textId="45FCF3FA" w:rsidR="00552F9B" w:rsidRPr="008972F5" w:rsidRDefault="00EC3BB6" w:rsidP="00D56D2B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 xml:space="preserve">Graduation | </w:t>
            </w:r>
            <w:r w:rsidR="007C1718"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</w:t>
            </w:r>
            <w:r w:rsidR="00EB1ED9">
              <w:rPr>
                <w:b/>
                <w:bCs/>
              </w:rPr>
              <w:t>–</w:t>
            </w:r>
            <w:r w:rsidR="00D56D2B" w:rsidRPr="008972F5">
              <w:rPr>
                <w:b/>
                <w:bCs/>
              </w:rPr>
              <w:t xml:space="preserve"> </w:t>
            </w:r>
            <w:r w:rsidR="007C1718" w:rsidRPr="008972F5">
              <w:rPr>
                <w:b/>
                <w:bCs/>
              </w:rPr>
              <w:t>IGNOU</w:t>
            </w:r>
            <w:r w:rsidR="00EB1ED9">
              <w:rPr>
                <w:b/>
                <w:bCs/>
              </w:rPr>
              <w:t xml:space="preserve"> </w:t>
            </w:r>
            <w:r w:rsidR="00EB1ED9" w:rsidRPr="00EB1ED9">
              <w:rPr>
                <w:i/>
                <w:iCs/>
                <w:sz w:val="18"/>
                <w:szCs w:val="22"/>
              </w:rPr>
              <w:t>(</w:t>
            </w:r>
            <w:r w:rsidR="008F4023">
              <w:rPr>
                <w:i/>
                <w:iCs/>
                <w:sz w:val="18"/>
                <w:szCs w:val="22"/>
              </w:rPr>
              <w:t>Offline</w:t>
            </w:r>
            <w:r w:rsidR="00EB1ED9" w:rsidRPr="00EB1ED9">
              <w:rPr>
                <w:i/>
                <w:iCs/>
                <w:sz w:val="18"/>
                <w:szCs w:val="22"/>
              </w:rPr>
              <w:t>)</w:t>
            </w:r>
          </w:p>
          <w:p w14:paraId="3798D610" w14:textId="30E5F456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</w:p>
          <w:p w14:paraId="5A91BB22" w14:textId="39B59820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651DDC">
              <w:rPr>
                <w:b/>
                <w:bCs/>
              </w:rPr>
              <w:t>,</w:t>
            </w:r>
            <w:r w:rsidR="003E03C7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  <w:r w:rsidR="003E03C7">
              <w:rPr>
                <w:b/>
                <w:bCs/>
              </w:rPr>
              <w:t xml:space="preserve"> </w:t>
            </w:r>
            <w:r w:rsidR="009A3BC6">
              <w:rPr>
                <w:b/>
                <w:bCs/>
              </w:rPr>
              <w:t>–</w:t>
            </w:r>
            <w:r w:rsidR="003E03C7">
              <w:rPr>
                <w:b/>
                <w:bCs/>
              </w:rPr>
              <w:t xml:space="preserve"> </w:t>
            </w:r>
            <w:r w:rsidR="003E03C7" w:rsidRPr="008972F5">
              <w:rPr>
                <w:b/>
                <w:bCs/>
              </w:rPr>
              <w:t>CBS</w:t>
            </w:r>
            <w:r w:rsidR="009A3BC6">
              <w:rPr>
                <w:b/>
                <w:bCs/>
              </w:rPr>
              <w:t xml:space="preserve">E 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0699C44B" w:rsidR="00EF518A" w:rsidRPr="009A3BC6" w:rsidRDefault="00EF518A" w:rsidP="00EF518A">
            <w:pPr>
              <w:pStyle w:val="Heading2"/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651DDC">
              <w:rPr>
                <w:b/>
                <w:bCs/>
              </w:rPr>
              <w:t>,</w:t>
            </w:r>
            <w:r w:rsidRPr="008972F5">
              <w:rPr>
                <w:b/>
                <w:bCs/>
              </w:rPr>
              <w:t xml:space="preserve"> </w:t>
            </w:r>
            <w:r w:rsidR="00DD59A0" w:rsidRPr="008972F5">
              <w:rPr>
                <w:b/>
                <w:bCs/>
              </w:rPr>
              <w:t>A.P.S.</w:t>
            </w:r>
            <w:r w:rsidR="00820388">
              <w:rPr>
                <w:b/>
                <w:bCs/>
              </w:rPr>
              <w:t xml:space="preserve"> </w:t>
            </w:r>
            <w:r w:rsidR="009A3BC6">
              <w:rPr>
                <w:b/>
                <w:bCs/>
              </w:rPr>
              <w:t>–</w:t>
            </w:r>
            <w:r w:rsidR="00DD59A0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CBSE</w:t>
            </w:r>
            <w:r w:rsidR="009A3BC6">
              <w:rPr>
                <w:b/>
                <w:bCs/>
              </w:rPr>
              <w:t xml:space="preserve"> 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307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9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5B7EF7C2" w:rsidR="00552F9B" w:rsidRPr="00B70D85" w:rsidRDefault="0007093C" w:rsidP="00F91D03">
            <w:pPr>
              <w:pStyle w:val="Heading3"/>
              <w:spacing w:line="240" w:lineRule="auto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  <w:r w:rsidR="00500F9D">
              <w:rPr>
                <w:b/>
                <w:bCs/>
              </w:rPr>
              <w:t xml:space="preserve"> </w:t>
            </w:r>
            <w:r w:rsidR="00500F9D" w:rsidRPr="00500F9D">
              <w:rPr>
                <w:b/>
                <w:bCs/>
                <w:i/>
                <w:iCs/>
              </w:rPr>
              <w:t>(</w:t>
            </w:r>
            <w:r w:rsidR="00500F9D">
              <w:rPr>
                <w:b/>
                <w:bCs/>
                <w:i/>
                <w:iCs/>
              </w:rPr>
              <w:t>Canadian Company</w:t>
            </w:r>
            <w:r w:rsidR="00500F9D" w:rsidRPr="00500F9D">
              <w:rPr>
                <w:b/>
                <w:bCs/>
                <w:i/>
                <w:iCs/>
              </w:rPr>
              <w:t>)</w:t>
            </w:r>
          </w:p>
          <w:p w14:paraId="65DC41AF" w14:textId="73611CEC" w:rsidR="00E32346" w:rsidRDefault="000952AF" w:rsidP="00E32346">
            <w:pPr>
              <w:pStyle w:val="Heading5"/>
              <w:spacing w:line="240" w:lineRule="auto"/>
            </w:pPr>
            <w:r>
              <w:t>Java-Developer &gt; Full-</w:t>
            </w:r>
            <w:r w:rsidR="000E2342">
              <w:t>S</w:t>
            </w:r>
            <w:r>
              <w:t xml:space="preserve">tack </w:t>
            </w:r>
            <w:r w:rsidR="003F6637">
              <w:t>W</w:t>
            </w:r>
            <w:r w:rsidR="00E13518">
              <w:t xml:space="preserve">eb </w:t>
            </w:r>
            <w:r>
              <w:t>Developer</w:t>
            </w:r>
            <w:r w:rsidR="00C90858">
              <w:t xml:space="preserve"> with Java and JavaScript</w:t>
            </w:r>
            <w:r w:rsidR="00EF0813">
              <w:t xml:space="preserve"> |</w:t>
            </w:r>
            <w:r w:rsidR="0043362C">
              <w:t xml:space="preserve">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2567FE25" w14:textId="1ABA72A7" w:rsidR="00122E6A" w:rsidRDefault="00122E6A" w:rsidP="00AD2CEF">
            <w:pPr>
              <w:pStyle w:val="ListBullet"/>
            </w:pPr>
            <w:r>
              <w:t>F</w:t>
            </w:r>
            <w:r>
              <w:t xml:space="preserve">ixed </w:t>
            </w:r>
            <w:r w:rsidR="00E32346">
              <w:t xml:space="preserve">API and UI </w:t>
            </w:r>
            <w:r>
              <w:t>bugs, optimized, and enhanced performance of Server APIs and Client-application on web servers and dedicated hardware</w:t>
            </w:r>
            <w:r w:rsidR="00794E31">
              <w:t xml:space="preserve"> with limited power</w:t>
            </w:r>
            <w:r>
              <w:t>.</w:t>
            </w:r>
          </w:p>
          <w:p w14:paraId="54F04A7A" w14:textId="410D4FA9" w:rsidR="00122E6A" w:rsidRDefault="00122E6A" w:rsidP="00AD2CEF">
            <w:pPr>
              <w:pStyle w:val="ListBullet"/>
            </w:pPr>
            <w:r>
              <w:t xml:space="preserve">Successfully </w:t>
            </w:r>
            <w:r>
              <w:t xml:space="preserve">Led developer team to create role-based </w:t>
            </w:r>
            <w:r w:rsidR="00312506">
              <w:t>W</w:t>
            </w:r>
            <w:r>
              <w:t xml:space="preserve">eb portal </w:t>
            </w:r>
            <w:r w:rsidR="00F17D7F">
              <w:t xml:space="preserve">for </w:t>
            </w:r>
            <w:r w:rsidR="00312506">
              <w:t>medical practices.</w:t>
            </w:r>
          </w:p>
          <w:p w14:paraId="5842ECF4" w14:textId="4F501949" w:rsidR="00F17D7F" w:rsidRDefault="00122E6A" w:rsidP="00AD2CEF">
            <w:pPr>
              <w:pStyle w:val="ListBullet"/>
            </w:pPr>
            <w:r>
              <w:t xml:space="preserve">Managed all </w:t>
            </w:r>
            <w:r w:rsidR="00684C5A">
              <w:t>7</w:t>
            </w:r>
            <w:r>
              <w:t xml:space="preserve"> </w:t>
            </w:r>
            <w:r w:rsidR="0079105E">
              <w:t>Fronted</w:t>
            </w:r>
            <w:r>
              <w:t xml:space="preserve"> </w:t>
            </w:r>
            <w:r w:rsidR="00924189">
              <w:t xml:space="preserve">apps to </w:t>
            </w:r>
            <w:r>
              <w:t>ensure smooth and bugs free operation</w:t>
            </w:r>
            <w:r w:rsidR="00924189">
              <w:t>s</w:t>
            </w:r>
            <w:r>
              <w:t>.</w:t>
            </w:r>
          </w:p>
          <w:p w14:paraId="598311F7" w14:textId="77777777" w:rsidR="00F17D7F" w:rsidRDefault="00122E6A" w:rsidP="00AD2CEF">
            <w:pPr>
              <w:pStyle w:val="ListBullet"/>
            </w:pPr>
            <w:r>
              <w:t>Collaborated with Q/A team and provided detailed documentation for product testing.</w:t>
            </w:r>
          </w:p>
          <w:p w14:paraId="034AE2C6" w14:textId="58310785" w:rsidR="00862074" w:rsidRDefault="00122E6A" w:rsidP="00271429">
            <w:pPr>
              <w:pStyle w:val="ListBullet"/>
            </w:pPr>
            <w:r>
              <w:t xml:space="preserve">Configured and developed </w:t>
            </w:r>
            <w:r w:rsidR="008A1E7A">
              <w:t xml:space="preserve">apps </w:t>
            </w:r>
            <w:r>
              <w:t>as a Salesforce Developer</w:t>
            </w:r>
            <w:r w:rsidR="008A1E7A">
              <w:t>s</w:t>
            </w:r>
            <w:r>
              <w:t xml:space="preserve"> and Admin</w:t>
            </w:r>
            <w:r w:rsidR="008A1E7A">
              <w:t>.</w:t>
            </w:r>
          </w:p>
          <w:p w14:paraId="41B149AB" w14:textId="46B8F352" w:rsidR="00A6425D" w:rsidRPr="005B5D46" w:rsidRDefault="00603462" w:rsidP="002D17DA">
            <w:pPr>
              <w:pStyle w:val="Heading3"/>
              <w:spacing w:line="240" w:lineRule="auto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  <w:r w:rsidR="001A2999">
              <w:rPr>
                <w:b/>
                <w:bCs/>
              </w:rPr>
              <w:t xml:space="preserve"> (Government Company)</w:t>
            </w:r>
          </w:p>
          <w:p w14:paraId="1AF143C9" w14:textId="4787C943" w:rsidR="00A6425D" w:rsidRPr="00A6425D" w:rsidRDefault="00E10729" w:rsidP="002D17DA">
            <w:pPr>
              <w:pStyle w:val="Heading5"/>
              <w:spacing w:line="240" w:lineRule="auto"/>
              <w:rPr>
                <w:rStyle w:val="JobDescriptionChar"/>
              </w:rPr>
            </w:pPr>
            <w:r>
              <w:t>Java-Developer Trainee</w:t>
            </w:r>
            <w:r w:rsidR="00CB0BFD">
              <w:t xml:space="preserve"> |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57527B11" w14:textId="77777777" w:rsidR="00AD2CEF" w:rsidRPr="000309CC" w:rsidRDefault="00AD2CEF" w:rsidP="00AD2CEF">
            <w:pPr>
              <w:pStyle w:val="ListBullet"/>
            </w:pPr>
            <w:r w:rsidRPr="000309CC">
              <w:t>Handled UI/UX development (using Figma) and coding them on JSP and HTML5</w:t>
            </w:r>
            <w:r>
              <w:t>.</w:t>
            </w:r>
          </w:p>
          <w:p w14:paraId="12481AA3" w14:textId="77777777" w:rsidR="00AD2CEF" w:rsidRDefault="00AD2CEF" w:rsidP="00AD2CEF">
            <w:pPr>
              <w:pStyle w:val="ListBullet"/>
            </w:pPr>
            <w:r w:rsidRPr="000309CC">
              <w:t xml:space="preserve">Worked on Newgen's products, </w:t>
            </w:r>
            <w:r>
              <w:t>including</w:t>
            </w:r>
            <w:r w:rsidRPr="000309CC">
              <w:t xml:space="preserve"> OmniDoc, OmniScanner</w:t>
            </w:r>
            <w:r>
              <w:t>.</w:t>
            </w:r>
          </w:p>
          <w:p w14:paraId="7332A26C" w14:textId="77777777" w:rsidR="00AD2CEF" w:rsidRPr="000309CC" w:rsidRDefault="00AD2CEF" w:rsidP="00AD2CEF">
            <w:pPr>
              <w:pStyle w:val="ListBullet"/>
            </w:pPr>
            <w:r>
              <w:t>C</w:t>
            </w:r>
            <w:r w:rsidRPr="000309CC">
              <w:t>ode Java, and Advanced Java, to create flow and implement validations</w:t>
            </w:r>
            <w:r>
              <w:t>.</w:t>
            </w:r>
          </w:p>
          <w:p w14:paraId="29C4A4C5" w14:textId="7D9EA2D7" w:rsidR="00AD2CEF" w:rsidRDefault="00AD2CEF" w:rsidP="00AD2CEF">
            <w:pPr>
              <w:pStyle w:val="ListBullet"/>
            </w:pPr>
            <w:r w:rsidRPr="000309CC">
              <w:t>Fixing bugs making the project come online</w:t>
            </w:r>
            <w:r>
              <w:t xml:space="preserve"> bug free.</w:t>
            </w:r>
          </w:p>
          <w:p w14:paraId="41D5DB6A" w14:textId="20513087" w:rsidR="00A6425D" w:rsidRPr="005B5D46" w:rsidRDefault="004707F2" w:rsidP="00F91D03">
            <w:pPr>
              <w:pStyle w:val="Heading3"/>
              <w:spacing w:line="240" w:lineRule="auto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F91D03">
            <w:pPr>
              <w:pStyle w:val="Heading5"/>
              <w:spacing w:line="240" w:lineRule="auto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D01BE" w14:paraId="5D02FA47" w14:textId="77777777" w:rsidTr="008362E8">
              <w:tc>
                <w:tcPr>
                  <w:tcW w:w="7200" w:type="dxa"/>
                  <w:gridSpan w:val="2"/>
                  <w:shd w:val="clear" w:color="auto" w:fill="auto"/>
                </w:tcPr>
                <w:p w14:paraId="6DFB4E97" w14:textId="2679762C" w:rsidR="00BD01BE" w:rsidRPr="00547BA4" w:rsidRDefault="00BD01BE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4333EF67" w14:textId="4CD5B009" w:rsidR="002B3C91" w:rsidRDefault="00A45CB3" w:rsidP="00BD01B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7325F">
                    <w:rPr>
                      <w:b/>
                      <w:bCs/>
                    </w:rPr>
                    <w:t>, J2EE</w:t>
                  </w:r>
                </w:p>
                <w:p w14:paraId="211C6076" w14:textId="3F291BB6" w:rsidR="00A37692" w:rsidRPr="00A37692" w:rsidRDefault="00A45CB3" w:rsidP="00A37692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b/>
                      <w:bCs/>
                    </w:rPr>
                  </w:pPr>
                  <w:r w:rsidRPr="00A46E5B">
                    <w:rPr>
                      <w:b/>
                      <w:bCs/>
                    </w:rPr>
                    <w:t>Advanced Java</w:t>
                  </w:r>
                  <w:r w:rsidR="00A46E5B" w:rsidRPr="0084303A">
                    <w:t xml:space="preserve">, </w:t>
                  </w:r>
                  <w:r w:rsidR="00926AB0" w:rsidRPr="0084303A">
                    <w:t>JSP</w:t>
                  </w:r>
                </w:p>
                <w:p w14:paraId="58AD51A1" w14:textId="77777777" w:rsid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1877C1">
                    <w:rPr>
                      <w:b/>
                      <w:bCs/>
                    </w:rPr>
                    <w:t>Spring</w:t>
                  </w:r>
                  <w:r>
                    <w:t xml:space="preserve"> MVC, Spring JPA, </w:t>
                  </w:r>
                </w:p>
                <w:p w14:paraId="0C216143" w14:textId="16C2F565" w:rsid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Spring </w:t>
                  </w:r>
                  <w:r w:rsidR="0021174D">
                    <w:t>Boot, and module</w:t>
                  </w:r>
                  <w:r w:rsidR="00F7011C">
                    <w:t>s</w:t>
                  </w:r>
                  <w:r>
                    <w:t xml:space="preserve"> </w:t>
                  </w:r>
                </w:p>
                <w:p w14:paraId="76E3ED88" w14:textId="6C4277F0" w:rsidR="00A37692" w:rsidRPr="00A37692" w:rsidRDefault="00A37692" w:rsidP="00A3769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Hibernate</w:t>
                  </w:r>
                </w:p>
                <w:p w14:paraId="48EFB9CF" w14:textId="118939B6" w:rsidR="00D22F42" w:rsidRDefault="00E767AC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MySQL and </w:t>
                  </w:r>
                  <w:r w:rsidR="00143E06">
                    <w:t>MongoDB</w:t>
                  </w:r>
                </w:p>
                <w:p w14:paraId="556CD788" w14:textId="7AAC02FB" w:rsidR="005A4F74" w:rsidRDefault="005A4F74" w:rsidP="0084303A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Best practiced code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738642F3" w14:textId="77A5FFBB" w:rsidR="00BD01BE" w:rsidRPr="00BD01BE" w:rsidRDefault="00BD01BE" w:rsidP="00D44674">
                  <w:pPr>
                    <w:pStyle w:val="JobDescription"/>
                    <w:numPr>
                      <w:ilvl w:val="0"/>
                      <w:numId w:val="10"/>
                    </w:numPr>
                    <w:rPr>
                      <w:b/>
                      <w:bCs/>
                    </w:rPr>
                  </w:pPr>
                  <w:r w:rsidRPr="00BD01BE">
                    <w:rPr>
                      <w:b/>
                      <w:bCs/>
                    </w:rPr>
                    <w:t xml:space="preserve">JavaScript, jQuery </w:t>
                  </w:r>
                </w:p>
                <w:p w14:paraId="2BE96631" w14:textId="73ADC3EF" w:rsidR="009F17CB" w:rsidRPr="00147649" w:rsidRDefault="00FB7513" w:rsidP="00A3769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BD01BE">
                    <w:rPr>
                      <w:b/>
                      <w:bCs/>
                    </w:rPr>
                    <w:t>React</w:t>
                  </w:r>
                  <w:r w:rsidR="00A46E5B" w:rsidRPr="00BD01BE">
                    <w:rPr>
                      <w:b/>
                      <w:bCs/>
                    </w:rPr>
                    <w:t>Js</w:t>
                  </w:r>
                </w:p>
                <w:p w14:paraId="6C428CE6" w14:textId="36633453" w:rsidR="00147649" w:rsidRDefault="00147649" w:rsidP="00147649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HTML, CSS, SAAS, CSS pre-processors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40881EA5" w14:textId="1CD778AD" w:rsidR="00A00B70" w:rsidRDefault="0021424F" w:rsidP="008D66D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113D4D9B" w14:textId="2689096A" w:rsidR="005676AC" w:rsidRDefault="005676AC" w:rsidP="005676AC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19593CCB" w14:textId="77777777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  <w:p w14:paraId="4B95545F" w14:textId="60582471" w:rsidR="003A3239" w:rsidRDefault="003A3239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Leadership</w:t>
                  </w:r>
                  <w:r>
                    <w:t>, Fast learner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F9ED" w14:textId="77777777" w:rsidR="00465710" w:rsidRDefault="00465710" w:rsidP="00B21D64">
      <w:pPr>
        <w:spacing w:after="0" w:line="240" w:lineRule="auto"/>
      </w:pPr>
      <w:r>
        <w:separator/>
      </w:r>
    </w:p>
  </w:endnote>
  <w:endnote w:type="continuationSeparator" w:id="0">
    <w:p w14:paraId="70CE1A0B" w14:textId="77777777" w:rsidR="00465710" w:rsidRDefault="0046571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3B81" w14:textId="77777777" w:rsidR="00465710" w:rsidRDefault="00465710" w:rsidP="00B21D64">
      <w:pPr>
        <w:spacing w:after="0" w:line="240" w:lineRule="auto"/>
      </w:pPr>
      <w:r>
        <w:separator/>
      </w:r>
    </w:p>
  </w:footnote>
  <w:footnote w:type="continuationSeparator" w:id="0">
    <w:p w14:paraId="7E6DCDDA" w14:textId="77777777" w:rsidR="00465710" w:rsidRDefault="0046571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CF2105"/>
    <w:multiLevelType w:val="multilevel"/>
    <w:tmpl w:val="9D984FD2"/>
    <w:numStyleLink w:val="BullettedList"/>
  </w:abstractNum>
  <w:abstractNum w:abstractNumId="8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05F8"/>
    <w:rsid w:val="00000A27"/>
    <w:rsid w:val="00007791"/>
    <w:rsid w:val="000161E1"/>
    <w:rsid w:val="00021303"/>
    <w:rsid w:val="00024266"/>
    <w:rsid w:val="0002762A"/>
    <w:rsid w:val="00032750"/>
    <w:rsid w:val="000330D1"/>
    <w:rsid w:val="000330DF"/>
    <w:rsid w:val="00045DF7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31F3"/>
    <w:rsid w:val="000D527C"/>
    <w:rsid w:val="000E2342"/>
    <w:rsid w:val="000E308D"/>
    <w:rsid w:val="00101F6A"/>
    <w:rsid w:val="00105D54"/>
    <w:rsid w:val="00107E81"/>
    <w:rsid w:val="00111570"/>
    <w:rsid w:val="0011779E"/>
    <w:rsid w:val="00122E6A"/>
    <w:rsid w:val="001264EB"/>
    <w:rsid w:val="0013525B"/>
    <w:rsid w:val="00143E06"/>
    <w:rsid w:val="00144072"/>
    <w:rsid w:val="00144B25"/>
    <w:rsid w:val="00147649"/>
    <w:rsid w:val="00153211"/>
    <w:rsid w:val="001549DC"/>
    <w:rsid w:val="00163589"/>
    <w:rsid w:val="00171BB8"/>
    <w:rsid w:val="00177AD9"/>
    <w:rsid w:val="00181926"/>
    <w:rsid w:val="001877C1"/>
    <w:rsid w:val="00187E66"/>
    <w:rsid w:val="0019207F"/>
    <w:rsid w:val="00195811"/>
    <w:rsid w:val="001A2999"/>
    <w:rsid w:val="001A3EF8"/>
    <w:rsid w:val="001C056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174D"/>
    <w:rsid w:val="0021424F"/>
    <w:rsid w:val="0021475C"/>
    <w:rsid w:val="002152DF"/>
    <w:rsid w:val="00223925"/>
    <w:rsid w:val="00225A29"/>
    <w:rsid w:val="00227CBE"/>
    <w:rsid w:val="0023219E"/>
    <w:rsid w:val="00240D8B"/>
    <w:rsid w:val="0024218D"/>
    <w:rsid w:val="002649A1"/>
    <w:rsid w:val="00271429"/>
    <w:rsid w:val="00273E18"/>
    <w:rsid w:val="00291C99"/>
    <w:rsid w:val="0029708F"/>
    <w:rsid w:val="00297ECC"/>
    <w:rsid w:val="002B3C91"/>
    <w:rsid w:val="002C53D7"/>
    <w:rsid w:val="002C7311"/>
    <w:rsid w:val="002C7441"/>
    <w:rsid w:val="002D17DA"/>
    <w:rsid w:val="002E3A13"/>
    <w:rsid w:val="002F27C5"/>
    <w:rsid w:val="002F57C6"/>
    <w:rsid w:val="002F7F17"/>
    <w:rsid w:val="00312506"/>
    <w:rsid w:val="00313016"/>
    <w:rsid w:val="00313936"/>
    <w:rsid w:val="00314D4B"/>
    <w:rsid w:val="00317866"/>
    <w:rsid w:val="00323A6E"/>
    <w:rsid w:val="00333595"/>
    <w:rsid w:val="00333CB6"/>
    <w:rsid w:val="00335F83"/>
    <w:rsid w:val="00340D7D"/>
    <w:rsid w:val="00342660"/>
    <w:rsid w:val="00352B41"/>
    <w:rsid w:val="00352D41"/>
    <w:rsid w:val="0035435A"/>
    <w:rsid w:val="00356CCC"/>
    <w:rsid w:val="00361E35"/>
    <w:rsid w:val="003723A9"/>
    <w:rsid w:val="003735B0"/>
    <w:rsid w:val="0037444A"/>
    <w:rsid w:val="00382E91"/>
    <w:rsid w:val="0039011C"/>
    <w:rsid w:val="00391C83"/>
    <w:rsid w:val="003A3239"/>
    <w:rsid w:val="003B765E"/>
    <w:rsid w:val="003C0BB5"/>
    <w:rsid w:val="003E03C7"/>
    <w:rsid w:val="003E5763"/>
    <w:rsid w:val="003F4D7F"/>
    <w:rsid w:val="003F6637"/>
    <w:rsid w:val="003F7C5F"/>
    <w:rsid w:val="004067B9"/>
    <w:rsid w:val="00407976"/>
    <w:rsid w:val="004103C0"/>
    <w:rsid w:val="00412458"/>
    <w:rsid w:val="00422283"/>
    <w:rsid w:val="0043362C"/>
    <w:rsid w:val="00440A28"/>
    <w:rsid w:val="004428D5"/>
    <w:rsid w:val="0044460D"/>
    <w:rsid w:val="0044640A"/>
    <w:rsid w:val="004477A2"/>
    <w:rsid w:val="00452292"/>
    <w:rsid w:val="00457DF0"/>
    <w:rsid w:val="0046007E"/>
    <w:rsid w:val="004611CF"/>
    <w:rsid w:val="00462D3D"/>
    <w:rsid w:val="00465710"/>
    <w:rsid w:val="00467880"/>
    <w:rsid w:val="004707F2"/>
    <w:rsid w:val="00471D1B"/>
    <w:rsid w:val="00472110"/>
    <w:rsid w:val="00484B0B"/>
    <w:rsid w:val="004865C2"/>
    <w:rsid w:val="004A273B"/>
    <w:rsid w:val="004B1C88"/>
    <w:rsid w:val="004B4147"/>
    <w:rsid w:val="004D367C"/>
    <w:rsid w:val="004D41A6"/>
    <w:rsid w:val="00500F9D"/>
    <w:rsid w:val="00503FCE"/>
    <w:rsid w:val="00504CDD"/>
    <w:rsid w:val="00505D2A"/>
    <w:rsid w:val="00510133"/>
    <w:rsid w:val="0052649F"/>
    <w:rsid w:val="00547BA4"/>
    <w:rsid w:val="00551BAE"/>
    <w:rsid w:val="00552F9B"/>
    <w:rsid w:val="005636A7"/>
    <w:rsid w:val="00565335"/>
    <w:rsid w:val="005676AC"/>
    <w:rsid w:val="00573023"/>
    <w:rsid w:val="005808E8"/>
    <w:rsid w:val="0059234E"/>
    <w:rsid w:val="005A20B8"/>
    <w:rsid w:val="005A4F74"/>
    <w:rsid w:val="005B1452"/>
    <w:rsid w:val="005B5D46"/>
    <w:rsid w:val="005B68A1"/>
    <w:rsid w:val="005B7DB3"/>
    <w:rsid w:val="005D6282"/>
    <w:rsid w:val="005E0165"/>
    <w:rsid w:val="005F0D22"/>
    <w:rsid w:val="00603462"/>
    <w:rsid w:val="006108D0"/>
    <w:rsid w:val="0061400D"/>
    <w:rsid w:val="00621B5C"/>
    <w:rsid w:val="00623AF0"/>
    <w:rsid w:val="00626A21"/>
    <w:rsid w:val="00627FD7"/>
    <w:rsid w:val="00647770"/>
    <w:rsid w:val="00651DDC"/>
    <w:rsid w:val="00651ED1"/>
    <w:rsid w:val="00653082"/>
    <w:rsid w:val="00681332"/>
    <w:rsid w:val="00684C5A"/>
    <w:rsid w:val="0069235B"/>
    <w:rsid w:val="00696C25"/>
    <w:rsid w:val="006A1732"/>
    <w:rsid w:val="006A256E"/>
    <w:rsid w:val="006C26EC"/>
    <w:rsid w:val="006C2DFF"/>
    <w:rsid w:val="006C3EE1"/>
    <w:rsid w:val="006D5AD1"/>
    <w:rsid w:val="006D5F36"/>
    <w:rsid w:val="006E153D"/>
    <w:rsid w:val="00704117"/>
    <w:rsid w:val="00710E1D"/>
    <w:rsid w:val="007155A1"/>
    <w:rsid w:val="00716586"/>
    <w:rsid w:val="007166ED"/>
    <w:rsid w:val="007366C7"/>
    <w:rsid w:val="007470CD"/>
    <w:rsid w:val="007571B5"/>
    <w:rsid w:val="00762CB0"/>
    <w:rsid w:val="007772B1"/>
    <w:rsid w:val="00784271"/>
    <w:rsid w:val="00786CE2"/>
    <w:rsid w:val="00790CFC"/>
    <w:rsid w:val="0079105E"/>
    <w:rsid w:val="00794E31"/>
    <w:rsid w:val="007A089F"/>
    <w:rsid w:val="007A21A7"/>
    <w:rsid w:val="007A2587"/>
    <w:rsid w:val="007A47D7"/>
    <w:rsid w:val="007A786F"/>
    <w:rsid w:val="007B0FDB"/>
    <w:rsid w:val="007C1718"/>
    <w:rsid w:val="007C2D46"/>
    <w:rsid w:val="007C76BF"/>
    <w:rsid w:val="007D30AB"/>
    <w:rsid w:val="007D6DFF"/>
    <w:rsid w:val="007E2B67"/>
    <w:rsid w:val="007E3799"/>
    <w:rsid w:val="007E40AF"/>
    <w:rsid w:val="007E5AA2"/>
    <w:rsid w:val="0081081E"/>
    <w:rsid w:val="008126DC"/>
    <w:rsid w:val="0081388D"/>
    <w:rsid w:val="00820388"/>
    <w:rsid w:val="00824C04"/>
    <w:rsid w:val="008374F9"/>
    <w:rsid w:val="008424CE"/>
    <w:rsid w:val="00842592"/>
    <w:rsid w:val="0084303A"/>
    <w:rsid w:val="00850736"/>
    <w:rsid w:val="008600A0"/>
    <w:rsid w:val="00862074"/>
    <w:rsid w:val="00863D08"/>
    <w:rsid w:val="0088538C"/>
    <w:rsid w:val="00885F8A"/>
    <w:rsid w:val="00890F1A"/>
    <w:rsid w:val="0089621A"/>
    <w:rsid w:val="008972F5"/>
    <w:rsid w:val="008A1171"/>
    <w:rsid w:val="008A1935"/>
    <w:rsid w:val="008A1E7A"/>
    <w:rsid w:val="008A3613"/>
    <w:rsid w:val="008B63B8"/>
    <w:rsid w:val="008B7D7A"/>
    <w:rsid w:val="008C54E7"/>
    <w:rsid w:val="008E1331"/>
    <w:rsid w:val="008E2197"/>
    <w:rsid w:val="008F4023"/>
    <w:rsid w:val="00905407"/>
    <w:rsid w:val="00905918"/>
    <w:rsid w:val="00915888"/>
    <w:rsid w:val="00924189"/>
    <w:rsid w:val="00925AF2"/>
    <w:rsid w:val="00926AB0"/>
    <w:rsid w:val="009425E2"/>
    <w:rsid w:val="009545BD"/>
    <w:rsid w:val="00957131"/>
    <w:rsid w:val="00987594"/>
    <w:rsid w:val="00993BE3"/>
    <w:rsid w:val="00997E86"/>
    <w:rsid w:val="009A3BC6"/>
    <w:rsid w:val="009B7478"/>
    <w:rsid w:val="009B7D45"/>
    <w:rsid w:val="009B7E94"/>
    <w:rsid w:val="009D0869"/>
    <w:rsid w:val="009D1447"/>
    <w:rsid w:val="009D1E7D"/>
    <w:rsid w:val="009D2ED6"/>
    <w:rsid w:val="009E0980"/>
    <w:rsid w:val="009E1489"/>
    <w:rsid w:val="009F17CB"/>
    <w:rsid w:val="009F588F"/>
    <w:rsid w:val="009F7569"/>
    <w:rsid w:val="00A0086A"/>
    <w:rsid w:val="00A00B70"/>
    <w:rsid w:val="00A0684C"/>
    <w:rsid w:val="00A156FE"/>
    <w:rsid w:val="00A16072"/>
    <w:rsid w:val="00A21AF8"/>
    <w:rsid w:val="00A3325E"/>
    <w:rsid w:val="00A35CFC"/>
    <w:rsid w:val="00A37692"/>
    <w:rsid w:val="00A418D1"/>
    <w:rsid w:val="00A45796"/>
    <w:rsid w:val="00A45B4D"/>
    <w:rsid w:val="00A45CB3"/>
    <w:rsid w:val="00A46E5B"/>
    <w:rsid w:val="00A50CDA"/>
    <w:rsid w:val="00A6425D"/>
    <w:rsid w:val="00A6722D"/>
    <w:rsid w:val="00A7325F"/>
    <w:rsid w:val="00A84FF2"/>
    <w:rsid w:val="00A950DD"/>
    <w:rsid w:val="00A96376"/>
    <w:rsid w:val="00A972DE"/>
    <w:rsid w:val="00AA22FC"/>
    <w:rsid w:val="00AA313A"/>
    <w:rsid w:val="00AA58BC"/>
    <w:rsid w:val="00AA79BF"/>
    <w:rsid w:val="00AB763F"/>
    <w:rsid w:val="00AD0862"/>
    <w:rsid w:val="00AD2CEF"/>
    <w:rsid w:val="00AD5FE3"/>
    <w:rsid w:val="00AE09A7"/>
    <w:rsid w:val="00AE46E6"/>
    <w:rsid w:val="00AE695F"/>
    <w:rsid w:val="00B02A06"/>
    <w:rsid w:val="00B03ED5"/>
    <w:rsid w:val="00B0643A"/>
    <w:rsid w:val="00B0705A"/>
    <w:rsid w:val="00B21D64"/>
    <w:rsid w:val="00B30CCD"/>
    <w:rsid w:val="00B35784"/>
    <w:rsid w:val="00B408F2"/>
    <w:rsid w:val="00B46762"/>
    <w:rsid w:val="00B70D85"/>
    <w:rsid w:val="00B73E22"/>
    <w:rsid w:val="00B77EF0"/>
    <w:rsid w:val="00B8228A"/>
    <w:rsid w:val="00B82C66"/>
    <w:rsid w:val="00B9361F"/>
    <w:rsid w:val="00BB7CE4"/>
    <w:rsid w:val="00BC2919"/>
    <w:rsid w:val="00BC33C3"/>
    <w:rsid w:val="00BD01BE"/>
    <w:rsid w:val="00BD57C7"/>
    <w:rsid w:val="00BD6D15"/>
    <w:rsid w:val="00BD7119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31F3"/>
    <w:rsid w:val="00C7480F"/>
    <w:rsid w:val="00C76044"/>
    <w:rsid w:val="00C777FF"/>
    <w:rsid w:val="00C80D32"/>
    <w:rsid w:val="00C90858"/>
    <w:rsid w:val="00C965F8"/>
    <w:rsid w:val="00C96804"/>
    <w:rsid w:val="00CA50B1"/>
    <w:rsid w:val="00CB09B3"/>
    <w:rsid w:val="00CB0BFD"/>
    <w:rsid w:val="00CB1D2A"/>
    <w:rsid w:val="00CB6DF5"/>
    <w:rsid w:val="00CB7270"/>
    <w:rsid w:val="00CD2FD2"/>
    <w:rsid w:val="00CD46F2"/>
    <w:rsid w:val="00CD550E"/>
    <w:rsid w:val="00CD65AA"/>
    <w:rsid w:val="00CF16FB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57893"/>
    <w:rsid w:val="00D62B7E"/>
    <w:rsid w:val="00D63CB9"/>
    <w:rsid w:val="00D8612C"/>
    <w:rsid w:val="00D97271"/>
    <w:rsid w:val="00DC222D"/>
    <w:rsid w:val="00DC56A9"/>
    <w:rsid w:val="00DD30A4"/>
    <w:rsid w:val="00DD59A0"/>
    <w:rsid w:val="00DE1833"/>
    <w:rsid w:val="00E05615"/>
    <w:rsid w:val="00E070C8"/>
    <w:rsid w:val="00E10729"/>
    <w:rsid w:val="00E13518"/>
    <w:rsid w:val="00E2649B"/>
    <w:rsid w:val="00E32346"/>
    <w:rsid w:val="00E4232C"/>
    <w:rsid w:val="00E42FB3"/>
    <w:rsid w:val="00E45CAC"/>
    <w:rsid w:val="00E63DED"/>
    <w:rsid w:val="00E70A07"/>
    <w:rsid w:val="00E724A1"/>
    <w:rsid w:val="00E767AC"/>
    <w:rsid w:val="00E84D54"/>
    <w:rsid w:val="00E959EF"/>
    <w:rsid w:val="00E963E4"/>
    <w:rsid w:val="00EA2041"/>
    <w:rsid w:val="00EA2833"/>
    <w:rsid w:val="00EA3E91"/>
    <w:rsid w:val="00EB1ED9"/>
    <w:rsid w:val="00EB465F"/>
    <w:rsid w:val="00EC3BB6"/>
    <w:rsid w:val="00ED6FD8"/>
    <w:rsid w:val="00EF0813"/>
    <w:rsid w:val="00EF518A"/>
    <w:rsid w:val="00EF5D1A"/>
    <w:rsid w:val="00F02CDE"/>
    <w:rsid w:val="00F17D7F"/>
    <w:rsid w:val="00F23451"/>
    <w:rsid w:val="00F25E4F"/>
    <w:rsid w:val="00F3368C"/>
    <w:rsid w:val="00F60653"/>
    <w:rsid w:val="00F60AEC"/>
    <w:rsid w:val="00F64096"/>
    <w:rsid w:val="00F7011C"/>
    <w:rsid w:val="00F75BEE"/>
    <w:rsid w:val="00F76834"/>
    <w:rsid w:val="00F80336"/>
    <w:rsid w:val="00F8354A"/>
    <w:rsid w:val="00F91D03"/>
    <w:rsid w:val="00F97E8F"/>
    <w:rsid w:val="00FA4641"/>
    <w:rsid w:val="00FA622C"/>
    <w:rsid w:val="00FB7513"/>
    <w:rsid w:val="00FC54AE"/>
    <w:rsid w:val="00FD241D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2CEF"/>
    <w:pPr>
      <w:widowControl w:val="0"/>
      <w:autoSpaceDE w:val="0"/>
      <w:autoSpaceDN w:val="0"/>
      <w:spacing w:after="0" w:line="240" w:lineRule="auto"/>
      <w:ind w:left="1208"/>
    </w:pPr>
    <w:rPr>
      <w:rFonts w:ascii="Calibri" w:eastAsia="Calibr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686184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686184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686184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04F5F"/>
    <w:rsid w:val="0031699F"/>
    <w:rsid w:val="0033772B"/>
    <w:rsid w:val="00394B99"/>
    <w:rsid w:val="004C77F5"/>
    <w:rsid w:val="005022E5"/>
    <w:rsid w:val="00591247"/>
    <w:rsid w:val="006440CC"/>
    <w:rsid w:val="00686184"/>
    <w:rsid w:val="006A06BE"/>
    <w:rsid w:val="006D21D8"/>
    <w:rsid w:val="006D505F"/>
    <w:rsid w:val="007B2CF4"/>
    <w:rsid w:val="008246CB"/>
    <w:rsid w:val="008D430D"/>
    <w:rsid w:val="00A823E0"/>
    <w:rsid w:val="00BD3B6B"/>
    <w:rsid w:val="00C00A8C"/>
    <w:rsid w:val="00CA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6DB69A65A3ED4AEC900E3596FBD7B0E6">
    <w:name w:val="6DB69A65A3ED4AEC900E3596FBD7B0E6"/>
    <w:rsid w:val="008246CB"/>
  </w:style>
  <w:style w:type="paragraph" w:customStyle="1" w:styleId="4E0125D7140B46C0875357316DB1938B">
    <w:name w:val="4E0125D7140B46C0875357316DB1938B"/>
    <w:rsid w:val="00824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2023-10-02T19:01:00Z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