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5186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58"/>
        <w:gridCol w:w="270"/>
        <w:gridCol w:w="2126"/>
        <w:gridCol w:w="52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6" w:hRule="atLeast"/>
        </w:trPr>
        <w:tc>
          <w:tcPr>
            <w:tcW w:w="5954" w:type="dxa"/>
            <w:gridSpan w:val="3"/>
          </w:tcPr>
          <w:p>
            <w:pPr>
              <w:pStyle w:val="17"/>
              <w:rPr>
                <w:color w:val="FFFFFF" w:themeColor="background1"/>
                <w:sz w:val="56"/>
                <w:szCs w:val="14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56"/>
                <w:szCs w:val="144"/>
                <w14:textFill>
                  <w14:solidFill>
                    <w14:schemeClr w14:val="bg1"/>
                  </w14:solidFill>
                </w14:textFill>
              </w:rPr>
              <w:t>Ujjwal Pandey</w:t>
            </w:r>
          </w:p>
          <w:p>
            <w:pPr>
              <w:spacing w:before="240"/>
              <w:rPr>
                <w:sz w:val="22"/>
                <w:szCs w:val="22"/>
              </w:rPr>
            </w:pPr>
            <w:r>
              <w:rPr>
                <w:color w:val="FFFF00"/>
                <w:sz w:val="22"/>
                <w:szCs w:val="22"/>
              </w:rPr>
              <w:t>Full-Stack Developer</w:t>
            </w:r>
          </w:p>
          <w:p>
            <w:pPr>
              <w:pStyle w:val="44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5248" w:type="dxa"/>
          </w:tcPr>
          <w:p>
            <w:pPr>
              <w:pStyle w:val="44"/>
              <w:spacing w:before="240"/>
              <w:rPr>
                <w:rFonts w:asciiTheme="majorHAnsi" w:hAnsiTheme="maj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+91-8375990500 </w:t>
            </w:r>
          </w:p>
          <w:p>
            <w:pPr>
              <w:pStyle w:val="44"/>
              <w:spacing w:before="240"/>
              <w:rPr>
                <w:rFonts w:asciiTheme="majorHAnsi" w:hAnsiTheme="maj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ujjwalpandey.aps@gmail.com</w:t>
            </w:r>
          </w:p>
          <w:p>
            <w:pPr>
              <w:pStyle w:val="44"/>
              <w:spacing w:before="2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New Delhi, Delhi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58" w:type="dxa"/>
            <w:tcBorders>
              <w:right w:val="single" w:color="D8D8D8" w:themeColor="background1" w:themeShade="D9" w:sz="4" w:space="0"/>
            </w:tcBorders>
          </w:tcPr>
          <w:p>
            <w:pPr>
              <w:pStyle w:val="30"/>
              <w:pBdr>
                <w:bottom w:val="single" w:color="auto" w:sz="6" w:space="1"/>
              </w:pBdr>
              <w:rPr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Skills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Java, Advanced Java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Spring, Spring Boot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ORM, Hibernate, JPA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RestAPI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MySQL and MongoDB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JavaScript, ES6+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NodeJS, Express (MERN)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ReactJs</w:t>
            </w:r>
            <w:r>
              <w:rPr>
                <w:rFonts w:hint="default"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, Redux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HTML, CSS, SAAS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Postman</w:t>
            </w:r>
          </w:p>
          <w:p>
            <w:pPr>
              <w:pStyle w:val="41"/>
              <w:numPr>
                <w:ilvl w:val="0"/>
                <w:numId w:val="2"/>
              </w:num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Git, GitHub</w:t>
            </w:r>
          </w:p>
          <w:p>
            <w:pPr>
              <w:pStyle w:val="30"/>
              <w:pBdr>
                <w:bottom w:val="single" w:color="auto" w:sz="6" w:space="1"/>
              </w:pBd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  <w:p>
            <w:pPr>
              <w:pStyle w:val="30"/>
              <w:pBdr>
                <w:bottom w:val="single" w:color="auto" w:sz="6" w:space="1"/>
              </w:pBdr>
              <w:rPr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SOCIAL MEDIA: </w:t>
            </w:r>
          </w:p>
          <w:p>
            <w:pPr>
              <w:pStyle w:val="30"/>
              <w:numPr>
                <w:ilvl w:val="0"/>
                <w:numId w:val="3"/>
              </w:numPr>
              <w:rPr>
                <w:rStyle w:val="13"/>
                <w:i/>
                <w:iCs/>
                <w:color w:val="000000" w:themeColor="text1"/>
                <w:sz w:val="18"/>
                <w:szCs w:val="1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"ujjwalpandeyjava.github.io/Ujjwal-Portfolio/" </w:instrText>
            </w:r>
            <w:r>
              <w:fldChar w:fldCharType="separate"/>
            </w:r>
            <w:r>
              <w:rPr>
                <w:rStyle w:val="13"/>
                <w:i/>
                <w:iCs/>
                <w:color w:val="000000" w:themeColor="text1"/>
                <w:sz w:val="18"/>
                <w:szCs w:val="14"/>
                <w:u w:val="none"/>
                <w14:textFill>
                  <w14:solidFill>
                    <w14:schemeClr w14:val="tx1"/>
                  </w14:solidFill>
                </w14:textFill>
              </w:rPr>
              <w:t>ujjwalpandeyjava.github.io/Ujjwal-Portfolio/</w:t>
            </w:r>
            <w:r>
              <w:rPr>
                <w:rStyle w:val="13"/>
                <w:i/>
                <w:iCs/>
                <w:color w:val="000000" w:themeColor="text1"/>
                <w:sz w:val="18"/>
                <w:szCs w:val="1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30"/>
              <w:numPr>
                <w:ilvl w:val="0"/>
                <w:numId w:val="3"/>
              </w:numPr>
              <w:rPr>
                <w:rStyle w:val="13"/>
                <w:i/>
                <w:iCs/>
                <w:color w:val="000000" w:themeColor="text1"/>
                <w:sz w:val="18"/>
                <w:szCs w:val="1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"https://www.linkedin.com/in/ujjwal-pandey-8bb562138/" </w:instrText>
            </w:r>
            <w:r>
              <w:fldChar w:fldCharType="separate"/>
            </w:r>
            <w:r>
              <w:rPr>
                <w:rStyle w:val="13"/>
                <w:i/>
                <w:iCs/>
                <w:color w:val="000000" w:themeColor="text1"/>
                <w:sz w:val="18"/>
                <w:szCs w:val="14"/>
                <w:u w:val="none"/>
                <w14:textFill>
                  <w14:solidFill>
                    <w14:schemeClr w14:val="tx1"/>
                  </w14:solidFill>
                </w14:textFill>
              </w:rPr>
              <w:t>https://www.linkedin.com/in/ujjwal-pandey-8bb562138/</w:t>
            </w:r>
            <w:r>
              <w:rPr>
                <w:rStyle w:val="13"/>
                <w:i/>
                <w:iCs/>
                <w:color w:val="000000" w:themeColor="text1"/>
                <w:sz w:val="18"/>
                <w:szCs w:val="1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30"/>
              <w:numPr>
                <w:ilvl w:val="0"/>
                <w:numId w:val="3"/>
              </w:numPr>
              <w:rPr>
                <w:i/>
                <w:iCs/>
                <w:color w:val="000000" w:themeColor="text1"/>
                <w:sz w:val="18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"https://github.com/ujjwalpandeyjava" </w:instrText>
            </w:r>
            <w:r>
              <w:fldChar w:fldCharType="separate"/>
            </w:r>
            <w:r>
              <w:rPr>
                <w:rStyle w:val="13"/>
                <w:i/>
                <w:iCs/>
                <w:color w:val="000000" w:themeColor="text1"/>
                <w:sz w:val="18"/>
                <w:szCs w:val="14"/>
                <w:u w:val="none"/>
                <w14:textFill>
                  <w14:solidFill>
                    <w14:schemeClr w14:val="tx1"/>
                  </w14:solidFill>
                </w14:textFill>
              </w:rPr>
              <w:t>https://github.com/ujjwalpandeyjava</w:t>
            </w:r>
            <w:r>
              <w:rPr>
                <w:rStyle w:val="13"/>
                <w:i/>
                <w:iCs/>
                <w:color w:val="000000" w:themeColor="text1"/>
                <w:sz w:val="18"/>
                <w:szCs w:val="14"/>
                <w:u w:val="none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41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1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pBdr>
                <w:bottom w:val="single" w:color="auto" w:sz="6" w:space="1"/>
              </w:pBdr>
              <w:rPr>
                <w:rFonts w:asciiTheme="majorHAnsi" w:hAnsiTheme="majorHAnsi" w:eastAsiaTheme="minorHAnsi" w:cstheme="minorBidi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eastAsiaTheme="minorHAnsi" w:cstheme="minorBidi"/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EDUCATION</w:t>
            </w:r>
          </w:p>
          <w:p>
            <w:pPr>
              <w:pStyle w:val="3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Masters</w:t>
            </w:r>
          </w:p>
          <w:p>
            <w:pPr>
              <w:pStyle w:val="3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18"/>
                <w:szCs w:val="18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MCA – Amity University 2023-pursuing</w:t>
            </w:r>
          </w:p>
          <w:p>
            <w:pPr>
              <w:pStyle w:val="3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Specialization</w:t>
            </w:r>
          </w:p>
          <w:p>
            <w:pPr>
              <w:pStyle w:val="3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GNIIT - Web Development – from NIIT</w:t>
            </w:r>
            <w:r>
              <w:rPr>
                <w:b/>
                <w:bCs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i/>
                <w:iCs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(Regular) </w:t>
            </w:r>
            <w:r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2019-2022</w:t>
            </w:r>
            <w:r>
              <w:rPr>
                <w:i/>
                <w:iCs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3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Graduation</w:t>
            </w:r>
          </w:p>
          <w:p>
            <w:pPr>
              <w:pStyle w:val="3"/>
              <w:rPr>
                <w:b/>
                <w:bCs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BCA form IGNOU</w:t>
            </w:r>
            <w:r>
              <w:rPr>
                <w:b/>
                <w:bCs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i/>
                <w:iCs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(Offline exams) </w:t>
            </w:r>
            <w:r>
              <w:rPr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2018-2021</w:t>
            </w:r>
          </w:p>
          <w:p>
            <w:pPr>
              <w:pStyle w:val="2"/>
              <w:rPr>
                <w:b/>
                <w:bCs/>
                <w:caps w:val="0"/>
                <w:color w:val="000000" w:themeColor="text1"/>
                <w:spacing w:val="0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pBdr>
                <w:bottom w:val="single" w:color="auto" w:sz="6" w:space="1"/>
              </w:pBd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  <w:p>
            <w:pPr>
              <w:pStyle w:val="9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Hindi</w:t>
            </w:r>
            <w:r>
              <w:rPr>
                <w:color w:val="262626" w:themeColor="text1" w:themeTint="D9"/>
                <w:spacing w:val="-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| English</w:t>
            </w:r>
          </w:p>
          <w:p>
            <w:pPr>
              <w:pStyle w:val="9"/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color w:val="262626" w:themeColor="text1" w:themeTint="D9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 | JavaScript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0" w:type="dxa"/>
            <w:tcBorders>
              <w:left w:val="single" w:color="D8D8D8" w:themeColor="background1" w:themeShade="D9" w:sz="4" w:space="0"/>
            </w:tcBorders>
          </w:tcPr>
          <w:p>
            <w:pPr>
              <w:pStyle w:val="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74" w:type="dxa"/>
            <w:gridSpan w:val="2"/>
          </w:tcPr>
          <w:p>
            <w:pPr>
              <w:pStyle w:val="30"/>
              <w:pBdr>
                <w:bottom w:val="single" w:color="auto" w:sz="6" w:space="1"/>
              </w:pBdr>
              <w:rPr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0"/>
                <w14:textFill>
                  <w14:solidFill>
                    <w14:schemeClr w14:val="tx1"/>
                  </w14:solidFill>
                </w14:textFill>
              </w:rPr>
              <w:t>About</w:t>
            </w:r>
          </w:p>
          <w:p>
            <w:pPr>
              <w:pStyle w:val="29"/>
              <w:spacing w:after="0"/>
              <w:rPr>
                <w:i w:val="0"/>
                <w:iCs/>
                <w:color w:val="404040" w:themeColor="text1" w:themeTint="BF"/>
                <w:sz w:val="22"/>
                <w:szCs w:val="1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 w:val="0"/>
                <w:iCs/>
                <w:color w:val="404040" w:themeColor="text1" w:themeTint="BF"/>
                <w:sz w:val="22"/>
                <w:szCs w:val="1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 am a results-driven software engineer proficient in Java and JavaScript, having specializing in Web development. My expertise lies in creating efficient and user-friendly web solutions.</w:t>
            </w:r>
          </w:p>
          <w:p>
            <w:pPr>
              <w:pStyle w:val="29"/>
              <w:spacing w:after="0"/>
              <w:rPr>
                <w:i w:val="0"/>
                <w:iCs/>
                <w:color w:val="404040" w:themeColor="text1" w:themeTint="BF"/>
                <w:sz w:val="22"/>
                <w:szCs w:val="1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 w:val="0"/>
                <w:iCs/>
                <w:color w:val="404040" w:themeColor="text1" w:themeTint="BF"/>
                <w:sz w:val="22"/>
                <w:szCs w:val="1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My strong background in Full-Stack Development combined with my passion for coding makes me a valuable asset to the company.</w:t>
            </w:r>
          </w:p>
          <w:p>
            <w:pPr>
              <w:pStyle w:val="29"/>
              <w:spacing w:after="0"/>
              <w:rPr>
                <w:i w:val="0"/>
                <w:iCs/>
                <w:color w:val="404040" w:themeColor="text1" w:themeTint="BF"/>
                <w:sz w:val="22"/>
                <w:szCs w:val="1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 w:val="0"/>
                <w:iCs/>
                <w:color w:val="404040" w:themeColor="text1" w:themeTint="BF"/>
                <w:sz w:val="22"/>
                <w:szCs w:val="1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 have total 2 years of experience excelling in development, bug-fixing, and logic building. </w:t>
            </w:r>
          </w:p>
          <w:p>
            <w:pPr>
              <w:pStyle w:val="29"/>
              <w:spacing w:after="0"/>
              <w:rPr>
                <w:i w:val="0"/>
                <w:iCs/>
                <w:color w:val="404040" w:themeColor="text1" w:themeTint="BF"/>
                <w:sz w:val="22"/>
                <w:szCs w:val="1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i w:val="0"/>
                <w:iCs/>
                <w:color w:val="404040" w:themeColor="text1" w:themeTint="BF"/>
                <w:sz w:val="22"/>
                <w:szCs w:val="1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 am exemplary in working with multiple technologies and libraries. Successfully collaborator with the Salesforce coding and Admin teams.</w:t>
            </w:r>
          </w:p>
          <w:p>
            <w:pPr>
              <w:pStyle w:val="2"/>
              <w:spacing w:before="240" w:after="0" w:line="240" w:lineRule="auto"/>
              <w:rPr>
                <w:rFonts w:ascii="Arial" w:hAnsi="Arial" w:cs="Arial"/>
                <w:b/>
                <w:bCs/>
                <w:color w:val="000000" w:themeColor="text1"/>
                <w:spacing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28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Professional Experience</w:t>
            </w:r>
          </w:p>
          <w:p>
            <w:pPr>
              <w:pStyle w:val="4"/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Safety Labs, Noida Sec-2 </w:t>
            </w:r>
            <w:r>
              <w:rPr>
                <w:b/>
                <w:bCs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(Canadian Company)</w:t>
            </w:r>
          </w:p>
          <w:p>
            <w:pPr>
              <w:pStyle w:val="6"/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Java-Developer &gt; Full-Stack Web Developer with Java and JavaScript | Feb/2022-present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Fixed API and optimized Server APIs, and Client-applications on web servers.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Optimized client-side algorithms for low power dedicated hardware.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Led development of role-based responsive web portal for medical practices </w:t>
            </w:r>
            <w:r>
              <w:rPr>
                <w:i/>
                <w:iCs/>
                <w:color w:val="404040" w:themeColor="text1" w:themeTint="BF"/>
                <w:sz w:val="14"/>
                <w:szCs w:val="1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(AION).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Integrated Salesforce for scheduling and tracking the mobile care workers.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Managed client-side applications to ensure smooth free operations.</w:t>
            </w:r>
          </w:p>
          <w:p>
            <w:pPr>
              <w:pStyle w:val="14"/>
              <w:numPr>
                <w:ilvl w:val="1"/>
                <w:numId w:val="1"/>
              </w:numP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CNE, HC, UMI, MHC, AION, AI Wizard, Beverage Stores </w:t>
            </w:r>
            <w:r>
              <w:rPr>
                <w:color w:val="404040" w:themeColor="text1" w:themeTint="BF"/>
                <w:sz w:val="16"/>
                <w:szCs w:val="16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(in-progress)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Created a calendar-based appointment scheduling system with approvals from both parties and custom AI-driven suggestions based on their availability.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Seamlessly integrated the project with servers and APIs of other companies, fostering collaboration and expanding functionality.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Collaborated with Quality Assurance team and provided detailed product testing documentation.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 health care projects contained the multiple ways to take the vital reading of the patients and process them before presenting them to the provider and patients.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Worked with Salesforce Developers and Admin.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Developed AI powered web app for browser and IOT devices used in beverages stores. </w:t>
            </w:r>
          </w:p>
          <w:p>
            <w:pPr>
              <w:pStyle w:val="4"/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NetCreativeMind, Katwaria Sarai (Government Company)</w:t>
            </w:r>
          </w:p>
          <w:p>
            <w:pPr>
              <w:pStyle w:val="6"/>
              <w:spacing w:line="240" w:lineRule="auto"/>
              <w:rPr>
                <w:rStyle w:val="4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Java-Developer Trainee | Oct/2021-Jan/2022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Handled UI/UX development using Figma and coding them in JSP and HTML.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Worked on Newgen's products, including OmniDoc, OmniScanner.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Developed Java and Advanced java code to create flow and implement validations.</w:t>
            </w:r>
          </w:p>
          <w:p>
            <w:pPr>
              <w:pStyle w:val="14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Successfully fixed bugs to ensure the project went online smoothly.</w:t>
            </w:r>
          </w:p>
          <w:p>
            <w:pPr>
              <w:pStyle w:val="14"/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Worked on projects for CEMILAC and DRDO.</w:t>
            </w:r>
          </w:p>
        </w:tc>
      </w:tr>
    </w:tbl>
    <w:p/>
    <w:sectPr>
      <w:headerReference r:id="rId5" w:type="default"/>
      <w:pgSz w:w="12240" w:h="15840"/>
      <w:pgMar w:top="576" w:right="720" w:bottom="576" w:left="720" w:header="144" w:footer="43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86"/>
    <w:family w:val="swiss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625" cy="4151630"/>
              <wp:effectExtent l="0" t="0" r="0" b="1905"/>
              <wp:wrapNone/>
              <wp:docPr id="129" name="Group 1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/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height:326.9pt;width:613.75pt;mso-position-horizontal:center;mso-position-horizontal-relative:page;mso-position-vertical:top;mso-position-vertical-relative:page;z-index:251659264;mso-width-relative:page;mso-height-relative:page;mso-width-percent:1000;" coordsize="7794580,4151267" o:gfxdata="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JZrmibXAAAABgEAAA8AAAAAAAAAAQAgAAAAIgAAAGRycy9kb3ducmV2LnhtbFBLAQIUABQA&#10;AAAIAIdO4kANs5iY1QIAAIEJAAAOAAAAAAAAAAEAIAAAACYBAABkcnMvZTJvRG9jLnhtbFBLBQYA&#10;AAAABgAGAFkBAABtBgAAAAA=&#10;">
              <o:lock v:ext="edit" aspectratio="f"/>
              <v:rect id="Rectangle 2" o:spid="_x0000_s1026" o:spt="1" style="position:absolute;left:2762250;top:1781175;height:124029;width:5032330;v-text-anchor:middle;" fillcolor="#CDEDDA [3207]" filled="t" stroked="f" coordsize="21600,21600" o:gfxdata="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YWG5r4A&#10;AADa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Rectangle 3" o:spid="_x0000_s1026" o:spt="1" style="position:absolute;left:0;top:1781175;height:2370092;width:2757917;v-text-anchor:middle;" fillcolor="#F2F2F2 [3052]" filled="t" stroked="f" coordsize="21600,21600" o:gfxdata="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rnGy/&#10;AAAA2gAAAA8AAAAAAAAAAQAgAAAAIgAAAGRycy9kb3ducmV2LnhtbFBLAQIUABQAAAAIAIdO4kAz&#10;LwWeOwAAADkAAAAQAAAAAAAAAAEAIAAAAA4BAABkcnMvc2hhcGV4bWwueG1sUEsFBgAAAAAGAAYA&#10;WwEAALg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Rectangle 4" o:spid="_x0000_s1026" o:spt="1" style="position:absolute;left:0;top:0;height:1802182;width:7790250;v-text-anchor:middle;" fillcolor="#1D3251 [3204]" filled="t" stroked="f" coordsize="21600,21600" o:gfxdata="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d7ozy2AAAA2gAAAA8A&#10;AAAAAAAAAQAgAAAAIgAAAGRycy9kb3ducmV2LnhtbFBLAQIUABQAAAAIAIdO4kAzLwWeOwAAADkA&#10;AAAQAAAAAAAAAAEAIAAAAAUBAABkcnMvc2hhcGV4bWwueG1sUEsFBgAAAAAGAAYAWwEAAK8D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87809"/>
    <w:multiLevelType w:val="multilevel"/>
    <w:tmpl w:val="11F8780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43CF2105"/>
    <w:multiLevelType w:val="multilevel"/>
    <w:tmpl w:val="43CF2105"/>
    <w:lvl w:ilvl="0" w:tentative="0">
      <w:start w:val="1"/>
      <w:numFmt w:val="bullet"/>
      <w:pStyle w:val="14"/>
      <w:lvlText w:val=""/>
      <w:lvlJc w:val="left"/>
      <w:pPr>
        <w:ind w:left="864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E9029F9"/>
    <w:multiLevelType w:val="multilevel"/>
    <w:tmpl w:val="4E9029F9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88"/>
    <w:rsid w:val="000005F8"/>
    <w:rsid w:val="00000A27"/>
    <w:rsid w:val="0000269D"/>
    <w:rsid w:val="00007791"/>
    <w:rsid w:val="00013BA7"/>
    <w:rsid w:val="00013FF7"/>
    <w:rsid w:val="000161E1"/>
    <w:rsid w:val="00016443"/>
    <w:rsid w:val="00021303"/>
    <w:rsid w:val="000230EE"/>
    <w:rsid w:val="00024266"/>
    <w:rsid w:val="000243D8"/>
    <w:rsid w:val="0002762A"/>
    <w:rsid w:val="00032750"/>
    <w:rsid w:val="000330D1"/>
    <w:rsid w:val="000330DF"/>
    <w:rsid w:val="00035D38"/>
    <w:rsid w:val="00045DF7"/>
    <w:rsid w:val="00051596"/>
    <w:rsid w:val="00052E29"/>
    <w:rsid w:val="0006059A"/>
    <w:rsid w:val="00061ADD"/>
    <w:rsid w:val="0006420C"/>
    <w:rsid w:val="0006460E"/>
    <w:rsid w:val="0007093C"/>
    <w:rsid w:val="0007674E"/>
    <w:rsid w:val="00086EA7"/>
    <w:rsid w:val="0009266F"/>
    <w:rsid w:val="000952AF"/>
    <w:rsid w:val="000A1488"/>
    <w:rsid w:val="000B15C0"/>
    <w:rsid w:val="000B1DFF"/>
    <w:rsid w:val="000B4485"/>
    <w:rsid w:val="000B6A49"/>
    <w:rsid w:val="000B6C2E"/>
    <w:rsid w:val="000C01AE"/>
    <w:rsid w:val="000C57D8"/>
    <w:rsid w:val="000C6F78"/>
    <w:rsid w:val="000D0743"/>
    <w:rsid w:val="000D1C21"/>
    <w:rsid w:val="000D31F3"/>
    <w:rsid w:val="000D43CC"/>
    <w:rsid w:val="000D500E"/>
    <w:rsid w:val="000D50B9"/>
    <w:rsid w:val="000D527C"/>
    <w:rsid w:val="000E2342"/>
    <w:rsid w:val="000E308D"/>
    <w:rsid w:val="000E5348"/>
    <w:rsid w:val="000F08E1"/>
    <w:rsid w:val="00101F6A"/>
    <w:rsid w:val="00102F43"/>
    <w:rsid w:val="00105D54"/>
    <w:rsid w:val="0010797D"/>
    <w:rsid w:val="00107E81"/>
    <w:rsid w:val="0011061B"/>
    <w:rsid w:val="00111570"/>
    <w:rsid w:val="00114762"/>
    <w:rsid w:val="00117183"/>
    <w:rsid w:val="0011779E"/>
    <w:rsid w:val="00122E6A"/>
    <w:rsid w:val="001264EB"/>
    <w:rsid w:val="00127E32"/>
    <w:rsid w:val="00132305"/>
    <w:rsid w:val="0013525B"/>
    <w:rsid w:val="00143E06"/>
    <w:rsid w:val="00144072"/>
    <w:rsid w:val="00144B25"/>
    <w:rsid w:val="00147649"/>
    <w:rsid w:val="00153211"/>
    <w:rsid w:val="001549DC"/>
    <w:rsid w:val="00163589"/>
    <w:rsid w:val="0016626D"/>
    <w:rsid w:val="00171BB8"/>
    <w:rsid w:val="00175E80"/>
    <w:rsid w:val="00176367"/>
    <w:rsid w:val="00177AD9"/>
    <w:rsid w:val="00177B61"/>
    <w:rsid w:val="00180253"/>
    <w:rsid w:val="00181926"/>
    <w:rsid w:val="001825C1"/>
    <w:rsid w:val="001877C1"/>
    <w:rsid w:val="00187E66"/>
    <w:rsid w:val="0019068C"/>
    <w:rsid w:val="0019207F"/>
    <w:rsid w:val="00195811"/>
    <w:rsid w:val="001966D4"/>
    <w:rsid w:val="00197F11"/>
    <w:rsid w:val="001A2999"/>
    <w:rsid w:val="001A3493"/>
    <w:rsid w:val="001A3EF8"/>
    <w:rsid w:val="001B3396"/>
    <w:rsid w:val="001B5CDB"/>
    <w:rsid w:val="001C0561"/>
    <w:rsid w:val="001C2491"/>
    <w:rsid w:val="001C4519"/>
    <w:rsid w:val="001C4CBA"/>
    <w:rsid w:val="001D02AA"/>
    <w:rsid w:val="001D150A"/>
    <w:rsid w:val="001E389C"/>
    <w:rsid w:val="001E4D71"/>
    <w:rsid w:val="001E5DF3"/>
    <w:rsid w:val="001F21F4"/>
    <w:rsid w:val="001F2626"/>
    <w:rsid w:val="001F3F8D"/>
    <w:rsid w:val="001F619D"/>
    <w:rsid w:val="001F6EC5"/>
    <w:rsid w:val="001F70A2"/>
    <w:rsid w:val="001F7F54"/>
    <w:rsid w:val="002005E1"/>
    <w:rsid w:val="0020193A"/>
    <w:rsid w:val="00204743"/>
    <w:rsid w:val="00210183"/>
    <w:rsid w:val="002103F1"/>
    <w:rsid w:val="0021174D"/>
    <w:rsid w:val="002120D6"/>
    <w:rsid w:val="0021424F"/>
    <w:rsid w:val="0021475C"/>
    <w:rsid w:val="002152DF"/>
    <w:rsid w:val="00221AC9"/>
    <w:rsid w:val="002227FE"/>
    <w:rsid w:val="00222839"/>
    <w:rsid w:val="00223925"/>
    <w:rsid w:val="00225A29"/>
    <w:rsid w:val="00227CBE"/>
    <w:rsid w:val="0023219E"/>
    <w:rsid w:val="00232D2A"/>
    <w:rsid w:val="00240D8B"/>
    <w:rsid w:val="0024218D"/>
    <w:rsid w:val="00245D5F"/>
    <w:rsid w:val="00253DA3"/>
    <w:rsid w:val="00257EF1"/>
    <w:rsid w:val="0026104E"/>
    <w:rsid w:val="00263295"/>
    <w:rsid w:val="002649A1"/>
    <w:rsid w:val="00267026"/>
    <w:rsid w:val="00271429"/>
    <w:rsid w:val="00273E18"/>
    <w:rsid w:val="00273ED4"/>
    <w:rsid w:val="00280979"/>
    <w:rsid w:val="002830E3"/>
    <w:rsid w:val="002843FF"/>
    <w:rsid w:val="002918DC"/>
    <w:rsid w:val="00291C99"/>
    <w:rsid w:val="0029708F"/>
    <w:rsid w:val="00297E67"/>
    <w:rsid w:val="00297ECC"/>
    <w:rsid w:val="002A3EBC"/>
    <w:rsid w:val="002A7179"/>
    <w:rsid w:val="002B3C91"/>
    <w:rsid w:val="002B4D7E"/>
    <w:rsid w:val="002B5349"/>
    <w:rsid w:val="002B5360"/>
    <w:rsid w:val="002C2756"/>
    <w:rsid w:val="002C53D7"/>
    <w:rsid w:val="002C7311"/>
    <w:rsid w:val="002C7441"/>
    <w:rsid w:val="002D17DA"/>
    <w:rsid w:val="002D2FBE"/>
    <w:rsid w:val="002D7B88"/>
    <w:rsid w:val="002D7BAD"/>
    <w:rsid w:val="002E3A13"/>
    <w:rsid w:val="002F27C5"/>
    <w:rsid w:val="002F57C6"/>
    <w:rsid w:val="002F7F17"/>
    <w:rsid w:val="0030011A"/>
    <w:rsid w:val="00300A25"/>
    <w:rsid w:val="003056B4"/>
    <w:rsid w:val="0031053E"/>
    <w:rsid w:val="00312506"/>
    <w:rsid w:val="00312661"/>
    <w:rsid w:val="00313016"/>
    <w:rsid w:val="00313936"/>
    <w:rsid w:val="00313F20"/>
    <w:rsid w:val="00314D4B"/>
    <w:rsid w:val="00317866"/>
    <w:rsid w:val="00317E65"/>
    <w:rsid w:val="00320E73"/>
    <w:rsid w:val="00321691"/>
    <w:rsid w:val="00322783"/>
    <w:rsid w:val="00323A6E"/>
    <w:rsid w:val="00333595"/>
    <w:rsid w:val="00333CB6"/>
    <w:rsid w:val="00335F83"/>
    <w:rsid w:val="0033795D"/>
    <w:rsid w:val="00340D7D"/>
    <w:rsid w:val="00341B67"/>
    <w:rsid w:val="00342660"/>
    <w:rsid w:val="00344640"/>
    <w:rsid w:val="003458E0"/>
    <w:rsid w:val="00352B41"/>
    <w:rsid w:val="00352D41"/>
    <w:rsid w:val="0035435A"/>
    <w:rsid w:val="00356CCC"/>
    <w:rsid w:val="0035799C"/>
    <w:rsid w:val="00360227"/>
    <w:rsid w:val="00361E35"/>
    <w:rsid w:val="00362B97"/>
    <w:rsid w:val="003723A9"/>
    <w:rsid w:val="003735B0"/>
    <w:rsid w:val="0037444A"/>
    <w:rsid w:val="00382E91"/>
    <w:rsid w:val="003854FF"/>
    <w:rsid w:val="00386278"/>
    <w:rsid w:val="0039011C"/>
    <w:rsid w:val="00391C83"/>
    <w:rsid w:val="003920C8"/>
    <w:rsid w:val="00395485"/>
    <w:rsid w:val="00396B1C"/>
    <w:rsid w:val="00396E60"/>
    <w:rsid w:val="003A1942"/>
    <w:rsid w:val="003A3239"/>
    <w:rsid w:val="003A46C8"/>
    <w:rsid w:val="003B08EF"/>
    <w:rsid w:val="003B1A51"/>
    <w:rsid w:val="003B765E"/>
    <w:rsid w:val="003C0BB5"/>
    <w:rsid w:val="003C3DF8"/>
    <w:rsid w:val="003C7975"/>
    <w:rsid w:val="003D0EE9"/>
    <w:rsid w:val="003D1C5F"/>
    <w:rsid w:val="003D403F"/>
    <w:rsid w:val="003E03C7"/>
    <w:rsid w:val="003E5763"/>
    <w:rsid w:val="003E6E26"/>
    <w:rsid w:val="003F1407"/>
    <w:rsid w:val="003F4D7F"/>
    <w:rsid w:val="003F6637"/>
    <w:rsid w:val="003F7C5F"/>
    <w:rsid w:val="004067B9"/>
    <w:rsid w:val="00407976"/>
    <w:rsid w:val="004103C0"/>
    <w:rsid w:val="00412458"/>
    <w:rsid w:val="00412848"/>
    <w:rsid w:val="00412E5F"/>
    <w:rsid w:val="0041464D"/>
    <w:rsid w:val="004172F3"/>
    <w:rsid w:val="00417F61"/>
    <w:rsid w:val="0042113C"/>
    <w:rsid w:val="00422283"/>
    <w:rsid w:val="0042233B"/>
    <w:rsid w:val="00427F86"/>
    <w:rsid w:val="004314CF"/>
    <w:rsid w:val="0043362C"/>
    <w:rsid w:val="0043520E"/>
    <w:rsid w:val="004408E8"/>
    <w:rsid w:val="00440A28"/>
    <w:rsid w:val="004428D5"/>
    <w:rsid w:val="00443F2F"/>
    <w:rsid w:val="0044460D"/>
    <w:rsid w:val="0044640A"/>
    <w:rsid w:val="004477A2"/>
    <w:rsid w:val="00450B31"/>
    <w:rsid w:val="00452292"/>
    <w:rsid w:val="00457DF0"/>
    <w:rsid w:val="0046007E"/>
    <w:rsid w:val="004611CF"/>
    <w:rsid w:val="00462D3D"/>
    <w:rsid w:val="00464A13"/>
    <w:rsid w:val="00465710"/>
    <w:rsid w:val="00467880"/>
    <w:rsid w:val="004707F2"/>
    <w:rsid w:val="00471D1B"/>
    <w:rsid w:val="00472110"/>
    <w:rsid w:val="0047703B"/>
    <w:rsid w:val="0048490E"/>
    <w:rsid w:val="00484B0B"/>
    <w:rsid w:val="004865C2"/>
    <w:rsid w:val="00495C19"/>
    <w:rsid w:val="004A0212"/>
    <w:rsid w:val="004A273B"/>
    <w:rsid w:val="004A3FB8"/>
    <w:rsid w:val="004A4F98"/>
    <w:rsid w:val="004A7CC2"/>
    <w:rsid w:val="004B1C88"/>
    <w:rsid w:val="004B4147"/>
    <w:rsid w:val="004D2AAC"/>
    <w:rsid w:val="004D367C"/>
    <w:rsid w:val="004D41A6"/>
    <w:rsid w:val="004D48F6"/>
    <w:rsid w:val="004D7FF9"/>
    <w:rsid w:val="004E28A7"/>
    <w:rsid w:val="004F2246"/>
    <w:rsid w:val="004F2D15"/>
    <w:rsid w:val="004F69FD"/>
    <w:rsid w:val="00500F9D"/>
    <w:rsid w:val="0050205F"/>
    <w:rsid w:val="00503FCE"/>
    <w:rsid w:val="00504CDD"/>
    <w:rsid w:val="00505D2A"/>
    <w:rsid w:val="005077B7"/>
    <w:rsid w:val="00510133"/>
    <w:rsid w:val="00524BD6"/>
    <w:rsid w:val="0052649F"/>
    <w:rsid w:val="0053003E"/>
    <w:rsid w:val="00530E6D"/>
    <w:rsid w:val="00547668"/>
    <w:rsid w:val="00547BA4"/>
    <w:rsid w:val="00550C23"/>
    <w:rsid w:val="00551BAE"/>
    <w:rsid w:val="00552F9B"/>
    <w:rsid w:val="0055440F"/>
    <w:rsid w:val="00557269"/>
    <w:rsid w:val="0056276A"/>
    <w:rsid w:val="005636A7"/>
    <w:rsid w:val="00565335"/>
    <w:rsid w:val="005676AC"/>
    <w:rsid w:val="00573023"/>
    <w:rsid w:val="005808E8"/>
    <w:rsid w:val="00581030"/>
    <w:rsid w:val="00582144"/>
    <w:rsid w:val="00585760"/>
    <w:rsid w:val="0059234E"/>
    <w:rsid w:val="005928D9"/>
    <w:rsid w:val="005A1575"/>
    <w:rsid w:val="005A20B8"/>
    <w:rsid w:val="005A3D1F"/>
    <w:rsid w:val="005A4F74"/>
    <w:rsid w:val="005A7410"/>
    <w:rsid w:val="005A78BC"/>
    <w:rsid w:val="005B1452"/>
    <w:rsid w:val="005B33B3"/>
    <w:rsid w:val="005B36AB"/>
    <w:rsid w:val="005B5D46"/>
    <w:rsid w:val="005B68A1"/>
    <w:rsid w:val="005B7516"/>
    <w:rsid w:val="005B7BE5"/>
    <w:rsid w:val="005B7DB3"/>
    <w:rsid w:val="005C5B0E"/>
    <w:rsid w:val="005D129B"/>
    <w:rsid w:val="005D2F9F"/>
    <w:rsid w:val="005D61A9"/>
    <w:rsid w:val="005D6282"/>
    <w:rsid w:val="005E0165"/>
    <w:rsid w:val="005E4E33"/>
    <w:rsid w:val="005F0D22"/>
    <w:rsid w:val="005F42BA"/>
    <w:rsid w:val="00602CD2"/>
    <w:rsid w:val="00603462"/>
    <w:rsid w:val="006108D0"/>
    <w:rsid w:val="0061400D"/>
    <w:rsid w:val="00614128"/>
    <w:rsid w:val="00617980"/>
    <w:rsid w:val="00621B5C"/>
    <w:rsid w:val="00623AF0"/>
    <w:rsid w:val="006244DC"/>
    <w:rsid w:val="00626A21"/>
    <w:rsid w:val="00627FD7"/>
    <w:rsid w:val="00630AA6"/>
    <w:rsid w:val="0063181E"/>
    <w:rsid w:val="00634580"/>
    <w:rsid w:val="006409D5"/>
    <w:rsid w:val="00643274"/>
    <w:rsid w:val="00647770"/>
    <w:rsid w:val="00651DDC"/>
    <w:rsid w:val="00651ED1"/>
    <w:rsid w:val="00653082"/>
    <w:rsid w:val="006567A2"/>
    <w:rsid w:val="00656D62"/>
    <w:rsid w:val="00670C90"/>
    <w:rsid w:val="0067737A"/>
    <w:rsid w:val="00680554"/>
    <w:rsid w:val="00681332"/>
    <w:rsid w:val="00684C5A"/>
    <w:rsid w:val="006856C1"/>
    <w:rsid w:val="0069235B"/>
    <w:rsid w:val="00696C25"/>
    <w:rsid w:val="006A1732"/>
    <w:rsid w:val="006A256E"/>
    <w:rsid w:val="006A58B0"/>
    <w:rsid w:val="006A6708"/>
    <w:rsid w:val="006B3844"/>
    <w:rsid w:val="006C1DE0"/>
    <w:rsid w:val="006C26EC"/>
    <w:rsid w:val="006C2DFF"/>
    <w:rsid w:val="006C3EE1"/>
    <w:rsid w:val="006C7BC1"/>
    <w:rsid w:val="006D44E9"/>
    <w:rsid w:val="006D5AD1"/>
    <w:rsid w:val="006D5BC6"/>
    <w:rsid w:val="006D5F36"/>
    <w:rsid w:val="006E153D"/>
    <w:rsid w:val="006F4B0F"/>
    <w:rsid w:val="00703887"/>
    <w:rsid w:val="00704117"/>
    <w:rsid w:val="007104E9"/>
    <w:rsid w:val="00710E1D"/>
    <w:rsid w:val="007155A1"/>
    <w:rsid w:val="00716586"/>
    <w:rsid w:val="007166ED"/>
    <w:rsid w:val="00721C8A"/>
    <w:rsid w:val="0072567B"/>
    <w:rsid w:val="007366C7"/>
    <w:rsid w:val="0073784B"/>
    <w:rsid w:val="00737EF1"/>
    <w:rsid w:val="00741909"/>
    <w:rsid w:val="00744C84"/>
    <w:rsid w:val="007470CD"/>
    <w:rsid w:val="00754AB3"/>
    <w:rsid w:val="00756382"/>
    <w:rsid w:val="007571B5"/>
    <w:rsid w:val="007620BD"/>
    <w:rsid w:val="00762CB0"/>
    <w:rsid w:val="00767862"/>
    <w:rsid w:val="00770743"/>
    <w:rsid w:val="007772B1"/>
    <w:rsid w:val="00780876"/>
    <w:rsid w:val="0078196C"/>
    <w:rsid w:val="00784271"/>
    <w:rsid w:val="00786CE2"/>
    <w:rsid w:val="00790BFE"/>
    <w:rsid w:val="00790CFC"/>
    <w:rsid w:val="0079105E"/>
    <w:rsid w:val="00794E31"/>
    <w:rsid w:val="007A089F"/>
    <w:rsid w:val="007A21A7"/>
    <w:rsid w:val="007A2587"/>
    <w:rsid w:val="007A2729"/>
    <w:rsid w:val="007A47D7"/>
    <w:rsid w:val="007A786F"/>
    <w:rsid w:val="007B0D01"/>
    <w:rsid w:val="007B0FDB"/>
    <w:rsid w:val="007B5209"/>
    <w:rsid w:val="007B5E59"/>
    <w:rsid w:val="007B6129"/>
    <w:rsid w:val="007C03DA"/>
    <w:rsid w:val="007C1718"/>
    <w:rsid w:val="007C2D46"/>
    <w:rsid w:val="007C6787"/>
    <w:rsid w:val="007C76BF"/>
    <w:rsid w:val="007D30AB"/>
    <w:rsid w:val="007D6DFF"/>
    <w:rsid w:val="007E2B67"/>
    <w:rsid w:val="007E3799"/>
    <w:rsid w:val="007E40AF"/>
    <w:rsid w:val="007E5AA2"/>
    <w:rsid w:val="007E6987"/>
    <w:rsid w:val="007F1CFA"/>
    <w:rsid w:val="00807CAB"/>
    <w:rsid w:val="0081081E"/>
    <w:rsid w:val="00810ED9"/>
    <w:rsid w:val="00811C97"/>
    <w:rsid w:val="008126DC"/>
    <w:rsid w:val="0081388D"/>
    <w:rsid w:val="00820388"/>
    <w:rsid w:val="00824C04"/>
    <w:rsid w:val="00826E14"/>
    <w:rsid w:val="0083087C"/>
    <w:rsid w:val="0083349E"/>
    <w:rsid w:val="00833E61"/>
    <w:rsid w:val="00834AD1"/>
    <w:rsid w:val="008374F9"/>
    <w:rsid w:val="00840778"/>
    <w:rsid w:val="008424CE"/>
    <w:rsid w:val="00842592"/>
    <w:rsid w:val="0084303A"/>
    <w:rsid w:val="008452B5"/>
    <w:rsid w:val="00850736"/>
    <w:rsid w:val="008557B2"/>
    <w:rsid w:val="008600A0"/>
    <w:rsid w:val="00861C9E"/>
    <w:rsid w:val="00862074"/>
    <w:rsid w:val="00863D08"/>
    <w:rsid w:val="008739DC"/>
    <w:rsid w:val="00876351"/>
    <w:rsid w:val="00876ED1"/>
    <w:rsid w:val="0088538C"/>
    <w:rsid w:val="0088597D"/>
    <w:rsid w:val="00885F8A"/>
    <w:rsid w:val="00886BEB"/>
    <w:rsid w:val="00890F1A"/>
    <w:rsid w:val="0089621A"/>
    <w:rsid w:val="008972F5"/>
    <w:rsid w:val="008A1171"/>
    <w:rsid w:val="008A1935"/>
    <w:rsid w:val="008A1E7A"/>
    <w:rsid w:val="008A3613"/>
    <w:rsid w:val="008B26E4"/>
    <w:rsid w:val="008B31EC"/>
    <w:rsid w:val="008B63B8"/>
    <w:rsid w:val="008B7D7A"/>
    <w:rsid w:val="008C08C7"/>
    <w:rsid w:val="008C54E7"/>
    <w:rsid w:val="008C6D46"/>
    <w:rsid w:val="008C70D8"/>
    <w:rsid w:val="008E1331"/>
    <w:rsid w:val="008E2197"/>
    <w:rsid w:val="008F4023"/>
    <w:rsid w:val="00903291"/>
    <w:rsid w:val="00903C58"/>
    <w:rsid w:val="00905407"/>
    <w:rsid w:val="00905918"/>
    <w:rsid w:val="00915888"/>
    <w:rsid w:val="0091779F"/>
    <w:rsid w:val="00922156"/>
    <w:rsid w:val="00924189"/>
    <w:rsid w:val="00924889"/>
    <w:rsid w:val="00925AF2"/>
    <w:rsid w:val="00926AB0"/>
    <w:rsid w:val="00927099"/>
    <w:rsid w:val="00941904"/>
    <w:rsid w:val="009425E2"/>
    <w:rsid w:val="00942D4A"/>
    <w:rsid w:val="00954377"/>
    <w:rsid w:val="009545BD"/>
    <w:rsid w:val="00955697"/>
    <w:rsid w:val="00957131"/>
    <w:rsid w:val="009602E0"/>
    <w:rsid w:val="00980EEA"/>
    <w:rsid w:val="00987594"/>
    <w:rsid w:val="00991083"/>
    <w:rsid w:val="00993BE3"/>
    <w:rsid w:val="00997E86"/>
    <w:rsid w:val="009A3BC6"/>
    <w:rsid w:val="009A450A"/>
    <w:rsid w:val="009A4AF6"/>
    <w:rsid w:val="009A595F"/>
    <w:rsid w:val="009B7478"/>
    <w:rsid w:val="009B7D45"/>
    <w:rsid w:val="009B7E94"/>
    <w:rsid w:val="009C194A"/>
    <w:rsid w:val="009D03F1"/>
    <w:rsid w:val="009D0869"/>
    <w:rsid w:val="009D1447"/>
    <w:rsid w:val="009D1E7D"/>
    <w:rsid w:val="009D2BF7"/>
    <w:rsid w:val="009D2ED6"/>
    <w:rsid w:val="009D5F24"/>
    <w:rsid w:val="009E0980"/>
    <w:rsid w:val="009E1489"/>
    <w:rsid w:val="009E2910"/>
    <w:rsid w:val="009E370B"/>
    <w:rsid w:val="009E5092"/>
    <w:rsid w:val="009F17CB"/>
    <w:rsid w:val="009F5469"/>
    <w:rsid w:val="009F588F"/>
    <w:rsid w:val="009F65A4"/>
    <w:rsid w:val="009F7569"/>
    <w:rsid w:val="00A0037A"/>
    <w:rsid w:val="00A0086A"/>
    <w:rsid w:val="00A00B70"/>
    <w:rsid w:val="00A00E56"/>
    <w:rsid w:val="00A0464A"/>
    <w:rsid w:val="00A0684C"/>
    <w:rsid w:val="00A1352B"/>
    <w:rsid w:val="00A156FE"/>
    <w:rsid w:val="00A15D42"/>
    <w:rsid w:val="00A16072"/>
    <w:rsid w:val="00A21AF8"/>
    <w:rsid w:val="00A2692D"/>
    <w:rsid w:val="00A3325E"/>
    <w:rsid w:val="00A35CFC"/>
    <w:rsid w:val="00A37692"/>
    <w:rsid w:val="00A418D1"/>
    <w:rsid w:val="00A45796"/>
    <w:rsid w:val="00A45B4D"/>
    <w:rsid w:val="00A45CB3"/>
    <w:rsid w:val="00A46E5B"/>
    <w:rsid w:val="00A47B33"/>
    <w:rsid w:val="00A50CDA"/>
    <w:rsid w:val="00A60FA2"/>
    <w:rsid w:val="00A6425D"/>
    <w:rsid w:val="00A6722D"/>
    <w:rsid w:val="00A7325F"/>
    <w:rsid w:val="00A73F98"/>
    <w:rsid w:val="00A84FF2"/>
    <w:rsid w:val="00A85658"/>
    <w:rsid w:val="00A91B74"/>
    <w:rsid w:val="00A950DD"/>
    <w:rsid w:val="00A96376"/>
    <w:rsid w:val="00A966BD"/>
    <w:rsid w:val="00A972DE"/>
    <w:rsid w:val="00AA1921"/>
    <w:rsid w:val="00AA22FC"/>
    <w:rsid w:val="00AA2AA7"/>
    <w:rsid w:val="00AA313A"/>
    <w:rsid w:val="00AA58BC"/>
    <w:rsid w:val="00AA79BF"/>
    <w:rsid w:val="00AB3B5E"/>
    <w:rsid w:val="00AB763F"/>
    <w:rsid w:val="00AD0549"/>
    <w:rsid w:val="00AD0862"/>
    <w:rsid w:val="00AD2CEF"/>
    <w:rsid w:val="00AD45A1"/>
    <w:rsid w:val="00AD5FE3"/>
    <w:rsid w:val="00AE09A7"/>
    <w:rsid w:val="00AE0A6C"/>
    <w:rsid w:val="00AE46E6"/>
    <w:rsid w:val="00AE695F"/>
    <w:rsid w:val="00AF6B11"/>
    <w:rsid w:val="00AF75A6"/>
    <w:rsid w:val="00B00248"/>
    <w:rsid w:val="00B01BA3"/>
    <w:rsid w:val="00B02A06"/>
    <w:rsid w:val="00B03ED5"/>
    <w:rsid w:val="00B0643A"/>
    <w:rsid w:val="00B0705A"/>
    <w:rsid w:val="00B16061"/>
    <w:rsid w:val="00B20996"/>
    <w:rsid w:val="00B212DC"/>
    <w:rsid w:val="00B217A6"/>
    <w:rsid w:val="00B21D64"/>
    <w:rsid w:val="00B23A7E"/>
    <w:rsid w:val="00B30CCD"/>
    <w:rsid w:val="00B35784"/>
    <w:rsid w:val="00B408F2"/>
    <w:rsid w:val="00B42485"/>
    <w:rsid w:val="00B46762"/>
    <w:rsid w:val="00B518AC"/>
    <w:rsid w:val="00B61A4D"/>
    <w:rsid w:val="00B666B4"/>
    <w:rsid w:val="00B70D85"/>
    <w:rsid w:val="00B728A4"/>
    <w:rsid w:val="00B73E22"/>
    <w:rsid w:val="00B77EF0"/>
    <w:rsid w:val="00B8228A"/>
    <w:rsid w:val="00B82C66"/>
    <w:rsid w:val="00B9361F"/>
    <w:rsid w:val="00B9459E"/>
    <w:rsid w:val="00BB7CE4"/>
    <w:rsid w:val="00BC2919"/>
    <w:rsid w:val="00BC33C3"/>
    <w:rsid w:val="00BC4C55"/>
    <w:rsid w:val="00BC574E"/>
    <w:rsid w:val="00BC62A9"/>
    <w:rsid w:val="00BD01BE"/>
    <w:rsid w:val="00BD57C7"/>
    <w:rsid w:val="00BD6D15"/>
    <w:rsid w:val="00BD7119"/>
    <w:rsid w:val="00BE01B5"/>
    <w:rsid w:val="00BE15DE"/>
    <w:rsid w:val="00BE38EF"/>
    <w:rsid w:val="00BF0DAF"/>
    <w:rsid w:val="00BF16B2"/>
    <w:rsid w:val="00BF24C8"/>
    <w:rsid w:val="00BF3D56"/>
    <w:rsid w:val="00BF701A"/>
    <w:rsid w:val="00C00D75"/>
    <w:rsid w:val="00C018D4"/>
    <w:rsid w:val="00C05345"/>
    <w:rsid w:val="00C10C54"/>
    <w:rsid w:val="00C1622C"/>
    <w:rsid w:val="00C21893"/>
    <w:rsid w:val="00C23C88"/>
    <w:rsid w:val="00C30B05"/>
    <w:rsid w:val="00C3154A"/>
    <w:rsid w:val="00C3154F"/>
    <w:rsid w:val="00C344AA"/>
    <w:rsid w:val="00C36DAC"/>
    <w:rsid w:val="00C37B1A"/>
    <w:rsid w:val="00C4009B"/>
    <w:rsid w:val="00C439FD"/>
    <w:rsid w:val="00C45CDB"/>
    <w:rsid w:val="00C51614"/>
    <w:rsid w:val="00C561EF"/>
    <w:rsid w:val="00C57098"/>
    <w:rsid w:val="00C62A95"/>
    <w:rsid w:val="00C62C7B"/>
    <w:rsid w:val="00C64B43"/>
    <w:rsid w:val="00C65D35"/>
    <w:rsid w:val="00C731F3"/>
    <w:rsid w:val="00C7480F"/>
    <w:rsid w:val="00C76044"/>
    <w:rsid w:val="00C777FF"/>
    <w:rsid w:val="00C80D32"/>
    <w:rsid w:val="00C85D94"/>
    <w:rsid w:val="00C90858"/>
    <w:rsid w:val="00C965F8"/>
    <w:rsid w:val="00C96804"/>
    <w:rsid w:val="00CA284B"/>
    <w:rsid w:val="00CA2944"/>
    <w:rsid w:val="00CA50B1"/>
    <w:rsid w:val="00CA7751"/>
    <w:rsid w:val="00CB09B3"/>
    <w:rsid w:val="00CB0BFD"/>
    <w:rsid w:val="00CB1D2A"/>
    <w:rsid w:val="00CB3954"/>
    <w:rsid w:val="00CB4A23"/>
    <w:rsid w:val="00CB6DF5"/>
    <w:rsid w:val="00CB7270"/>
    <w:rsid w:val="00CC1ABD"/>
    <w:rsid w:val="00CC27E1"/>
    <w:rsid w:val="00CC5417"/>
    <w:rsid w:val="00CD2FD2"/>
    <w:rsid w:val="00CD46F2"/>
    <w:rsid w:val="00CD4F02"/>
    <w:rsid w:val="00CD550E"/>
    <w:rsid w:val="00CD65AA"/>
    <w:rsid w:val="00CE25A7"/>
    <w:rsid w:val="00CF16FB"/>
    <w:rsid w:val="00D06937"/>
    <w:rsid w:val="00D06C07"/>
    <w:rsid w:val="00D11F8A"/>
    <w:rsid w:val="00D12DFD"/>
    <w:rsid w:val="00D141C6"/>
    <w:rsid w:val="00D22F42"/>
    <w:rsid w:val="00D40E1E"/>
    <w:rsid w:val="00D43065"/>
    <w:rsid w:val="00D431D2"/>
    <w:rsid w:val="00D44022"/>
    <w:rsid w:val="00D4452B"/>
    <w:rsid w:val="00D44674"/>
    <w:rsid w:val="00D455D6"/>
    <w:rsid w:val="00D45D79"/>
    <w:rsid w:val="00D50CFE"/>
    <w:rsid w:val="00D56D2B"/>
    <w:rsid w:val="00D57893"/>
    <w:rsid w:val="00D62B7E"/>
    <w:rsid w:val="00D63CB9"/>
    <w:rsid w:val="00D65779"/>
    <w:rsid w:val="00D81F19"/>
    <w:rsid w:val="00D85806"/>
    <w:rsid w:val="00D8612C"/>
    <w:rsid w:val="00D97271"/>
    <w:rsid w:val="00DA6B26"/>
    <w:rsid w:val="00DA6EF4"/>
    <w:rsid w:val="00DA6F45"/>
    <w:rsid w:val="00DA7026"/>
    <w:rsid w:val="00DA70C1"/>
    <w:rsid w:val="00DB40A8"/>
    <w:rsid w:val="00DC2055"/>
    <w:rsid w:val="00DC222D"/>
    <w:rsid w:val="00DC5110"/>
    <w:rsid w:val="00DC56A9"/>
    <w:rsid w:val="00DC5DAC"/>
    <w:rsid w:val="00DD0280"/>
    <w:rsid w:val="00DD30A4"/>
    <w:rsid w:val="00DD59A0"/>
    <w:rsid w:val="00DE1833"/>
    <w:rsid w:val="00DF424B"/>
    <w:rsid w:val="00DF4951"/>
    <w:rsid w:val="00DF6A5A"/>
    <w:rsid w:val="00DF77DE"/>
    <w:rsid w:val="00E004B9"/>
    <w:rsid w:val="00E05615"/>
    <w:rsid w:val="00E070C8"/>
    <w:rsid w:val="00E075A1"/>
    <w:rsid w:val="00E07C59"/>
    <w:rsid w:val="00E106C1"/>
    <w:rsid w:val="00E10729"/>
    <w:rsid w:val="00E13518"/>
    <w:rsid w:val="00E14C98"/>
    <w:rsid w:val="00E21D7E"/>
    <w:rsid w:val="00E2649B"/>
    <w:rsid w:val="00E300DC"/>
    <w:rsid w:val="00E32346"/>
    <w:rsid w:val="00E33625"/>
    <w:rsid w:val="00E348F7"/>
    <w:rsid w:val="00E4232C"/>
    <w:rsid w:val="00E42FB3"/>
    <w:rsid w:val="00E45332"/>
    <w:rsid w:val="00E45CAC"/>
    <w:rsid w:val="00E51353"/>
    <w:rsid w:val="00E63DED"/>
    <w:rsid w:val="00E64338"/>
    <w:rsid w:val="00E6498F"/>
    <w:rsid w:val="00E70A07"/>
    <w:rsid w:val="00E724A1"/>
    <w:rsid w:val="00E72761"/>
    <w:rsid w:val="00E73066"/>
    <w:rsid w:val="00E767AC"/>
    <w:rsid w:val="00E769E1"/>
    <w:rsid w:val="00E777BC"/>
    <w:rsid w:val="00E813F4"/>
    <w:rsid w:val="00E846E8"/>
    <w:rsid w:val="00E84D54"/>
    <w:rsid w:val="00E86739"/>
    <w:rsid w:val="00E959EF"/>
    <w:rsid w:val="00E963E4"/>
    <w:rsid w:val="00EA2041"/>
    <w:rsid w:val="00EA2833"/>
    <w:rsid w:val="00EA2A73"/>
    <w:rsid w:val="00EA2B8C"/>
    <w:rsid w:val="00EA3E91"/>
    <w:rsid w:val="00EB1B1C"/>
    <w:rsid w:val="00EB1ED9"/>
    <w:rsid w:val="00EB465F"/>
    <w:rsid w:val="00EB5C97"/>
    <w:rsid w:val="00EC3BB6"/>
    <w:rsid w:val="00EC41A6"/>
    <w:rsid w:val="00EC4B34"/>
    <w:rsid w:val="00EC532C"/>
    <w:rsid w:val="00ED0275"/>
    <w:rsid w:val="00ED673D"/>
    <w:rsid w:val="00ED6FD8"/>
    <w:rsid w:val="00EF0813"/>
    <w:rsid w:val="00EF518A"/>
    <w:rsid w:val="00EF5D1A"/>
    <w:rsid w:val="00F0107E"/>
    <w:rsid w:val="00F02CDE"/>
    <w:rsid w:val="00F066B5"/>
    <w:rsid w:val="00F17D7F"/>
    <w:rsid w:val="00F23451"/>
    <w:rsid w:val="00F25E4F"/>
    <w:rsid w:val="00F304D5"/>
    <w:rsid w:val="00F3368C"/>
    <w:rsid w:val="00F43C82"/>
    <w:rsid w:val="00F45F68"/>
    <w:rsid w:val="00F5266E"/>
    <w:rsid w:val="00F60653"/>
    <w:rsid w:val="00F60AEC"/>
    <w:rsid w:val="00F63354"/>
    <w:rsid w:val="00F64096"/>
    <w:rsid w:val="00F7011C"/>
    <w:rsid w:val="00F75BEE"/>
    <w:rsid w:val="00F76834"/>
    <w:rsid w:val="00F8004B"/>
    <w:rsid w:val="00F80336"/>
    <w:rsid w:val="00F8354A"/>
    <w:rsid w:val="00F85817"/>
    <w:rsid w:val="00F91D03"/>
    <w:rsid w:val="00F97CAC"/>
    <w:rsid w:val="00F97E8F"/>
    <w:rsid w:val="00FA1E2F"/>
    <w:rsid w:val="00FA4641"/>
    <w:rsid w:val="00FA523B"/>
    <w:rsid w:val="00FA622C"/>
    <w:rsid w:val="00FB4960"/>
    <w:rsid w:val="00FB713A"/>
    <w:rsid w:val="00FB7513"/>
    <w:rsid w:val="00FC0285"/>
    <w:rsid w:val="00FC54AE"/>
    <w:rsid w:val="00FD241D"/>
    <w:rsid w:val="00FD331C"/>
    <w:rsid w:val="00FD54AC"/>
    <w:rsid w:val="00FE3588"/>
    <w:rsid w:val="00FE41CC"/>
    <w:rsid w:val="00FE4272"/>
    <w:rsid w:val="00FE5086"/>
    <w:rsid w:val="00FE584C"/>
    <w:rsid w:val="00FE5A34"/>
    <w:rsid w:val="00FE5A37"/>
    <w:rsid w:val="00FE61DA"/>
    <w:rsid w:val="00FF0F94"/>
    <w:rsid w:val="073A1CDE"/>
    <w:rsid w:val="1D88410A"/>
    <w:rsid w:val="285D3E75"/>
    <w:rsid w:val="6E457BF6"/>
    <w:rsid w:val="6FC3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nhideWhenUsed="0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</w:pPr>
    <w:rPr>
      <w:rFonts w:asciiTheme="minorHAnsi" w:hAnsiTheme="minorHAnsi" w:eastAsiaTheme="minorHAnsi" w:cstheme="minorBidi"/>
      <w:color w:val="262626" w:themeColor="text1" w:themeTint="D9"/>
      <w:sz w:val="18"/>
      <w:szCs w:val="18"/>
      <w:lang w:val="en-US" w:eastAsia="en-US" w:bidi="ar-SA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outlineLvl w:val="4"/>
    </w:pPr>
    <w:rPr>
      <w:rFonts w:eastAsiaTheme="majorEastAsia" w:cstheme="majorBidi"/>
      <w:i/>
      <w:color w:val="16263D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45"/>
    <w:qFormat/>
    <w:uiPriority w:val="1"/>
    <w:pPr>
      <w:widowControl w:val="0"/>
      <w:autoSpaceDE w:val="0"/>
      <w:autoSpaceDN w:val="0"/>
      <w:spacing w:after="0" w:line="240" w:lineRule="auto"/>
    </w:pPr>
    <w:rPr>
      <w:rFonts w:ascii="Lucida Sans Unicode" w:hAnsi="Lucida Sans Unicode" w:eastAsia="Lucida Sans Unicode" w:cs="Lucida Sans Unicode"/>
      <w:color w:val="auto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FE0066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semiHidden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FE006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Bullet"/>
    <w:basedOn w:val="1"/>
    <w:qFormat/>
    <w:uiPriority w:val="99"/>
    <w:pPr>
      <w:numPr>
        <w:ilvl w:val="0"/>
        <w:numId w:val="1"/>
      </w:numPr>
      <w:contextualSpacing/>
    </w:pPr>
  </w:style>
  <w:style w:type="paragraph" w:styleId="15">
    <w:name w:val="Subtitle"/>
    <w:basedOn w:val="1"/>
    <w:next w:val="1"/>
    <w:link w:val="25"/>
    <w:qFormat/>
    <w:uiPriority w:val="11"/>
    <w:pPr>
      <w:spacing w:after="0" w:line="240" w:lineRule="auto"/>
    </w:pPr>
    <w:rPr>
      <w:rFonts w:asciiTheme="majorHAnsi" w:hAnsiTheme="majorHAnsi" w:eastAsiaTheme="minorEastAsia"/>
      <w:color w:val="CDEDDA" w:themeColor="accent4"/>
      <w:sz w:val="44"/>
      <w:szCs w:val="22"/>
      <w14:textFill>
        <w14:solidFill>
          <w14:schemeClr w14:val="accent4"/>
        </w14:solidFill>
      </w14:textFill>
    </w:rPr>
  </w:style>
  <w:style w:type="table" w:styleId="16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4"/>
    <w:qFormat/>
    <w:uiPriority w:val="10"/>
    <w:pPr>
      <w:spacing w:before="360" w:after="120" w:line="192" w:lineRule="auto"/>
    </w:pPr>
    <w:rPr>
      <w:rFonts w:asciiTheme="majorHAnsi" w:hAnsiTheme="majorHAnsi" w:eastAsiaTheme="majorEastAsia" w:cstheme="majorBidi"/>
      <w:color w:val="CDEDDA" w:themeColor="accent4"/>
      <w:kern w:val="28"/>
      <w:sz w:val="44"/>
      <w:szCs w:val="56"/>
      <w14:textFill>
        <w14:solidFill>
          <w14:schemeClr w14:val="accent4"/>
        </w14:solidFill>
      </w14:textFill>
    </w:rPr>
  </w:style>
  <w:style w:type="character" w:customStyle="1" w:styleId="18">
    <w:name w:val="Header Char"/>
    <w:basedOn w:val="7"/>
    <w:link w:val="12"/>
    <w:semiHidden/>
    <w:uiPriority w:val="99"/>
  </w:style>
  <w:style w:type="character" w:customStyle="1" w:styleId="19">
    <w:name w:val="Footer Char"/>
    <w:basedOn w:val="7"/>
    <w:link w:val="11"/>
    <w:semiHidden/>
    <w:uiPriority w:val="99"/>
  </w:style>
  <w:style w:type="paragraph" w:styleId="20">
    <w:name w:val="List Paragraph"/>
    <w:basedOn w:val="1"/>
    <w:semiHidden/>
    <w:uiPriority w:val="34"/>
    <w:pPr>
      <w:spacing w:after="0" w:line="240" w:lineRule="auto"/>
      <w:ind w:left="720"/>
      <w:contextualSpacing/>
    </w:pPr>
    <w:rPr>
      <w:rFonts w:ascii="Times New Roman" w:hAnsi="Times New Roman" w:cs="Times New Roman" w:eastAsiaTheme="minorEastAsia"/>
      <w:sz w:val="24"/>
      <w:szCs w:val="24"/>
    </w:rPr>
  </w:style>
  <w:style w:type="character" w:styleId="21">
    <w:name w:val="Placeholder Text"/>
    <w:basedOn w:val="7"/>
    <w:semiHidden/>
    <w:uiPriority w:val="99"/>
    <w:rPr>
      <w:color w:val="808080"/>
    </w:rPr>
  </w:style>
  <w:style w:type="paragraph" w:customStyle="1" w:styleId="22">
    <w:name w:val="Logo"/>
    <w:basedOn w:val="1"/>
    <w:link w:val="23"/>
    <w:qFormat/>
    <w:uiPriority w:val="12"/>
    <w:pPr>
      <w:spacing w:after="0" w:line="240" w:lineRule="auto"/>
    </w:pPr>
    <w:rPr>
      <w:b/>
      <w:caps/>
      <w:color w:val="FFFFFF" w:themeColor="background1"/>
      <w:sz w:val="108"/>
      <w14:textFill>
        <w14:solidFill>
          <w14:schemeClr w14:val="bg1"/>
        </w14:solidFill>
      </w14:textFill>
    </w:rPr>
  </w:style>
  <w:style w:type="character" w:customStyle="1" w:styleId="23">
    <w:name w:val="Logo Char"/>
    <w:basedOn w:val="7"/>
    <w:link w:val="22"/>
    <w:uiPriority w:val="12"/>
    <w:rPr>
      <w:b/>
      <w:caps/>
      <w:color w:val="FFFFFF" w:themeColor="background1"/>
      <w:sz w:val="108"/>
      <w14:textFill>
        <w14:solidFill>
          <w14:schemeClr w14:val="bg1"/>
        </w14:solidFill>
      </w14:textFill>
    </w:rPr>
  </w:style>
  <w:style w:type="character" w:customStyle="1" w:styleId="24">
    <w:name w:val="Title Char"/>
    <w:basedOn w:val="7"/>
    <w:link w:val="17"/>
    <w:uiPriority w:val="10"/>
    <w:rPr>
      <w:rFonts w:asciiTheme="majorHAnsi" w:hAnsiTheme="majorHAnsi" w:eastAsiaTheme="majorEastAsia" w:cstheme="majorBidi"/>
      <w:color w:val="CDEDDA" w:themeColor="accent4"/>
      <w:kern w:val="28"/>
      <w:sz w:val="44"/>
      <w:szCs w:val="56"/>
      <w14:textFill>
        <w14:solidFill>
          <w14:schemeClr w14:val="accent4"/>
        </w14:solidFill>
      </w14:textFill>
    </w:rPr>
  </w:style>
  <w:style w:type="character" w:customStyle="1" w:styleId="25">
    <w:name w:val="Subtitle Char"/>
    <w:basedOn w:val="7"/>
    <w:link w:val="15"/>
    <w:uiPriority w:val="11"/>
    <w:rPr>
      <w:rFonts w:asciiTheme="majorHAnsi" w:hAnsiTheme="majorHAnsi" w:eastAsiaTheme="minorEastAsia"/>
      <w:color w:val="CDEDDA" w:themeColor="accent4"/>
      <w:sz w:val="44"/>
      <w:szCs w:val="22"/>
      <w14:textFill>
        <w14:solidFill>
          <w14:schemeClr w14:val="accent4"/>
        </w14:solidFill>
      </w14:textFill>
    </w:rPr>
  </w:style>
  <w:style w:type="paragraph" w:customStyle="1" w:styleId="26">
    <w:name w:val="Job title"/>
    <w:basedOn w:val="1"/>
    <w:link w:val="28"/>
    <w:qFormat/>
    <w:uiPriority w:val="13"/>
    <w:pPr>
      <w:spacing w:after="0" w:line="240" w:lineRule="auto"/>
    </w:pPr>
    <w:rPr>
      <w:color w:val="FFFFFF" w:themeColor="background1"/>
      <w:spacing w:val="120"/>
      <w:sz w:val="21"/>
      <w14:textFill>
        <w14:solidFill>
          <w14:schemeClr w14:val="bg1"/>
        </w14:solidFill>
      </w14:textFill>
    </w:rPr>
  </w:style>
  <w:style w:type="character" w:customStyle="1" w:styleId="27">
    <w:name w:val="Heading 1 Char"/>
    <w:basedOn w:val="7"/>
    <w:link w:val="2"/>
    <w:uiPriority w:val="9"/>
    <w:rPr>
      <w:rFonts w:eastAsiaTheme="majorEastAsia" w:cstheme="majorBidi"/>
      <w:caps/>
      <w:color w:val="1D3251" w:themeColor="accent1"/>
      <w:spacing w:val="120"/>
      <w:sz w:val="32"/>
      <w:szCs w:val="32"/>
      <w14:textFill>
        <w14:solidFill>
          <w14:schemeClr w14:val="accent1"/>
        </w14:solidFill>
      </w14:textFill>
    </w:rPr>
  </w:style>
  <w:style w:type="character" w:customStyle="1" w:styleId="28">
    <w:name w:val="Job title Char"/>
    <w:basedOn w:val="7"/>
    <w:link w:val="26"/>
    <w:uiPriority w:val="13"/>
    <w:rPr>
      <w:color w:val="FFFFFF" w:themeColor="background1"/>
      <w:spacing w:val="120"/>
      <w:sz w:val="21"/>
      <w14:textFill>
        <w14:solidFill>
          <w14:schemeClr w14:val="bg1"/>
        </w14:solidFill>
      </w14:textFill>
    </w:rPr>
  </w:style>
  <w:style w:type="paragraph" w:customStyle="1" w:styleId="29">
    <w:name w:val="Introduction"/>
    <w:basedOn w:val="1"/>
    <w:link w:val="31"/>
    <w:qFormat/>
    <w:uiPriority w:val="15"/>
    <w:pPr>
      <w:ind w:right="288"/>
    </w:pPr>
    <w:rPr>
      <w:i/>
      <w:color w:val="1D3251" w:themeColor="accent5" w:themeShade="40"/>
      <w:sz w:val="28"/>
    </w:rPr>
  </w:style>
  <w:style w:type="paragraph" w:customStyle="1" w:styleId="30">
    <w:name w:val="Contact"/>
    <w:basedOn w:val="1"/>
    <w:link w:val="33"/>
    <w:qFormat/>
    <w:uiPriority w:val="14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31">
    <w:name w:val="Introduction Char"/>
    <w:basedOn w:val="7"/>
    <w:link w:val="29"/>
    <w:uiPriority w:val="15"/>
    <w:rPr>
      <w:i/>
      <w:color w:val="1D3251" w:themeColor="accent5" w:themeShade="40"/>
      <w:sz w:val="28"/>
    </w:rPr>
  </w:style>
  <w:style w:type="paragraph" w:customStyle="1" w:styleId="32">
    <w:name w:val="Skill"/>
    <w:basedOn w:val="1"/>
    <w:link w:val="35"/>
    <w:qFormat/>
    <w:uiPriority w:val="17"/>
    <w:pPr>
      <w:spacing w:after="0" w:line="240" w:lineRule="auto"/>
      <w:jc w:val="center"/>
    </w:pPr>
    <w:rPr>
      <w:kern w:val="24"/>
    </w:rPr>
  </w:style>
  <w:style w:type="character" w:customStyle="1" w:styleId="33">
    <w:name w:val="Contact Char"/>
    <w:basedOn w:val="7"/>
    <w:link w:val="30"/>
    <w:uiPriority w:val="14"/>
    <w:rPr>
      <w:rFonts w:asciiTheme="majorHAnsi" w:hAnsiTheme="majorHAnsi"/>
      <w:sz w:val="22"/>
    </w:rPr>
  </w:style>
  <w:style w:type="paragraph" w:customStyle="1" w:styleId="34">
    <w:name w:val="Skill score"/>
    <w:basedOn w:val="1"/>
    <w:link w:val="37"/>
    <w:qFormat/>
    <w:uiPriority w:val="16"/>
    <w:pPr>
      <w:jc w:val="center"/>
    </w:pPr>
    <w:rPr>
      <w:rFonts w:asciiTheme="majorHAnsi" w:hAnsiTheme="majorHAnsi"/>
      <w:color w:val="CDEDDA" w:themeColor="accent4"/>
      <w:kern w:val="24"/>
      <w14:textFill>
        <w14:solidFill>
          <w14:schemeClr w14:val="accent4"/>
        </w14:solidFill>
      </w14:textFill>
    </w:rPr>
  </w:style>
  <w:style w:type="character" w:customStyle="1" w:styleId="35">
    <w:name w:val="Skill Char"/>
    <w:basedOn w:val="7"/>
    <w:link w:val="32"/>
    <w:uiPriority w:val="17"/>
    <w:rPr>
      <w:kern w:val="24"/>
    </w:rPr>
  </w:style>
  <w:style w:type="character" w:customStyle="1" w:styleId="36">
    <w:name w:val="Heading 2 Char"/>
    <w:basedOn w:val="7"/>
    <w:link w:val="3"/>
    <w:uiPriority w:val="9"/>
    <w:rPr>
      <w:rFonts w:eastAsiaTheme="majorEastAsia" w:cstheme="majorBidi"/>
      <w:color w:val="1D3251" w:themeColor="accent1"/>
      <w:sz w:val="22"/>
      <w:szCs w:val="26"/>
      <w14:textFill>
        <w14:solidFill>
          <w14:schemeClr w14:val="accent1"/>
        </w14:solidFill>
      </w14:textFill>
    </w:rPr>
  </w:style>
  <w:style w:type="character" w:customStyle="1" w:styleId="37">
    <w:name w:val="Skill score Char"/>
    <w:basedOn w:val="7"/>
    <w:link w:val="34"/>
    <w:uiPriority w:val="16"/>
    <w:rPr>
      <w:rFonts w:asciiTheme="majorHAnsi" w:hAnsiTheme="majorHAnsi"/>
      <w:color w:val="CDEDDA" w:themeColor="accent4"/>
      <w:kern w:val="24"/>
      <w14:textFill>
        <w14:solidFill>
          <w14:schemeClr w14:val="accent4"/>
        </w14:solidFill>
      </w14:textFill>
    </w:rPr>
  </w:style>
  <w:style w:type="character" w:customStyle="1" w:styleId="38">
    <w:name w:val="Heading 3 Char"/>
    <w:basedOn w:val="7"/>
    <w:link w:val="4"/>
    <w:uiPriority w:val="9"/>
    <w:rPr>
      <w:rFonts w:eastAsiaTheme="majorEastAsia" w:cstheme="majorBidi"/>
      <w:color w:val="1D3251" w:themeColor="accent1"/>
      <w:sz w:val="22"/>
      <w:szCs w:val="24"/>
      <w14:textFill>
        <w14:solidFill>
          <w14:schemeClr w14:val="accent1"/>
        </w14:solidFill>
      </w14:textFill>
    </w:rPr>
  </w:style>
  <w:style w:type="character" w:customStyle="1" w:styleId="39">
    <w:name w:val="Heading 4 Char"/>
    <w:basedOn w:val="7"/>
    <w:link w:val="5"/>
    <w:qFormat/>
    <w:uiPriority w:val="9"/>
    <w:rPr>
      <w:rFonts w:eastAsiaTheme="majorEastAsia" w:cstheme="majorBidi"/>
      <w:i/>
      <w:iCs/>
    </w:rPr>
  </w:style>
  <w:style w:type="character" w:customStyle="1" w:styleId="40">
    <w:name w:val="Heading 5 Char"/>
    <w:basedOn w:val="7"/>
    <w:link w:val="6"/>
    <w:qFormat/>
    <w:uiPriority w:val="9"/>
    <w:rPr>
      <w:rFonts w:eastAsiaTheme="majorEastAsia" w:cstheme="majorBidi"/>
      <w:i/>
      <w:color w:val="16263D" w:themeColor="accent1" w:themeShade="BF"/>
    </w:rPr>
  </w:style>
  <w:style w:type="paragraph" w:customStyle="1" w:styleId="41">
    <w:name w:val="Job Description"/>
    <w:basedOn w:val="1"/>
    <w:link w:val="42"/>
    <w:qFormat/>
    <w:uiPriority w:val="18"/>
    <w:pPr>
      <w:spacing w:after="0"/>
    </w:pPr>
  </w:style>
  <w:style w:type="character" w:customStyle="1" w:styleId="42">
    <w:name w:val="Job Description Char"/>
    <w:basedOn w:val="7"/>
    <w:link w:val="41"/>
    <w:uiPriority w:val="18"/>
  </w:style>
  <w:style w:type="character" w:customStyle="1" w:styleId="4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208"/>
    </w:pPr>
    <w:rPr>
      <w:rFonts w:ascii="Calibri" w:hAnsi="Calibri" w:eastAsia="Calibri" w:cs="Calibri"/>
      <w:color w:val="auto"/>
      <w:sz w:val="22"/>
      <w:szCs w:val="22"/>
    </w:rPr>
  </w:style>
  <w:style w:type="character" w:customStyle="1" w:styleId="45">
    <w:name w:val="Body Text Char"/>
    <w:basedOn w:val="7"/>
    <w:link w:val="9"/>
    <w:uiPriority w:val="1"/>
    <w:rPr>
      <w:rFonts w:ascii="Lucida Sans Unicode" w:hAnsi="Lucida Sans Unicode" w:eastAsia="Lucida Sans Unicode" w:cs="Lucida Sans Unicode"/>
      <w:color w:val="auto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jjwa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/>
</ds:datastoreItem>
</file>

<file path=customXml/itemProps3.xml><?xml version="1.0" encoding="utf-8"?>
<ds:datastoreItem xmlns:ds="http://schemas.openxmlformats.org/officeDocument/2006/customXml" ds:itemID="{8255DA03-8857-4DA3-8058-5F027BAD40C8}">
  <ds:schemaRefs/>
</ds:datastoreItem>
</file>

<file path=customXml/itemProps4.xml><?xml version="1.0" encoding="utf-8"?>
<ds:datastoreItem xmlns:ds="http://schemas.openxmlformats.org/officeDocument/2006/customXml" ds:itemID="{EDC5BE45-5605-47A2-9919-98DF89283EEB}">
  <ds:schemaRefs/>
</ds:datastoreItem>
</file>

<file path=customXml/itemProps5.xml><?xml version="1.0" encoding="utf-8"?>
<ds:datastoreItem xmlns:ds="http://schemas.openxmlformats.org/officeDocument/2006/customXml" ds:itemID="{FE9CB4F8-792D-4AD0-B590-AADEB9CEA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Pages>1</Pages>
  <Words>456</Words>
  <Characters>2601</Characters>
  <Lines>21</Lines>
  <Paragraphs>6</Paragraphs>
  <TotalTime>0</TotalTime>
  <ScaleCrop>false</ScaleCrop>
  <LinksUpToDate>false</LinksUpToDate>
  <CharactersWithSpaces>3051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2022-11-27T13:36:00Z</dcterms:created>
  <dcterms:modified xsi:type="dcterms:W3CDTF">2023-11-09T07:13:40Z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1033-12.2.0.13266</vt:lpwstr>
  </property>
  <property fmtid="{D5CDD505-2E9C-101B-9397-08002B2CF9AE}" pid="4" name="ICV">
    <vt:lpwstr>C9F4AC6CE2CF4F02B07DFF4852772D74_12</vt:lpwstr>
  </property>
</Properties>
</file>