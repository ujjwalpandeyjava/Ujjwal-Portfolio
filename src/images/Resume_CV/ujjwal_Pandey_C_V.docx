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94F74" w14:textId="77777777" w:rsidR="00D943A4" w:rsidRDefault="00D943A4" w:rsidP="008D0C40">
      <w:pPr>
        <w:pStyle w:val="ImagePlaceholder"/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0290" behindDoc="1" locked="1" layoutInCell="1" allowOverlap="1" wp14:anchorId="611E139D" wp14:editId="59E36AF0">
                <wp:simplePos x="0" y="0"/>
                <wp:positionH relativeFrom="page">
                  <wp:posOffset>0</wp:posOffset>
                </wp:positionH>
                <wp:positionV relativeFrom="paragraph">
                  <wp:posOffset>-457200</wp:posOffset>
                </wp:positionV>
                <wp:extent cx="2468880" cy="10058400"/>
                <wp:effectExtent l="0" t="0" r="7620" b="0"/>
                <wp:wrapNone/>
                <wp:docPr id="1731557180" name="Rectangle 173155718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880" cy="100584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9DB48" id="Rectangle 1731557180" o:spid="_x0000_s1026" alt="&quot;&quot;" style="position:absolute;margin-left:0;margin-top:-36pt;width:194.4pt;height:11in;z-index:-25165619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" fillcolor="#e3f1ed [662]" stroked="f" strokeweight="1pt">
                <v:fill opacity="32896f"/>
                <w10:wrap anchorx="page"/>
                <w10:anchorlock/>
              </v:rect>
            </w:pict>
          </mc:Fallback>
        </mc:AlternateConten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3150"/>
        <w:gridCol w:w="360"/>
        <w:gridCol w:w="1980"/>
        <w:gridCol w:w="180"/>
        <w:gridCol w:w="630"/>
        <w:gridCol w:w="4480"/>
        <w:gridCol w:w="20"/>
      </w:tblGrid>
      <w:tr w:rsidR="00D943A4" w:rsidRPr="0085363C" w14:paraId="36D86171" w14:textId="77777777" w:rsidTr="00D943A4">
        <w:trPr>
          <w:trHeight w:val="1872"/>
        </w:trPr>
        <w:tc>
          <w:tcPr>
            <w:tcW w:w="10800" w:type="dxa"/>
            <w:gridSpan w:val="7"/>
          </w:tcPr>
          <w:p w14:paraId="102A0397" w14:textId="5DDB68C3" w:rsidR="00D943A4" w:rsidRPr="00D943A4" w:rsidRDefault="00AB2716" w:rsidP="00461D4A">
            <w:pPr>
              <w:pStyle w:val="Title"/>
            </w:pPr>
            <w:r w:rsidRPr="00F542DA">
              <w:rPr>
                <w:color w:val="404040" w:themeColor="text1" w:themeTint="BF"/>
              </w:rPr>
              <w:t>Ujjwal</w:t>
            </w:r>
            <w:r w:rsidRPr="00F542DA">
              <w:rPr>
                <w:color w:val="404040" w:themeColor="text1" w:themeTint="BF"/>
              </w:rPr>
              <w:br/>
              <w:t>Pandey</w:t>
            </w:r>
          </w:p>
        </w:tc>
      </w:tr>
      <w:tr w:rsidR="00D943A4" w:rsidRPr="0085363C" w14:paraId="0E1AFA0C" w14:textId="77777777" w:rsidTr="00461D4A">
        <w:trPr>
          <w:trHeight w:val="288"/>
        </w:trPr>
        <w:tc>
          <w:tcPr>
            <w:tcW w:w="10800" w:type="dxa"/>
            <w:gridSpan w:val="7"/>
          </w:tcPr>
          <w:p w14:paraId="261EFEA0" w14:textId="77777777" w:rsidR="00D943A4" w:rsidRPr="0085363C" w:rsidRDefault="00D943A4" w:rsidP="00461D4A"/>
        </w:tc>
      </w:tr>
      <w:tr w:rsidR="00D943A4" w:rsidRPr="00F079F2" w14:paraId="2057A6DC" w14:textId="77777777" w:rsidTr="008D0C40">
        <w:trPr>
          <w:gridAfter w:val="1"/>
          <w:wAfter w:w="20" w:type="dxa"/>
          <w:trHeight w:val="144"/>
        </w:trPr>
        <w:tc>
          <w:tcPr>
            <w:tcW w:w="3150" w:type="dxa"/>
            <w:vMerge w:val="restart"/>
          </w:tcPr>
          <w:p w14:paraId="3BF7617F" w14:textId="77777777" w:rsidR="00D943A4" w:rsidRPr="00F079F2" w:rsidRDefault="00392C94" w:rsidP="00D943A4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2044709520"/>
                <w:placeholder>
                  <w:docPart w:val="E888F98687EA4BBC9235EB0777EEAE3A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OBJECTIVE</w:t>
                </w:r>
              </w:sdtContent>
            </w:sdt>
            <w:r w:rsidR="00D943A4" w:rsidRPr="00F079F2">
              <w:t xml:space="preserve"> </w:t>
            </w:r>
          </w:p>
          <w:p w14:paraId="1C641563" w14:textId="5AFEBB2E" w:rsidR="00D943A4" w:rsidRPr="00D943A4" w:rsidRDefault="003F611C" w:rsidP="00DF0AC1">
            <w:r>
              <w:t xml:space="preserve">Fully dedicated, ambitious and hardworking developer with broad skills in full-stack web development. My goal is to become benchmark of developers in terms of skills including Front-end, Back-end, Database, API-management, looking forward to utilizing my skills to create outstanding products and continuously improving my abilities to excel further in </w:t>
            </w:r>
            <w:r w:rsidR="000F3C58">
              <w:t xml:space="preserve">the </w:t>
            </w:r>
            <w:r>
              <w:t>field.</w:t>
            </w:r>
          </w:p>
          <w:p w14:paraId="46953F0C" w14:textId="77777777" w:rsidR="00D943A4" w:rsidRDefault="00D943A4" w:rsidP="00D943A4"/>
          <w:p w14:paraId="66A07F28" w14:textId="77777777" w:rsidR="00461D4A" w:rsidRPr="00F079F2" w:rsidRDefault="00392C94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-1562472406"/>
                <w:placeholder>
                  <w:docPart w:val="726EBA1C4D524F49ABA364CB4DBA01B0"/>
                </w:placeholder>
                <w:temporary/>
                <w:showingPlcHdr/>
                <w15:appearance w15:val="hidden"/>
              </w:sdtPr>
              <w:sdtEndPr/>
              <w:sdtContent>
                <w:r w:rsidR="00461D4A">
                  <w:t>REFERENCES</w:t>
                </w:r>
              </w:sdtContent>
            </w:sdt>
            <w:r w:rsidR="00461D4A" w:rsidRPr="00F079F2">
              <w:t xml:space="preserve"> </w:t>
            </w:r>
          </w:p>
          <w:p w14:paraId="363B0C88" w14:textId="10877DDD" w:rsidR="00D943A4" w:rsidRPr="009C5E11" w:rsidRDefault="007B3438" w:rsidP="00DF0AC1">
            <w:r w:rsidRPr="007B3438">
              <w:t>https://ujjwalpandeyjava.github.io/Links/examples.html</w:t>
            </w:r>
          </w:p>
          <w:p w14:paraId="125C7F92" w14:textId="77777777" w:rsidR="00D943A4" w:rsidRPr="00D943A4" w:rsidRDefault="00D943A4" w:rsidP="00D943A4"/>
          <w:p w14:paraId="0196C66E" w14:textId="77777777" w:rsidR="00461D4A" w:rsidRPr="00F079F2" w:rsidRDefault="00392C94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14886566"/>
                <w:placeholder>
                  <w:docPart w:val="D944EBA81ED44DA9AA9B060B3A715E26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ADDRESS</w:t>
                </w:r>
              </w:sdtContent>
            </w:sdt>
            <w:r w:rsidR="00461D4A" w:rsidRPr="00F079F2">
              <w:t xml:space="preserve"> </w:t>
            </w:r>
          </w:p>
          <w:p w14:paraId="10471AE4" w14:textId="57369251" w:rsidR="00D943A4" w:rsidRPr="00E011EF" w:rsidRDefault="00617136" w:rsidP="00DF0AC1">
            <w:r>
              <w:t>G-434, Devoli, Sangam vihar New Delhi, 110080, India</w:t>
            </w:r>
          </w:p>
          <w:p w14:paraId="12DF67C3" w14:textId="77777777" w:rsidR="00461D4A" w:rsidRPr="00F079F2" w:rsidRDefault="00392C94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898619211"/>
                <w:placeholder>
                  <w:docPart w:val="0B7EC6F15A814DB6B1D861EF7BC1DE8D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PHONE</w:t>
                </w:r>
              </w:sdtContent>
            </w:sdt>
            <w:r w:rsidR="00461D4A" w:rsidRPr="00F079F2">
              <w:t xml:space="preserve"> </w:t>
            </w:r>
          </w:p>
          <w:p w14:paraId="1F9C5508" w14:textId="5789BDDC" w:rsidR="00D943A4" w:rsidRPr="00E011EF" w:rsidRDefault="005515CA" w:rsidP="00DF0AC1">
            <w:pPr>
              <w:rPr>
                <w:sz w:val="14"/>
              </w:rPr>
            </w:pPr>
            <w:r>
              <w:t>+91- 8375-990500</w:t>
            </w:r>
          </w:p>
          <w:p w14:paraId="4B76E40B" w14:textId="77777777" w:rsidR="00461D4A" w:rsidRPr="00F079F2" w:rsidRDefault="00392C94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979506562"/>
                <w:placeholder>
                  <w:docPart w:val="345752ED03A04FE189DDA75A61D70326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264AF7">
                  <w:t>EMAIL</w:t>
                </w:r>
              </w:sdtContent>
            </w:sdt>
            <w:r w:rsidR="00461D4A" w:rsidRPr="00F079F2">
              <w:t xml:space="preserve"> </w:t>
            </w:r>
          </w:p>
          <w:p w14:paraId="2B174ACF" w14:textId="6B0EFC8A" w:rsidR="00D943A4" w:rsidRDefault="00175452" w:rsidP="00DF0AC1">
            <w:r>
              <w:t>u</w:t>
            </w:r>
            <w:r w:rsidR="00AC7FB7">
              <w:t>jjwalpandey.aps@gmail.com</w:t>
            </w:r>
          </w:p>
          <w:p w14:paraId="379DAA09" w14:textId="77777777" w:rsidR="00461D4A" w:rsidRPr="00F079F2" w:rsidRDefault="00392C94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564461768"/>
                <w:placeholder>
                  <w:docPart w:val="FED314DAFC0B4265BDE665DC651CE1A5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Website</w:t>
                </w:r>
              </w:sdtContent>
            </w:sdt>
            <w:r w:rsidR="00461D4A" w:rsidRPr="00F079F2">
              <w:t xml:space="preserve"> </w:t>
            </w:r>
          </w:p>
          <w:p w14:paraId="3690F602" w14:textId="0C63FBCD" w:rsidR="00D943A4" w:rsidRPr="00E00971" w:rsidRDefault="00392C94" w:rsidP="00DF0AC1">
            <w:hyperlink r:id="rId11" w:history="1">
              <w:r w:rsidR="007B3438" w:rsidRPr="007B3438">
                <w:rPr>
                  <w:color w:val="0000FF"/>
                  <w:u w:val="single"/>
                </w:rPr>
                <w:t>Ujjwal's Portfolio (ujjwalpandeyjava.github.io)</w:t>
              </w:r>
            </w:hyperlink>
          </w:p>
        </w:tc>
        <w:tc>
          <w:tcPr>
            <w:tcW w:w="360" w:type="dxa"/>
            <w:vMerge w:val="restart"/>
          </w:tcPr>
          <w:p w14:paraId="723A834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ind w:right="680"/>
              <w:rPr>
                <w:rFonts w:ascii="Georgia" w:eastAsia="Times New Roman" w:hAnsi="Georgia" w:cs="Georgia"/>
                <w:color w:val="FFFFFF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 w:val="restart"/>
            <w:vAlign w:val="center"/>
          </w:tcPr>
          <w:p w14:paraId="49CBA28C" w14:textId="3705AE7C" w:rsidR="00D943A4" w:rsidRPr="00F079F2" w:rsidRDefault="00392C94" w:rsidP="00461D4A">
            <w:pPr>
              <w:pStyle w:val="Heading1"/>
            </w:pPr>
            <w:sdt>
              <w:sdtPr>
                <w:id w:val="66382285"/>
                <w:placeholder>
                  <w:docPart w:val="D94140D3BB7D480FA56087CB7238EF1D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EXPERIENCE</w:t>
                </w:r>
              </w:sdtContent>
            </w:sdt>
            <w:r w:rsidR="0040246F">
              <w:t xml:space="preserve"> </w:t>
            </w:r>
            <w:r w:rsidR="00FA463B">
              <w:br/>
            </w:r>
            <w:r w:rsidR="000A6BB6">
              <w:t xml:space="preserve">             </w:t>
            </w:r>
            <w:r w:rsidR="0040246F" w:rsidRPr="00646BA8">
              <w:rPr>
                <w:i/>
                <w:iCs/>
                <w:color w:val="A9A7BB" w:themeColor="text2" w:themeTint="66"/>
                <w:sz w:val="16"/>
                <w:szCs w:val="22"/>
              </w:rPr>
              <w:t>(</w:t>
            </w:r>
            <w:r w:rsidR="0040246F" w:rsidRPr="00646BA8">
              <w:rPr>
                <w:i/>
                <w:iCs/>
                <w:color w:val="A9A7BB" w:themeColor="text2" w:themeTint="66"/>
              </w:rPr>
              <w:t>2</w:t>
            </w:r>
            <w:r w:rsidR="008F0708">
              <w:rPr>
                <w:i/>
                <w:iCs/>
                <w:color w:val="A9A7BB" w:themeColor="text2" w:themeTint="66"/>
              </w:rPr>
              <w:t>+</w:t>
            </w:r>
            <w:r w:rsidR="0040246F" w:rsidRPr="00646BA8">
              <w:rPr>
                <w:i/>
                <w:iCs/>
                <w:color w:val="A9A7BB" w:themeColor="text2" w:themeTint="66"/>
                <w:sz w:val="16"/>
                <w:szCs w:val="22"/>
              </w:rPr>
              <w:t xml:space="preserve"> year)</w:t>
            </w:r>
          </w:p>
        </w:tc>
        <w:tc>
          <w:tcPr>
            <w:tcW w:w="5110" w:type="dxa"/>
            <w:gridSpan w:val="2"/>
            <w:tcBorders>
              <w:bottom w:val="single" w:sz="12" w:space="0" w:color="4A9A82" w:themeColor="accent3" w:themeShade="BF"/>
            </w:tcBorders>
          </w:tcPr>
          <w:p w14:paraId="2427A7A8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2704F935" w14:textId="77777777" w:rsidTr="00461D4A">
        <w:trPr>
          <w:gridAfter w:val="1"/>
          <w:wAfter w:w="20" w:type="dxa"/>
          <w:trHeight w:val="150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5DA8FCB1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36F30A09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24D4DF27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110" w:type="dxa"/>
            <w:gridSpan w:val="2"/>
            <w:tcBorders>
              <w:top w:val="single" w:sz="12" w:space="0" w:color="4A9A82" w:themeColor="accent3" w:themeShade="BF"/>
            </w:tcBorders>
          </w:tcPr>
          <w:p w14:paraId="15819384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20DC45D3" w14:textId="77777777" w:rsidTr="00D943A4">
        <w:trPr>
          <w:gridAfter w:val="1"/>
          <w:wAfter w:w="20" w:type="dxa"/>
          <w:trHeight w:val="2709"/>
        </w:trPr>
        <w:tc>
          <w:tcPr>
            <w:tcW w:w="3150" w:type="dxa"/>
            <w:vMerge/>
          </w:tcPr>
          <w:p w14:paraId="04D94052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1D854A01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1D74D564" w14:textId="3368B4EE" w:rsidR="00D943A4" w:rsidRPr="00F079F2" w:rsidRDefault="00602094" w:rsidP="00461D4A">
            <w:pPr>
              <w:pStyle w:val="Heading2"/>
              <w:rPr>
                <w:rFonts w:eastAsia="MS Mincho"/>
              </w:rPr>
            </w:pPr>
            <w:r>
              <w:t>Feb 2022</w:t>
            </w:r>
            <w:sdt>
              <w:sdtPr>
                <w:id w:val="652037311"/>
                <w:placeholder>
                  <w:docPart w:val="5AFB1817C171404CB7BA52CE1FDDDA93"/>
                </w:placeholder>
                <w15:appearance w15:val="hidden"/>
              </w:sdtPr>
              <w:sdtEndPr/>
              <w:sdtContent>
                <w:r>
                  <w:t xml:space="preserve"> - present</w:t>
                </w:r>
              </w:sdtContent>
            </w:sdt>
          </w:p>
          <w:p w14:paraId="262B2CAE" w14:textId="41BB2A3F" w:rsidR="00D943A4" w:rsidRPr="009C5E11" w:rsidRDefault="00BD66C7" w:rsidP="00461D4A">
            <w:pPr>
              <w:pStyle w:val="Heading3"/>
            </w:pPr>
            <w:r w:rsidRPr="00411B8B">
              <w:rPr>
                <w:color w:val="316757" w:themeColor="accent3" w:themeShade="80"/>
              </w:rPr>
              <w:t xml:space="preserve">Safety Labs </w:t>
            </w:r>
            <w:r>
              <w:t xml:space="preserve">| </w:t>
            </w:r>
            <w:r w:rsidR="00201107">
              <w:t>Java Developer &gt;</w:t>
            </w:r>
            <w:r w:rsidR="008F0708">
              <w:t xml:space="preserve"> </w:t>
            </w:r>
            <w:r w:rsidR="00201107">
              <w:t>Full-Stack developer</w:t>
            </w:r>
            <w:r w:rsidR="008F0708">
              <w:t xml:space="preserve"> &gt; JavaScript </w:t>
            </w:r>
            <w:r w:rsidR="00E84C3C">
              <w:t xml:space="preserve">and Java </w:t>
            </w:r>
            <w:r w:rsidR="008F0708">
              <w:t>Full-Stack Developer</w:t>
            </w:r>
          </w:p>
          <w:p w14:paraId="615DD066" w14:textId="5A61C7F8" w:rsidR="00D943A4" w:rsidRPr="009C5E11" w:rsidRDefault="00392C94" w:rsidP="00461D4A">
            <w:pPr>
              <w:pStyle w:val="Heading2"/>
            </w:pPr>
            <w:sdt>
              <w:sdtPr>
                <w:id w:val="834419538"/>
                <w:placeholder>
                  <w:docPart w:val="02F01382375B48FD88BA3EFFBF2427DE"/>
                </w:placeholder>
                <w15:appearance w15:val="hidden"/>
              </w:sdtPr>
              <w:sdtEndPr/>
              <w:sdtContent>
                <w:r w:rsidR="00E348C7">
                  <w:t>Oct 2022 – Jan 2023</w:t>
                </w:r>
              </w:sdtContent>
            </w:sdt>
          </w:p>
          <w:p w14:paraId="6710B3F1" w14:textId="462ECBD9" w:rsidR="00D943A4" w:rsidRPr="00076DA3" w:rsidRDefault="00201107" w:rsidP="00461D4A">
            <w:pPr>
              <w:pStyle w:val="Heading3"/>
            </w:pPr>
            <w:r w:rsidRPr="00411B8B">
              <w:rPr>
                <w:color w:val="316757" w:themeColor="accent3" w:themeShade="80"/>
              </w:rPr>
              <w:t xml:space="preserve">NetCreativeMind </w:t>
            </w:r>
            <w:r w:rsidR="00411B8B" w:rsidRPr="00411B8B">
              <w:rPr>
                <w:color w:val="316757" w:themeColor="accent3" w:themeShade="80"/>
              </w:rPr>
              <w:t>Sol</w:t>
            </w:r>
            <w:r w:rsidR="00411B8B">
              <w:t xml:space="preserve"> </w:t>
            </w:r>
            <w:r>
              <w:t>| Java Trainee</w:t>
            </w:r>
          </w:p>
          <w:p w14:paraId="06D40B0E" w14:textId="628C9FD7" w:rsidR="00D943A4" w:rsidRPr="009C5E11" w:rsidRDefault="00392C94" w:rsidP="00461D4A">
            <w:pPr>
              <w:pStyle w:val="Heading2"/>
            </w:pPr>
            <w:sdt>
              <w:sdtPr>
                <w:id w:val="-131711573"/>
                <w:placeholder>
                  <w:docPart w:val="AB2AB57663FD4846AD6DD2C621345260"/>
                </w:placeholder>
                <w15:appearance w15:val="hidden"/>
              </w:sdtPr>
              <w:sdtEndPr/>
              <w:sdtContent>
                <w:r w:rsidR="00BD7AEE">
                  <w:t>Aug 2021 – Sept 2021</w:t>
                </w:r>
              </w:sdtContent>
            </w:sdt>
          </w:p>
          <w:p w14:paraId="0FB8DE26" w14:textId="33A412A5" w:rsidR="00D943A4" w:rsidRPr="00076DA3" w:rsidRDefault="00596E57" w:rsidP="00461D4A">
            <w:pPr>
              <w:pStyle w:val="Heading3"/>
            </w:pPr>
            <w:r w:rsidRPr="00411B8B">
              <w:rPr>
                <w:color w:val="316757" w:themeColor="accent3" w:themeShade="80"/>
              </w:rPr>
              <w:t>Daily Brief</w:t>
            </w:r>
            <w:r>
              <w:t xml:space="preserve"> | Internship</w:t>
            </w:r>
          </w:p>
          <w:p w14:paraId="422F04E9" w14:textId="2B804D94" w:rsidR="00D943A4" w:rsidRPr="00046661" w:rsidRDefault="0076567F" w:rsidP="00DF0AC1">
            <w:r>
              <w:rPr>
                <w:rFonts w:ascii="Segoe UI" w:hAnsi="Segoe UI" w:cs="Segoe UI"/>
                <w:color w:val="374151"/>
                <w:shd w:val="clear" w:color="auto" w:fill="F7F7F8"/>
              </w:rPr>
              <w:t>Lead development team in creating role-based web portal for telemedicine</w:t>
            </w:r>
            <w:r w:rsidR="00E66A03"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 HealthCare Home</w:t>
            </w:r>
            <w:r w:rsidR="00DE518A">
              <w:rPr>
                <w:rFonts w:ascii="Segoe UI" w:hAnsi="Segoe UI" w:cs="Segoe UI"/>
                <w:color w:val="374151"/>
                <w:shd w:val="clear" w:color="auto" w:fill="F7F7F8"/>
              </w:rPr>
              <w:t>b</w:t>
            </w:r>
            <w:r w:rsidR="00E66A03">
              <w:rPr>
                <w:rFonts w:ascii="Segoe UI" w:hAnsi="Segoe UI" w:cs="Segoe UI"/>
                <w:color w:val="374151"/>
                <w:shd w:val="clear" w:color="auto" w:fill="F7F7F8"/>
              </w:rPr>
              <w:t>ase</w:t>
            </w:r>
            <w:r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 company. Optimize performance, develop bug-free functionalities, collaborate with QA team, </w:t>
            </w:r>
            <w:r w:rsidR="00EE290D">
              <w:rPr>
                <w:rFonts w:ascii="Segoe UI" w:hAnsi="Segoe UI" w:cs="Segoe UI"/>
                <w:color w:val="374151"/>
                <w:shd w:val="clear" w:color="auto" w:fill="F7F7F8"/>
              </w:rPr>
              <w:t xml:space="preserve">ensure seamless operation and enhance the performance of APIs and client applications, </w:t>
            </w:r>
            <w:r>
              <w:rPr>
                <w:rFonts w:ascii="Segoe UI" w:hAnsi="Segoe UI" w:cs="Segoe UI"/>
                <w:color w:val="374151"/>
                <w:shd w:val="clear" w:color="auto" w:fill="F7F7F8"/>
              </w:rPr>
              <w:t>and work with Salesforce team to configure sandboxes and servers.</w:t>
            </w:r>
          </w:p>
        </w:tc>
      </w:tr>
      <w:tr w:rsidR="00D943A4" w:rsidRPr="00F079F2" w14:paraId="3A1F94E4" w14:textId="77777777" w:rsidTr="008D0C40">
        <w:trPr>
          <w:gridAfter w:val="1"/>
          <w:wAfter w:w="20" w:type="dxa"/>
          <w:trHeight w:val="198"/>
        </w:trPr>
        <w:tc>
          <w:tcPr>
            <w:tcW w:w="3150" w:type="dxa"/>
            <w:vMerge/>
          </w:tcPr>
          <w:p w14:paraId="3D6F67B3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</w:tcPr>
          <w:p w14:paraId="75EA12C5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vMerge w:val="restart"/>
            <w:vAlign w:val="center"/>
          </w:tcPr>
          <w:p w14:paraId="2FDEFA1E" w14:textId="77777777" w:rsidR="00D943A4" w:rsidRPr="00F079F2" w:rsidRDefault="00392C94" w:rsidP="00461D4A">
            <w:pPr>
              <w:pStyle w:val="Heading1"/>
            </w:pPr>
            <w:sdt>
              <w:sdtPr>
                <w:id w:val="-2000718123"/>
                <w:placeholder>
                  <w:docPart w:val="36BD2A1E44CB4032900F120AD0184E71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EDUCATION</w:t>
                </w:r>
              </w:sdtContent>
            </w:sdt>
          </w:p>
        </w:tc>
        <w:tc>
          <w:tcPr>
            <w:tcW w:w="5290" w:type="dxa"/>
            <w:gridSpan w:val="3"/>
            <w:tcBorders>
              <w:bottom w:val="single" w:sz="12" w:space="0" w:color="4A9A82" w:themeColor="accent3" w:themeShade="BF"/>
            </w:tcBorders>
          </w:tcPr>
          <w:p w14:paraId="182E0FC4" w14:textId="77777777" w:rsidR="00D943A4" w:rsidRPr="00E011EF" w:rsidRDefault="00D943A4" w:rsidP="00461D4A">
            <w:pPr>
              <w:pStyle w:val="TableSpace"/>
            </w:pPr>
          </w:p>
        </w:tc>
      </w:tr>
      <w:tr w:rsidR="00D943A4" w:rsidRPr="00F079F2" w14:paraId="46118D19" w14:textId="77777777" w:rsidTr="008D0C40">
        <w:trPr>
          <w:gridAfter w:val="1"/>
          <w:wAfter w:w="20" w:type="dxa"/>
          <w:trHeight w:val="216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89FBBA1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52EDF04B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vMerge/>
            <w:tcBorders>
              <w:top w:val="single" w:sz="12" w:space="0" w:color="4A9A82" w:themeColor="accent3" w:themeShade="BF"/>
            </w:tcBorders>
          </w:tcPr>
          <w:p w14:paraId="0D28612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90" w:type="dxa"/>
            <w:gridSpan w:val="3"/>
            <w:tcBorders>
              <w:top w:val="single" w:sz="12" w:space="0" w:color="4A9A82" w:themeColor="accent3" w:themeShade="BF"/>
            </w:tcBorders>
          </w:tcPr>
          <w:p w14:paraId="61243BA8" w14:textId="77777777" w:rsidR="00D943A4" w:rsidRPr="00E011EF" w:rsidRDefault="00D943A4" w:rsidP="00461D4A">
            <w:pPr>
              <w:pStyle w:val="TableSpace"/>
            </w:pPr>
          </w:p>
        </w:tc>
      </w:tr>
      <w:tr w:rsidR="00D943A4" w:rsidRPr="00F079F2" w14:paraId="767CDD86" w14:textId="77777777" w:rsidTr="00461D4A">
        <w:trPr>
          <w:gridAfter w:val="1"/>
          <w:wAfter w:w="20" w:type="dxa"/>
          <w:trHeight w:val="675"/>
        </w:trPr>
        <w:tc>
          <w:tcPr>
            <w:tcW w:w="3150" w:type="dxa"/>
            <w:vMerge/>
          </w:tcPr>
          <w:p w14:paraId="2A5ED598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1334F613" w14:textId="77777777" w:rsidR="00D943A4" w:rsidRPr="00F079F2" w:rsidRDefault="00D943A4" w:rsidP="005A423C"/>
        </w:tc>
        <w:tc>
          <w:tcPr>
            <w:tcW w:w="7270" w:type="dxa"/>
            <w:gridSpan w:val="4"/>
          </w:tcPr>
          <w:p w14:paraId="1670ABF9" w14:textId="26589AE9" w:rsidR="00181EAA" w:rsidRDefault="00C63E3A" w:rsidP="00C63E3A">
            <w:r>
              <w:t>BCA |</w:t>
            </w:r>
            <w:r w:rsidR="00094267">
              <w:t xml:space="preserve"> </w:t>
            </w:r>
            <w:r>
              <w:t>IGNO</w:t>
            </w:r>
            <w:r w:rsidR="001330A0">
              <w:t>U</w:t>
            </w:r>
            <w:r w:rsidR="00753254">
              <w:t xml:space="preserve"> – 6.</w:t>
            </w:r>
            <w:r w:rsidR="0070545C">
              <w:t>6</w:t>
            </w:r>
            <w:r w:rsidR="006820F0">
              <w:t xml:space="preserve"> </w:t>
            </w:r>
            <w:r w:rsidR="0009481C">
              <w:t>| Indra Gandhi National Open University</w:t>
            </w:r>
          </w:p>
          <w:p w14:paraId="75270F24" w14:textId="78C6FEEA" w:rsidR="00D943A4" w:rsidRPr="00F079F2" w:rsidRDefault="00181EAA" w:rsidP="00C63E3A">
            <w:r w:rsidRPr="00B14142">
              <w:rPr>
                <w:b/>
                <w:bCs/>
              </w:rPr>
              <w:t>GNIIT |</w:t>
            </w:r>
            <w:r w:rsidR="00094267" w:rsidRPr="00B14142">
              <w:rPr>
                <w:b/>
                <w:bCs/>
              </w:rPr>
              <w:t xml:space="preserve"> </w:t>
            </w:r>
            <w:r w:rsidRPr="00B14142">
              <w:rPr>
                <w:b/>
                <w:bCs/>
              </w:rPr>
              <w:t>NIIT</w:t>
            </w:r>
            <w:r w:rsidR="0039507E" w:rsidRPr="00B14142">
              <w:rPr>
                <w:b/>
                <w:bCs/>
              </w:rPr>
              <w:t xml:space="preserve"> –</w:t>
            </w:r>
            <w:r w:rsidR="00753254" w:rsidRPr="00B14142">
              <w:rPr>
                <w:b/>
                <w:bCs/>
              </w:rPr>
              <w:t xml:space="preserve"> 9.0 </w:t>
            </w:r>
            <w:r w:rsidR="007A60C0">
              <w:t>|</w:t>
            </w:r>
            <w:r w:rsidR="0039507E">
              <w:t xml:space="preserve"> National Institute of Information Technology</w:t>
            </w:r>
            <w:r w:rsidR="00BF22E0">
              <w:t>.</w:t>
            </w:r>
          </w:p>
        </w:tc>
      </w:tr>
      <w:tr w:rsidR="00D943A4" w:rsidRPr="00F079F2" w14:paraId="5C9882AF" w14:textId="77777777" w:rsidTr="00461D4A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2F4B4ADA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</w:tcPr>
          <w:p w14:paraId="768359B2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790" w:type="dxa"/>
            <w:gridSpan w:val="3"/>
            <w:vMerge w:val="restart"/>
            <w:vAlign w:val="center"/>
          </w:tcPr>
          <w:p w14:paraId="2814ECF7" w14:textId="548590A2" w:rsidR="00D943A4" w:rsidRPr="00F079F2" w:rsidRDefault="002F374F" w:rsidP="00461D4A">
            <w:pPr>
              <w:pStyle w:val="Heading1"/>
            </w:pPr>
            <w:r>
              <w:t>Key Skills</w:t>
            </w:r>
            <w:r w:rsidR="00461D4A" w:rsidRPr="00F079F2">
              <w:t xml:space="preserve"> </w:t>
            </w:r>
          </w:p>
        </w:tc>
        <w:tc>
          <w:tcPr>
            <w:tcW w:w="4480" w:type="dxa"/>
            <w:tcBorders>
              <w:bottom w:val="single" w:sz="12" w:space="0" w:color="4A9A82" w:themeColor="accent3" w:themeShade="BF"/>
            </w:tcBorders>
          </w:tcPr>
          <w:p w14:paraId="45D37767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4E276112" w14:textId="77777777" w:rsidTr="00461D4A">
        <w:trPr>
          <w:gridAfter w:val="1"/>
          <w:wAfter w:w="20" w:type="dxa"/>
          <w:trHeight w:val="150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1DA4C5D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0EB06EFE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790" w:type="dxa"/>
            <w:gridSpan w:val="3"/>
            <w:vMerge/>
            <w:tcBorders>
              <w:top w:val="single" w:sz="12" w:space="0" w:color="4A9A82" w:themeColor="accent3" w:themeShade="BF"/>
            </w:tcBorders>
          </w:tcPr>
          <w:p w14:paraId="219ECCA2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480" w:type="dxa"/>
            <w:tcBorders>
              <w:top w:val="single" w:sz="12" w:space="0" w:color="4A9A82" w:themeColor="accent3" w:themeShade="BF"/>
            </w:tcBorders>
          </w:tcPr>
          <w:p w14:paraId="641D2BD4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146C52EC" w14:textId="77777777" w:rsidTr="00461D4A">
        <w:trPr>
          <w:gridAfter w:val="1"/>
          <w:wAfter w:w="20" w:type="dxa"/>
          <w:trHeight w:val="720"/>
        </w:trPr>
        <w:tc>
          <w:tcPr>
            <w:tcW w:w="3150" w:type="dxa"/>
            <w:vMerge/>
          </w:tcPr>
          <w:p w14:paraId="57C3CF72" w14:textId="77777777" w:rsidR="00D943A4" w:rsidRPr="00252342" w:rsidRDefault="00D943A4" w:rsidP="005A423C">
            <w:pPr>
              <w:pStyle w:val="Heading1Alt"/>
              <w:rPr>
                <w:color w:val="FFFFFF" w:themeColor="background1"/>
                <w:sz w:val="14"/>
              </w:rPr>
            </w:pPr>
          </w:p>
        </w:tc>
        <w:tc>
          <w:tcPr>
            <w:tcW w:w="360" w:type="dxa"/>
            <w:vMerge/>
          </w:tcPr>
          <w:p w14:paraId="0DFA3570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52E0C82D" w14:textId="6E84DD74" w:rsidR="00D943A4" w:rsidRPr="00D30F31" w:rsidRDefault="00810305" w:rsidP="00DF0AC1">
            <w:pPr>
              <w:rPr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</w:pPr>
            <w:r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Java</w:t>
            </w:r>
            <w:r w:rsidR="00480CA5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 J2EE</w:t>
            </w:r>
            <w:r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Advanced Java, </w:t>
            </w:r>
            <w:r w:rsidR="00AE42E3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Hibernate,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Spring </w:t>
            </w:r>
            <w:r w:rsidR="008F68C9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MVC, Spring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Boot</w:t>
            </w:r>
            <w:r w:rsidR="004F258C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4F258C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GitHub</w:t>
            </w:r>
            <w:r w:rsidR="0053070F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JavaScript</w:t>
            </w:r>
            <w:r w:rsidR="00B94B8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(ES6+)</w:t>
            </w:r>
            <w:r w:rsidR="00016D2F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B53D0C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jQuery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016D2F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</w:t>
            </w:r>
            <w:r w:rsidR="00FB507F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HTML5, CSS3, SAAS, </w:t>
            </w:r>
            <w:r w:rsidR="000E5A94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NodeJS</w:t>
            </w:r>
            <w:r w:rsidR="00DA049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E8396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ReactJs</w:t>
            </w:r>
            <w:r w:rsidR="0035369D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C36648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MySQL</w:t>
            </w:r>
            <w:r w:rsidR="004C440F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 MongoDB</w:t>
            </w:r>
            <w:r w:rsidR="00F8551E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056AB4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Postman</w:t>
            </w:r>
            <w:r w:rsidR="00056AB4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056AB4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RestAPI</w:t>
            </w:r>
            <w:r w:rsidR="00056AB4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A94060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Salesforce</w:t>
            </w:r>
            <w:r w:rsidR="005F2AEB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developer</w:t>
            </w:r>
            <w:r w:rsidR="00A94060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3A0CF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</w:t>
            </w:r>
            <w:r w:rsidR="00A755C3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Dozens of Libraries, </w:t>
            </w:r>
            <w:r w:rsidR="003A0CFA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Googling</w:t>
            </w:r>
            <w:r w:rsidR="004866F8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6764A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problem solving</w:t>
            </w:r>
            <w:r w:rsidR="0054080C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 documentation</w:t>
            </w:r>
            <w:r w:rsidR="00A44F1B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.</w:t>
            </w:r>
          </w:p>
        </w:tc>
      </w:tr>
      <w:tr w:rsidR="00D943A4" w:rsidRPr="00F079F2" w14:paraId="4933F80D" w14:textId="77777777" w:rsidTr="00461D4A">
        <w:trPr>
          <w:gridAfter w:val="1"/>
          <w:wAfter w:w="20" w:type="dxa"/>
          <w:trHeight w:val="279"/>
        </w:trPr>
        <w:tc>
          <w:tcPr>
            <w:tcW w:w="3150" w:type="dxa"/>
            <w:vMerge/>
          </w:tcPr>
          <w:p w14:paraId="1AB5E2C8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4EC9CB3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 w:val="restart"/>
            <w:vAlign w:val="center"/>
          </w:tcPr>
          <w:p w14:paraId="2E864F3B" w14:textId="62AFFCCA" w:rsidR="00D943A4" w:rsidRPr="00F079F2" w:rsidRDefault="004A4011" w:rsidP="00461D4A">
            <w:pPr>
              <w:pStyle w:val="Heading1"/>
            </w:pPr>
            <w:r>
              <w:t>QUALITIES</w:t>
            </w:r>
            <w:r w:rsidR="00461D4A" w:rsidRPr="00F079F2">
              <w:t xml:space="preserve"> </w:t>
            </w:r>
          </w:p>
        </w:tc>
        <w:tc>
          <w:tcPr>
            <w:tcW w:w="5110" w:type="dxa"/>
            <w:gridSpan w:val="2"/>
            <w:tcBorders>
              <w:bottom w:val="single" w:sz="12" w:space="0" w:color="4A9A82" w:themeColor="accent3" w:themeShade="BF"/>
            </w:tcBorders>
          </w:tcPr>
          <w:p w14:paraId="719A5822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329C1A10" w14:textId="77777777" w:rsidTr="008D0C40">
        <w:trPr>
          <w:gridAfter w:val="1"/>
          <w:wAfter w:w="20" w:type="dxa"/>
          <w:trHeight w:val="279"/>
        </w:trPr>
        <w:tc>
          <w:tcPr>
            <w:tcW w:w="3150" w:type="dxa"/>
            <w:vMerge/>
            <w:tcBorders>
              <w:top w:val="single" w:sz="12" w:space="0" w:color="4A9A82" w:themeColor="accent3" w:themeShade="BF"/>
            </w:tcBorders>
          </w:tcPr>
          <w:p w14:paraId="69BFF38C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  <w:tcBorders>
              <w:top w:val="single" w:sz="12" w:space="0" w:color="4A9A82" w:themeColor="accent3" w:themeShade="BF"/>
            </w:tcBorders>
          </w:tcPr>
          <w:p w14:paraId="03EF2020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07B00C13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110" w:type="dxa"/>
            <w:gridSpan w:val="2"/>
            <w:tcBorders>
              <w:top w:val="single" w:sz="12" w:space="0" w:color="4A9A82" w:themeColor="accent3" w:themeShade="BF"/>
            </w:tcBorders>
          </w:tcPr>
          <w:p w14:paraId="07CBDAF8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47368A8D" w14:textId="77777777" w:rsidTr="00D943A4">
        <w:trPr>
          <w:gridAfter w:val="1"/>
          <w:wAfter w:w="20" w:type="dxa"/>
          <w:trHeight w:val="750"/>
        </w:trPr>
        <w:tc>
          <w:tcPr>
            <w:tcW w:w="3150" w:type="dxa"/>
            <w:vMerge/>
          </w:tcPr>
          <w:p w14:paraId="29A0939B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360" w:type="dxa"/>
            <w:vMerge/>
          </w:tcPr>
          <w:p w14:paraId="104B7934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4"/>
          </w:tcPr>
          <w:p w14:paraId="47469AA1" w14:textId="2E74137B" w:rsidR="00D943A4" w:rsidRDefault="00466AB1" w:rsidP="00DF0AC1">
            <w:r w:rsidRPr="00466AB1">
              <w:rPr>
                <w:b/>
                <w:bCs/>
              </w:rPr>
              <w:t>Continuous Learning</w:t>
            </w:r>
            <w:r>
              <w:rPr>
                <w:b/>
                <w:bCs/>
              </w:rPr>
              <w:t xml:space="preserve">, </w:t>
            </w:r>
            <w:r w:rsidR="00C41C86">
              <w:rPr>
                <w:b/>
                <w:bCs/>
              </w:rPr>
              <w:t>w</w:t>
            </w:r>
            <w:r w:rsidR="001C7379">
              <w:rPr>
                <w:b/>
                <w:bCs/>
              </w:rPr>
              <w:t>riting</w:t>
            </w:r>
            <w:r w:rsidR="00EC0256" w:rsidRPr="00050098">
              <w:rPr>
                <w:b/>
                <w:bCs/>
              </w:rPr>
              <w:t xml:space="preserve"> </w:t>
            </w:r>
            <w:r w:rsidR="001C7379">
              <w:rPr>
                <w:b/>
                <w:bCs/>
              </w:rPr>
              <w:t>best practice and optimized</w:t>
            </w:r>
            <w:r w:rsidR="00EC0256" w:rsidRPr="00050098">
              <w:rPr>
                <w:b/>
                <w:bCs/>
              </w:rPr>
              <w:t xml:space="preserve"> </w:t>
            </w:r>
            <w:r w:rsidR="001C7379">
              <w:rPr>
                <w:b/>
                <w:bCs/>
              </w:rPr>
              <w:t>code</w:t>
            </w:r>
            <w:r w:rsidR="00EC0256">
              <w:t xml:space="preserve">, </w:t>
            </w:r>
            <w:r w:rsidR="00624F79">
              <w:t>l</w:t>
            </w:r>
            <w:r w:rsidR="00202B9B">
              <w:t xml:space="preserve">eadership, </w:t>
            </w:r>
            <w:r w:rsidR="00F8551E">
              <w:t>sincerely working</w:t>
            </w:r>
            <w:r w:rsidR="00D30EA4">
              <w:t xml:space="preserve">, </w:t>
            </w:r>
            <w:r w:rsidR="00D30EA4" w:rsidRPr="00212F9B">
              <w:rPr>
                <w:b/>
                <w:bCs/>
              </w:rPr>
              <w:t>truth speaking person</w:t>
            </w:r>
            <w:r w:rsidR="00F8551E">
              <w:t xml:space="preserve">, </w:t>
            </w:r>
            <w:r w:rsidR="00E40323">
              <w:t>Fast learner</w:t>
            </w:r>
            <w:r w:rsidR="0019093F">
              <w:t xml:space="preserve">, </w:t>
            </w:r>
            <w:r w:rsidR="00AA1F13">
              <w:t xml:space="preserve">always </w:t>
            </w:r>
            <w:r w:rsidR="009323F3">
              <w:t>growing</w:t>
            </w:r>
            <w:r w:rsidR="000B3F1C">
              <w:t xml:space="preserve">, </w:t>
            </w:r>
            <w:r w:rsidR="001A0831">
              <w:t xml:space="preserve">Gather </w:t>
            </w:r>
            <w:r w:rsidR="003C418F">
              <w:t>d</w:t>
            </w:r>
            <w:r w:rsidR="000B3F1C">
              <w:t>eep knowledge of every</w:t>
            </w:r>
            <w:r w:rsidR="00462C63">
              <w:t xml:space="preserve"> topic </w:t>
            </w:r>
            <w:r w:rsidR="000B3F1C">
              <w:t xml:space="preserve">I </w:t>
            </w:r>
            <w:r w:rsidR="00462C63">
              <w:t>touch</w:t>
            </w:r>
            <w:r w:rsidR="000B3F1C">
              <w:t>.</w:t>
            </w:r>
          </w:p>
          <w:p w14:paraId="3A7575D7" w14:textId="68D67067" w:rsidR="0019093F" w:rsidRPr="00046661" w:rsidRDefault="00451133" w:rsidP="007C327F">
            <w:r>
              <w:rPr>
                <w:b/>
                <w:bCs/>
              </w:rPr>
              <w:t>Learning new</w:t>
            </w:r>
            <w:r w:rsidR="0019093F" w:rsidRPr="0045113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s</w:t>
            </w:r>
            <w:r w:rsidR="0019093F" w:rsidRPr="00451133">
              <w:rPr>
                <w:b/>
                <w:bCs/>
              </w:rPr>
              <w:t>kills</w:t>
            </w:r>
            <w:r w:rsidR="007C327F">
              <w:rPr>
                <w:b/>
                <w:bCs/>
              </w:rPr>
              <w:t xml:space="preserve">: </w:t>
            </w:r>
            <w:r>
              <w:t>NextJS</w:t>
            </w:r>
            <w:r w:rsidR="0014278E">
              <w:t>,</w:t>
            </w:r>
            <w:r>
              <w:t xml:space="preserve"> </w:t>
            </w:r>
            <w:r w:rsidR="009C39DE">
              <w:t xml:space="preserve">and </w:t>
            </w:r>
            <w:r w:rsidR="00D042ED">
              <w:t xml:space="preserve">more </w:t>
            </w:r>
            <w:r w:rsidR="009C39DE">
              <w:t>Spring modules</w:t>
            </w:r>
            <w:r w:rsidR="00F8551E">
              <w:t>.</w:t>
            </w:r>
            <w:r w:rsidR="00FE54A8">
              <w:t xml:space="preserve"> </w:t>
            </w:r>
          </w:p>
        </w:tc>
      </w:tr>
    </w:tbl>
    <w:p w14:paraId="4BD2E7AF" w14:textId="55C46B2F" w:rsidR="00411A4A" w:rsidRDefault="00A96ACC" w:rsidP="0092678E">
      <w:pPr>
        <w:pStyle w:val="Heading1"/>
        <w:jc w:val="center"/>
        <w:rPr>
          <w:sz w:val="44"/>
          <w:szCs w:val="56"/>
        </w:rPr>
      </w:pPr>
      <w:r w:rsidRPr="0092702B">
        <w:rPr>
          <w:sz w:val="44"/>
          <w:szCs w:val="56"/>
        </w:rPr>
        <w:lastRenderedPageBreak/>
        <w:t>Roles and RESPONSIBILITIES</w:t>
      </w:r>
    </w:p>
    <w:p w14:paraId="6B50CB1B" w14:textId="77777777" w:rsidR="0092678E" w:rsidRPr="0092678E" w:rsidRDefault="0092678E" w:rsidP="0092678E">
      <w:pPr>
        <w:pStyle w:val="Heading1"/>
        <w:jc w:val="center"/>
      </w:pPr>
    </w:p>
    <w:tbl>
      <w:tblPr>
        <w:tblW w:w="0" w:type="auto"/>
        <w:tblInd w:w="56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65"/>
      </w:tblGrid>
      <w:tr w:rsidR="00776B79" w:rsidRPr="005D54AA" w14:paraId="777197D5" w14:textId="77777777" w:rsidTr="00B2468E">
        <w:trPr>
          <w:trHeight w:val="1884"/>
        </w:trPr>
        <w:tc>
          <w:tcPr>
            <w:tcW w:w="10065" w:type="dxa"/>
          </w:tcPr>
          <w:p w14:paraId="57273B03" w14:textId="26782277" w:rsidR="00D94C6C" w:rsidRPr="00147A49" w:rsidRDefault="00D94C6C" w:rsidP="00FF63F4">
            <w:pPr>
              <w:pStyle w:val="TableParagraph"/>
              <w:numPr>
                <w:ilvl w:val="0"/>
                <w:numId w:val="26"/>
              </w:numPr>
              <w:spacing w:before="51" w:line="243" w:lineRule="exact"/>
              <w:rPr>
                <w:rFonts w:ascii="Cascadia Mono SemiBold" w:hAnsi="Cascadia Mono SemiBold" w:cs="Cascadia Mono SemiBold"/>
              </w:rPr>
            </w:pPr>
            <w:r w:rsidRPr="00147A49">
              <w:rPr>
                <w:rFonts w:ascii="Cascadia Mono SemiBold" w:eastAsiaTheme="minorHAnsi" w:hAnsi="Cascadia Mono SemiBold" w:cs="Cascadia Mono SemiBold"/>
                <w:b/>
                <w:caps/>
                <w:color w:val="4A9A82" w:themeColor="accent3" w:themeShade="BF"/>
                <w:sz w:val="24"/>
                <w:szCs w:val="36"/>
              </w:rPr>
              <w:t>ROLES AND RESPONSIBILITIES AT</w:t>
            </w:r>
            <w:r w:rsidRPr="00147A49">
              <w:rPr>
                <w:rFonts w:ascii="Cascadia Mono SemiBold" w:hAnsi="Cascadia Mono SemiBold" w:cs="Cascadia Mono SemiBold"/>
              </w:rPr>
              <w:t xml:space="preserve"> </w:t>
            </w:r>
            <w:r w:rsidR="003375F8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“</w:t>
            </w:r>
            <w:r w:rsidRPr="00147A49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SAFETY LABS</w:t>
            </w:r>
            <w:r w:rsidR="003375F8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”</w:t>
            </w:r>
          </w:p>
          <w:p w14:paraId="770017E1" w14:textId="6AFCAE81" w:rsidR="00776B79" w:rsidRPr="00CF7E05" w:rsidRDefault="00B2468E" w:rsidP="00E20D0D">
            <w:pPr>
              <w:pStyle w:val="TableParagraph"/>
              <w:spacing w:before="51" w:line="243" w:lineRule="exact"/>
              <w:ind w:left="0"/>
              <w:rPr>
                <w:b/>
                <w:bCs/>
                <w:i/>
                <w:color w:val="404040" w:themeColor="text1" w:themeTint="BF"/>
                <w:sz w:val="24"/>
                <w:szCs w:val="24"/>
              </w:rPr>
            </w:pPr>
            <w:r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 xml:space="preserve">             </w:t>
            </w:r>
            <w:r w:rsidR="00776B79" w:rsidRPr="00322716"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>Product</w:t>
            </w:r>
            <w:r w:rsidR="00776B79" w:rsidRPr="00322716">
              <w:rPr>
                <w:b/>
                <w:bCs/>
                <w:iCs/>
                <w:color w:val="404040" w:themeColor="text1" w:themeTint="BF"/>
                <w:spacing w:val="-3"/>
                <w:sz w:val="24"/>
                <w:szCs w:val="24"/>
              </w:rPr>
              <w:t xml:space="preserve"> </w:t>
            </w:r>
            <w:r w:rsidR="00322716" w:rsidRPr="00322716"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>B</w:t>
            </w:r>
            <w:r w:rsidR="00776B79" w:rsidRPr="00322716"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>ase</w:t>
            </w:r>
            <w:r w:rsidR="000D383B"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>d</w:t>
            </w:r>
            <w:r w:rsidR="006303D1">
              <w:rPr>
                <w:b/>
                <w:bCs/>
                <w:i/>
                <w:color w:val="404040" w:themeColor="text1" w:themeTint="BF"/>
                <w:spacing w:val="-2"/>
                <w:sz w:val="24"/>
                <w:szCs w:val="24"/>
              </w:rPr>
              <w:t>:</w:t>
            </w:r>
            <w:r w:rsidR="00776B79" w:rsidRPr="00CF7E05">
              <w:rPr>
                <w:b/>
                <w:bCs/>
                <w:i/>
                <w:color w:val="404040" w:themeColor="text1" w:themeTint="BF"/>
                <w:spacing w:val="-2"/>
                <w:sz w:val="24"/>
                <w:szCs w:val="24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Tele Medicine Health-Care/Home-Care Company</w:t>
            </w:r>
          </w:p>
          <w:p w14:paraId="17845CF8" w14:textId="0F13E37A" w:rsidR="00801B94" w:rsidRPr="005D54AA" w:rsidRDefault="00E64D2B" w:rsidP="00801B94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4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 have </w:t>
            </w:r>
            <w:r w:rsidR="00EC0D47">
              <w:rPr>
                <w:sz w:val="24"/>
                <w:szCs w:val="24"/>
              </w:rPr>
              <w:t xml:space="preserve">done </w:t>
            </w:r>
            <w:r w:rsidR="00EC0D47"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  <w:t>bug fix</w:t>
            </w:r>
            <w:r w:rsidR="00EC0D47"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  <w:t xml:space="preserve">ings, </w:t>
            </w:r>
            <w:r>
              <w:rPr>
                <w:sz w:val="24"/>
                <w:szCs w:val="24"/>
              </w:rPr>
              <w:t>optimized, and e</w:t>
            </w:r>
            <w:r w:rsidR="00801B94" w:rsidRPr="005D54AA">
              <w:rPr>
                <w:sz w:val="24"/>
                <w:szCs w:val="24"/>
              </w:rPr>
              <w:t>nhance</w:t>
            </w:r>
            <w:r>
              <w:rPr>
                <w:sz w:val="24"/>
                <w:szCs w:val="24"/>
              </w:rPr>
              <w:t xml:space="preserve"> </w:t>
            </w:r>
            <w:r w:rsidR="00801B94" w:rsidRPr="005D54AA">
              <w:rPr>
                <w:sz w:val="24"/>
                <w:szCs w:val="24"/>
              </w:rPr>
              <w:t xml:space="preserve">the performance of </w:t>
            </w:r>
            <w:r w:rsidR="00322716">
              <w:rPr>
                <w:sz w:val="24"/>
                <w:szCs w:val="24"/>
              </w:rPr>
              <w:t xml:space="preserve">Server </w:t>
            </w:r>
            <w:r w:rsidR="00801B94" w:rsidRPr="005D54AA">
              <w:rPr>
                <w:sz w:val="24"/>
                <w:szCs w:val="24"/>
              </w:rPr>
              <w:t>APIs and Client-</w:t>
            </w:r>
            <w:r w:rsidR="00DD0194">
              <w:rPr>
                <w:sz w:val="24"/>
                <w:szCs w:val="24"/>
              </w:rPr>
              <w:t xml:space="preserve">application </w:t>
            </w:r>
            <w:r w:rsidR="00801B94" w:rsidRPr="005D54AA">
              <w:rPr>
                <w:sz w:val="24"/>
                <w:szCs w:val="24"/>
              </w:rPr>
              <w:t xml:space="preserve">running on </w:t>
            </w:r>
            <w:r w:rsidR="00CD0340">
              <w:rPr>
                <w:sz w:val="24"/>
                <w:szCs w:val="24"/>
              </w:rPr>
              <w:t>web servers</w:t>
            </w:r>
            <w:r w:rsidR="00CD0340" w:rsidRPr="005D54AA">
              <w:rPr>
                <w:sz w:val="24"/>
                <w:szCs w:val="24"/>
              </w:rPr>
              <w:t xml:space="preserve"> </w:t>
            </w:r>
            <w:r w:rsidR="00CD0340">
              <w:rPr>
                <w:sz w:val="24"/>
                <w:szCs w:val="24"/>
              </w:rPr>
              <w:t xml:space="preserve">and </w:t>
            </w:r>
            <w:r w:rsidR="00801B94" w:rsidRPr="005D54AA">
              <w:rPr>
                <w:sz w:val="24"/>
                <w:szCs w:val="24"/>
              </w:rPr>
              <w:t>companie</w:t>
            </w:r>
            <w:r w:rsidR="00CD0340">
              <w:rPr>
                <w:sz w:val="24"/>
                <w:szCs w:val="24"/>
              </w:rPr>
              <w:t>s</w:t>
            </w:r>
            <w:r w:rsidR="00801B94" w:rsidRPr="005D54AA">
              <w:rPr>
                <w:sz w:val="24"/>
                <w:szCs w:val="24"/>
              </w:rPr>
              <w:t xml:space="preserve"> dedicated hardware</w:t>
            </w:r>
            <w:r w:rsidR="00705B4C">
              <w:rPr>
                <w:sz w:val="24"/>
                <w:szCs w:val="24"/>
              </w:rPr>
              <w:t>.</w:t>
            </w:r>
          </w:p>
          <w:p w14:paraId="2A54EFE8" w14:textId="77777777" w:rsidR="00801B94" w:rsidRDefault="00801B94" w:rsidP="00801B94">
            <w:pPr>
              <w:pStyle w:val="TableParagraph"/>
              <w:tabs>
                <w:tab w:val="left" w:pos="1131"/>
                <w:tab w:val="left" w:pos="1132"/>
              </w:tabs>
              <w:spacing w:line="253" w:lineRule="exact"/>
              <w:ind w:left="1132"/>
              <w:rPr>
                <w:sz w:val="24"/>
                <w:szCs w:val="24"/>
              </w:rPr>
            </w:pPr>
          </w:p>
          <w:p w14:paraId="101BFEDC" w14:textId="07521F53" w:rsidR="00776B79" w:rsidRDefault="00AD774B" w:rsidP="00E711E2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3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 have </w:t>
            </w:r>
            <w:r w:rsidR="0009728B">
              <w:rPr>
                <w:sz w:val="24"/>
                <w:szCs w:val="24"/>
              </w:rPr>
              <w:t>l</w:t>
            </w:r>
            <w:r w:rsidR="0009728B" w:rsidRPr="00FB646C">
              <w:rPr>
                <w:sz w:val="24"/>
                <w:szCs w:val="24"/>
              </w:rPr>
              <w:t>ed</w:t>
            </w:r>
            <w:r w:rsidR="00812898">
              <w:rPr>
                <w:sz w:val="24"/>
                <w:szCs w:val="24"/>
              </w:rPr>
              <w:t xml:space="preserve"> the</w:t>
            </w:r>
            <w:r w:rsidR="00776B79" w:rsidRPr="00FB646C">
              <w:rPr>
                <w:sz w:val="24"/>
                <w:szCs w:val="24"/>
              </w:rPr>
              <w:t xml:space="preserve"> developer</w:t>
            </w:r>
            <w:r w:rsidR="00776B79" w:rsidRPr="00FB646C">
              <w:rPr>
                <w:spacing w:val="-1"/>
                <w:sz w:val="24"/>
                <w:szCs w:val="24"/>
              </w:rPr>
              <w:t xml:space="preserve"> </w:t>
            </w:r>
            <w:r w:rsidR="00776B79" w:rsidRPr="00FB646C">
              <w:rPr>
                <w:sz w:val="24"/>
                <w:szCs w:val="24"/>
              </w:rPr>
              <w:t>team</w:t>
            </w:r>
            <w:r w:rsidR="00776B79" w:rsidRPr="00FB646C">
              <w:rPr>
                <w:spacing w:val="-3"/>
                <w:sz w:val="24"/>
                <w:szCs w:val="24"/>
              </w:rPr>
              <w:t xml:space="preserve"> to create </w:t>
            </w:r>
            <w:r w:rsidR="00776B79" w:rsidRPr="00FB646C">
              <w:rPr>
                <w:sz w:val="24"/>
                <w:szCs w:val="24"/>
              </w:rPr>
              <w:t xml:space="preserve">a role-based </w:t>
            </w:r>
            <w:r w:rsidR="001A6C2B">
              <w:rPr>
                <w:sz w:val="24"/>
                <w:szCs w:val="24"/>
              </w:rPr>
              <w:t>authentication-</w:t>
            </w:r>
            <w:r w:rsidR="00776B79" w:rsidRPr="00FB646C">
              <w:rPr>
                <w:sz w:val="24"/>
                <w:szCs w:val="24"/>
              </w:rPr>
              <w:t>authorization web-portal,</w:t>
            </w:r>
            <w:r w:rsidR="00DB6A41" w:rsidRPr="00FB646C">
              <w:rPr>
                <w:sz w:val="24"/>
                <w:szCs w:val="24"/>
              </w:rPr>
              <w:t xml:space="preserve"> </w:t>
            </w:r>
            <w:r w:rsidR="00775D77">
              <w:rPr>
                <w:sz w:val="24"/>
                <w:szCs w:val="24"/>
              </w:rPr>
              <w:t>using</w:t>
            </w:r>
            <w:r w:rsidR="00776B79" w:rsidRPr="00FB646C">
              <w:rPr>
                <w:sz w:val="24"/>
                <w:szCs w:val="24"/>
              </w:rPr>
              <w:t xml:space="preserve"> Java and </w:t>
            </w:r>
            <w:r w:rsidR="00DB6A41" w:rsidRPr="00FB646C">
              <w:rPr>
                <w:sz w:val="24"/>
                <w:szCs w:val="24"/>
              </w:rPr>
              <w:t>Advanced Java, HTML5</w:t>
            </w:r>
            <w:r w:rsidR="0008451A">
              <w:rPr>
                <w:sz w:val="24"/>
                <w:szCs w:val="24"/>
              </w:rPr>
              <w:t xml:space="preserve">, </w:t>
            </w:r>
            <w:r w:rsidR="009948B4">
              <w:rPr>
                <w:sz w:val="24"/>
                <w:szCs w:val="24"/>
              </w:rPr>
              <w:t>CSS</w:t>
            </w:r>
            <w:r w:rsidR="00DB6A41" w:rsidRPr="00FB646C">
              <w:rPr>
                <w:sz w:val="24"/>
                <w:szCs w:val="24"/>
              </w:rPr>
              <w:t>3</w:t>
            </w:r>
            <w:r w:rsidR="0008451A">
              <w:rPr>
                <w:sz w:val="24"/>
                <w:szCs w:val="24"/>
              </w:rPr>
              <w:t>, JavaScript</w:t>
            </w:r>
            <w:r w:rsidR="00DB6A41" w:rsidRPr="00FB646C">
              <w:rPr>
                <w:sz w:val="24"/>
                <w:szCs w:val="24"/>
              </w:rPr>
              <w:t xml:space="preserve"> top tier tricks to create impressive design</w:t>
            </w:r>
            <w:r w:rsidR="00090B7D">
              <w:rPr>
                <w:sz w:val="24"/>
                <w:szCs w:val="24"/>
              </w:rPr>
              <w:t>s</w:t>
            </w:r>
            <w:r w:rsidR="00D04FF8">
              <w:rPr>
                <w:sz w:val="24"/>
                <w:szCs w:val="24"/>
              </w:rPr>
              <w:t xml:space="preserve"> and APIs</w:t>
            </w:r>
            <w:r w:rsidR="00C6394B">
              <w:rPr>
                <w:sz w:val="24"/>
                <w:szCs w:val="24"/>
              </w:rPr>
              <w:t xml:space="preserve"> to connect patient and provider</w:t>
            </w:r>
            <w:r w:rsidR="00776B79" w:rsidRPr="00FB646C">
              <w:rPr>
                <w:sz w:val="24"/>
                <w:szCs w:val="24"/>
              </w:rPr>
              <w:t xml:space="preserve">, </w:t>
            </w:r>
            <w:r w:rsidR="00DB6A41" w:rsidRPr="00FB646C">
              <w:rPr>
                <w:sz w:val="24"/>
                <w:szCs w:val="24"/>
              </w:rPr>
              <w:t>work</w:t>
            </w:r>
            <w:r w:rsidR="0018487C">
              <w:rPr>
                <w:sz w:val="24"/>
                <w:szCs w:val="24"/>
              </w:rPr>
              <w:t xml:space="preserve">ed </w:t>
            </w:r>
            <w:r w:rsidR="00DB6A41" w:rsidRPr="00FB646C">
              <w:rPr>
                <w:sz w:val="24"/>
                <w:szCs w:val="24"/>
              </w:rPr>
              <w:t xml:space="preserve">on Salesforce as developer to </w:t>
            </w:r>
            <w:r w:rsidR="00776B79" w:rsidRPr="00FB646C">
              <w:rPr>
                <w:sz w:val="24"/>
                <w:szCs w:val="24"/>
              </w:rPr>
              <w:t xml:space="preserve">deigned </w:t>
            </w:r>
            <w:r w:rsidR="00016BAE">
              <w:rPr>
                <w:sz w:val="24"/>
                <w:szCs w:val="24"/>
              </w:rPr>
              <w:t>the</w:t>
            </w:r>
            <w:r w:rsidR="00776B79" w:rsidRPr="00FB646C">
              <w:rPr>
                <w:sz w:val="24"/>
                <w:szCs w:val="24"/>
              </w:rPr>
              <w:t xml:space="preserve"> </w:t>
            </w:r>
            <w:r w:rsidR="008169D5" w:rsidRPr="00FB646C">
              <w:rPr>
                <w:sz w:val="24"/>
                <w:szCs w:val="24"/>
              </w:rPr>
              <w:t xml:space="preserve">portal </w:t>
            </w:r>
            <w:r w:rsidR="00637310">
              <w:rPr>
                <w:sz w:val="24"/>
                <w:szCs w:val="24"/>
              </w:rPr>
              <w:t>responsible to</w:t>
            </w:r>
            <w:r w:rsidR="008169D5" w:rsidRPr="00FB646C">
              <w:rPr>
                <w:sz w:val="24"/>
                <w:szCs w:val="24"/>
              </w:rPr>
              <w:t xml:space="preserve"> </w:t>
            </w:r>
            <w:r w:rsidR="00776B79" w:rsidRPr="00FB646C">
              <w:rPr>
                <w:sz w:val="24"/>
                <w:szCs w:val="24"/>
              </w:rPr>
              <w:t>scheduler, track</w:t>
            </w:r>
            <w:r w:rsidR="008169D5" w:rsidRPr="00FB646C">
              <w:rPr>
                <w:sz w:val="24"/>
                <w:szCs w:val="24"/>
              </w:rPr>
              <w:t>,</w:t>
            </w:r>
            <w:r w:rsidR="00776B79" w:rsidRPr="00FB646C">
              <w:rPr>
                <w:sz w:val="24"/>
                <w:szCs w:val="24"/>
              </w:rPr>
              <w:t xml:space="preserve"> control and plan days for practitioners and patients</w:t>
            </w:r>
            <w:r w:rsidR="004A44A7">
              <w:rPr>
                <w:sz w:val="24"/>
                <w:szCs w:val="24"/>
              </w:rPr>
              <w:t>.</w:t>
            </w:r>
          </w:p>
          <w:p w14:paraId="71818156" w14:textId="77777777" w:rsidR="00FB646C" w:rsidRPr="00FB646C" w:rsidRDefault="00FB646C" w:rsidP="00FB646C">
            <w:pPr>
              <w:pStyle w:val="TableParagraph"/>
              <w:tabs>
                <w:tab w:val="left" w:pos="1131"/>
                <w:tab w:val="left" w:pos="1132"/>
              </w:tabs>
              <w:spacing w:line="253" w:lineRule="exact"/>
              <w:ind w:left="1132"/>
              <w:rPr>
                <w:sz w:val="24"/>
                <w:szCs w:val="24"/>
              </w:rPr>
            </w:pPr>
          </w:p>
          <w:p w14:paraId="1D0CFAEA" w14:textId="282DD64A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 xml:space="preserve">Implemented best quality JavaScript and </w:t>
            </w:r>
            <w:r w:rsidR="0009728B">
              <w:rPr>
                <w:sz w:val="24"/>
                <w:szCs w:val="24"/>
              </w:rPr>
              <w:t xml:space="preserve">related </w:t>
            </w:r>
            <w:r w:rsidRPr="005D54AA">
              <w:rPr>
                <w:sz w:val="24"/>
                <w:szCs w:val="24"/>
              </w:rPr>
              <w:t>library code</w:t>
            </w:r>
            <w:r w:rsidR="00BC503E">
              <w:rPr>
                <w:sz w:val="24"/>
                <w:szCs w:val="24"/>
              </w:rPr>
              <w:t xml:space="preserve"> on front-end applications</w:t>
            </w:r>
            <w:r w:rsidRPr="005D54AA">
              <w:rPr>
                <w:sz w:val="24"/>
                <w:szCs w:val="24"/>
              </w:rPr>
              <w:t xml:space="preserve"> to make application run seamlessly by changing the suitable architecture,</w:t>
            </w:r>
          </w:p>
          <w:p w14:paraId="65F36C57" w14:textId="77777777" w:rsidR="00776B79" w:rsidRDefault="00776B79" w:rsidP="00D2052A">
            <w:pPr>
              <w:pStyle w:val="TableParagraph"/>
              <w:tabs>
                <w:tab w:val="left" w:pos="1131"/>
                <w:tab w:val="left" w:pos="1132"/>
              </w:tabs>
              <w:spacing w:line="254" w:lineRule="exact"/>
              <w:ind w:left="0"/>
              <w:rPr>
                <w:sz w:val="24"/>
                <w:szCs w:val="24"/>
              </w:rPr>
            </w:pPr>
          </w:p>
          <w:p w14:paraId="469044D6" w14:textId="6108C34B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4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Took care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of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all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="00665A90">
              <w:rPr>
                <w:spacing w:val="-1"/>
                <w:sz w:val="24"/>
                <w:szCs w:val="24"/>
              </w:rPr>
              <w:t xml:space="preserve">6 </w:t>
            </w:r>
            <w:r w:rsidRPr="005D54AA">
              <w:rPr>
                <w:sz w:val="24"/>
                <w:szCs w:val="24"/>
              </w:rPr>
              <w:t>client</w:t>
            </w:r>
            <w:r w:rsidRPr="005D54AA">
              <w:rPr>
                <w:spacing w:val="-2"/>
                <w:sz w:val="24"/>
                <w:szCs w:val="24"/>
              </w:rPr>
              <w:t>-</w:t>
            </w:r>
            <w:r w:rsidRPr="005D54AA">
              <w:rPr>
                <w:sz w:val="24"/>
                <w:szCs w:val="24"/>
              </w:rPr>
              <w:t>side</w:t>
            </w:r>
            <w:r w:rsidRPr="005D54AA">
              <w:rPr>
                <w:spacing w:val="-2"/>
                <w:sz w:val="24"/>
                <w:szCs w:val="24"/>
              </w:rPr>
              <w:t xml:space="preserve"> and front-end applications </w:t>
            </w:r>
            <w:r w:rsidRPr="005D54AA">
              <w:rPr>
                <w:sz w:val="24"/>
                <w:szCs w:val="24"/>
              </w:rPr>
              <w:t xml:space="preserve">to create functionalities </w:t>
            </w:r>
            <w:r w:rsidR="00667ECC">
              <w:rPr>
                <w:sz w:val="24"/>
                <w:szCs w:val="24"/>
              </w:rPr>
              <w:t xml:space="preserve">and made them </w:t>
            </w:r>
            <w:r w:rsidRPr="005D54AA">
              <w:rPr>
                <w:sz w:val="24"/>
                <w:szCs w:val="24"/>
              </w:rPr>
              <w:t>work smoothly and bugs free,</w:t>
            </w:r>
          </w:p>
          <w:p w14:paraId="27AD9505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343"/>
              <w:rPr>
                <w:sz w:val="24"/>
                <w:szCs w:val="24"/>
              </w:rPr>
            </w:pPr>
          </w:p>
          <w:p w14:paraId="493A9B09" w14:textId="5F96BF81" w:rsidR="00776B79" w:rsidRPr="005D54AA" w:rsidRDefault="00776B79" w:rsidP="00776B79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49" w:lineRule="auto"/>
              <w:ind w:right="343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Connect</w:t>
            </w:r>
            <w:r w:rsidR="00836E5E">
              <w:rPr>
                <w:sz w:val="24"/>
                <w:szCs w:val="24"/>
              </w:rPr>
              <w:t>ed</w:t>
            </w:r>
            <w:r w:rsidRPr="005D54AA">
              <w:rPr>
                <w:sz w:val="24"/>
                <w:szCs w:val="24"/>
              </w:rPr>
              <w:t xml:space="preserve"> with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Q/A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team</w:t>
            </w:r>
            <w:r w:rsidRPr="005D54AA">
              <w:rPr>
                <w:spacing w:val="-3"/>
                <w:sz w:val="24"/>
                <w:szCs w:val="24"/>
              </w:rPr>
              <w:t xml:space="preserve"> and provide</w:t>
            </w:r>
            <w:r w:rsidR="00211F91">
              <w:rPr>
                <w:spacing w:val="-3"/>
                <w:sz w:val="24"/>
                <w:szCs w:val="24"/>
              </w:rPr>
              <w:t>d</w:t>
            </w:r>
            <w:r w:rsidRPr="005D54AA">
              <w:rPr>
                <w:spacing w:val="-3"/>
                <w:sz w:val="24"/>
                <w:szCs w:val="24"/>
              </w:rPr>
              <w:t xml:space="preserve"> enough </w:t>
            </w:r>
            <w:r w:rsidR="00AB3AD5">
              <w:rPr>
                <w:sz w:val="24"/>
                <w:szCs w:val="24"/>
              </w:rPr>
              <w:t>details and documentation</w:t>
            </w:r>
            <w:r w:rsidRPr="005D54AA">
              <w:rPr>
                <w:sz w:val="24"/>
                <w:szCs w:val="24"/>
              </w:rPr>
              <w:t xml:space="preserve"> to test </w:t>
            </w:r>
            <w:r w:rsidR="00AF75A2">
              <w:rPr>
                <w:sz w:val="24"/>
                <w:szCs w:val="24"/>
              </w:rPr>
              <w:t xml:space="preserve">the </w:t>
            </w:r>
            <w:r w:rsidRPr="005D54AA">
              <w:rPr>
                <w:sz w:val="24"/>
                <w:szCs w:val="24"/>
              </w:rPr>
              <w:t>products,</w:t>
            </w:r>
          </w:p>
          <w:p w14:paraId="685A8747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3" w:lineRule="exact"/>
              <w:ind w:left="772"/>
              <w:rPr>
                <w:sz w:val="24"/>
                <w:szCs w:val="24"/>
              </w:rPr>
            </w:pPr>
          </w:p>
          <w:p w14:paraId="063D444B" w14:textId="74FFE09A" w:rsidR="00776B79" w:rsidRPr="003E7B9A" w:rsidRDefault="00776B79" w:rsidP="003E7B9A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4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Work</w:t>
            </w:r>
            <w:r w:rsidR="001A2134">
              <w:rPr>
                <w:sz w:val="24"/>
                <w:szCs w:val="24"/>
              </w:rPr>
              <w:t>ed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="001A2134">
              <w:rPr>
                <w:sz w:val="24"/>
                <w:szCs w:val="24"/>
              </w:rPr>
              <w:t>with and</w:t>
            </w:r>
            <w:r w:rsidR="00843D58">
              <w:rPr>
                <w:sz w:val="24"/>
                <w:szCs w:val="24"/>
              </w:rPr>
              <w:t>,</w:t>
            </w:r>
            <w:r w:rsidR="00B82CBD">
              <w:rPr>
                <w:sz w:val="24"/>
                <w:szCs w:val="24"/>
              </w:rPr>
              <w:t xml:space="preserve"> as</w:t>
            </w:r>
            <w:r w:rsidRPr="005D54AA">
              <w:rPr>
                <w:sz w:val="24"/>
                <w:szCs w:val="24"/>
              </w:rPr>
              <w:t xml:space="preserve"> </w:t>
            </w:r>
            <w:r w:rsidR="00843D58">
              <w:rPr>
                <w:sz w:val="24"/>
                <w:szCs w:val="24"/>
              </w:rPr>
              <w:t xml:space="preserve">a </w:t>
            </w:r>
            <w:r w:rsidRPr="005D54AA">
              <w:rPr>
                <w:sz w:val="24"/>
                <w:szCs w:val="24"/>
              </w:rPr>
              <w:t>Salesforce</w:t>
            </w:r>
            <w:r w:rsidRPr="005D54AA">
              <w:rPr>
                <w:spacing w:val="-4"/>
                <w:sz w:val="24"/>
                <w:szCs w:val="24"/>
              </w:rPr>
              <w:t xml:space="preserve"> Developer and Admin to </w:t>
            </w:r>
            <w:r w:rsidR="00FC1562">
              <w:rPr>
                <w:spacing w:val="-4"/>
                <w:sz w:val="24"/>
                <w:szCs w:val="24"/>
              </w:rPr>
              <w:t xml:space="preserve">configure and </w:t>
            </w:r>
            <w:r w:rsidRPr="005D54AA">
              <w:rPr>
                <w:spacing w:val="-4"/>
                <w:sz w:val="24"/>
                <w:szCs w:val="24"/>
              </w:rPr>
              <w:t xml:space="preserve">develop assigned </w:t>
            </w:r>
            <w:r w:rsidR="000B74FC">
              <w:rPr>
                <w:spacing w:val="-4"/>
                <w:sz w:val="24"/>
                <w:szCs w:val="24"/>
              </w:rPr>
              <w:t>s</w:t>
            </w:r>
            <w:r w:rsidRPr="005D54AA">
              <w:rPr>
                <w:spacing w:val="-4"/>
                <w:sz w:val="24"/>
                <w:szCs w:val="24"/>
              </w:rPr>
              <w:t xml:space="preserve">andbox with </w:t>
            </w:r>
            <w:r w:rsidR="00BB4CFB">
              <w:rPr>
                <w:spacing w:val="-4"/>
                <w:sz w:val="24"/>
                <w:szCs w:val="24"/>
              </w:rPr>
              <w:t xml:space="preserve">the </w:t>
            </w:r>
            <w:r w:rsidRPr="005D54AA">
              <w:rPr>
                <w:spacing w:val="-4"/>
                <w:sz w:val="24"/>
                <w:szCs w:val="24"/>
              </w:rPr>
              <w:t>team</w:t>
            </w:r>
            <w:r w:rsidRPr="005D54AA">
              <w:rPr>
                <w:sz w:val="24"/>
                <w:szCs w:val="24"/>
              </w:rPr>
              <w:t>.</w:t>
            </w:r>
          </w:p>
        </w:tc>
      </w:tr>
      <w:tr w:rsidR="00776B79" w14:paraId="70635215" w14:textId="77777777" w:rsidTr="00B2468E">
        <w:trPr>
          <w:trHeight w:val="324"/>
        </w:trPr>
        <w:tc>
          <w:tcPr>
            <w:tcW w:w="10065" w:type="dxa"/>
          </w:tcPr>
          <w:p w14:paraId="5BDAB51F" w14:textId="6CC2992D" w:rsidR="00C7443F" w:rsidRPr="00CF7E05" w:rsidRDefault="00C7443F" w:rsidP="003E7B9A">
            <w:pPr>
              <w:pStyle w:val="TableParagraph"/>
              <w:spacing w:before="117" w:line="239" w:lineRule="exact"/>
              <w:ind w:left="0"/>
              <w:rPr>
                <w:rFonts w:ascii="Bahnschrift SemiBold" w:eastAsiaTheme="minorHAnsi" w:hAnsi="Bahnschrift SemiBold" w:cstheme="minorBidi"/>
                <w:b/>
                <w:caps/>
                <w:color w:val="4A9A82" w:themeColor="accent3" w:themeShade="BF"/>
                <w:sz w:val="24"/>
                <w:szCs w:val="36"/>
              </w:rPr>
            </w:pPr>
          </w:p>
        </w:tc>
      </w:tr>
      <w:tr w:rsidR="00776B79" w14:paraId="417E8092" w14:textId="77777777" w:rsidTr="00B2468E">
        <w:trPr>
          <w:trHeight w:val="2049"/>
        </w:trPr>
        <w:tc>
          <w:tcPr>
            <w:tcW w:w="10065" w:type="dxa"/>
          </w:tcPr>
          <w:p w14:paraId="6DBBAD77" w14:textId="7B3EAC4E" w:rsidR="003E7B9A" w:rsidRPr="003E7B9A" w:rsidRDefault="003E7B9A" w:rsidP="00FF63F4">
            <w:pPr>
              <w:pStyle w:val="TableParagraph"/>
              <w:numPr>
                <w:ilvl w:val="0"/>
                <w:numId w:val="25"/>
              </w:numPr>
              <w:spacing w:line="229" w:lineRule="exact"/>
            </w:pPr>
            <w:r w:rsidRPr="00CE7BDD">
              <w:rPr>
                <w:rFonts w:ascii="Cascadia Mono SemiBold" w:eastAsiaTheme="minorHAnsi" w:hAnsi="Cascadia Mono SemiBold" w:cs="Cascadia Mono SemiBold"/>
                <w:b/>
                <w:caps/>
                <w:color w:val="4A9A82" w:themeColor="accent3" w:themeShade="BF"/>
                <w:sz w:val="24"/>
                <w:szCs w:val="36"/>
              </w:rPr>
              <w:t>ROLES AND RESPONSIBILITIES AT</w:t>
            </w:r>
            <w:r w:rsidRPr="003E7B9A">
              <w:t xml:space="preserve"> </w:t>
            </w:r>
            <w:r w:rsidR="003375F8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“</w:t>
            </w:r>
            <w:r w:rsidRPr="00CE7BDD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NetCreative Mind Sol</w:t>
            </w:r>
            <w:r w:rsidR="003375F8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”</w:t>
            </w:r>
          </w:p>
          <w:p w14:paraId="2D50D815" w14:textId="15447B43" w:rsidR="00776B79" w:rsidRPr="00322716" w:rsidRDefault="00B2468E" w:rsidP="00E711E2">
            <w:pPr>
              <w:pStyle w:val="TableParagraph"/>
              <w:spacing w:line="229" w:lineRule="exact"/>
              <w:ind w:left="0"/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</w:pPr>
            <w:r w:rsidRPr="00552C45">
              <w:t xml:space="preserve">            </w:t>
            </w:r>
            <w:r w:rsidR="00552C45">
              <w:t xml:space="preserve"> </w:t>
            </w:r>
            <w:r w:rsidRPr="00552C45"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3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  <w:vertAlign w:val="superscript"/>
              </w:rPr>
              <w:t>rd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party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Government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 xml:space="preserve"> </w:t>
            </w:r>
            <w:r w:rsidR="00322716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 xml:space="preserve">project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company,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building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government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Web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-portals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and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Mobile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>-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apps</w:t>
            </w:r>
          </w:p>
          <w:p w14:paraId="117E5933" w14:textId="58A091B9" w:rsidR="00776B79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198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Getting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thorough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documents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to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create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and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plan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 data flow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 seniors and BA,</w:t>
            </w:r>
          </w:p>
          <w:p w14:paraId="23033C87" w14:textId="77777777" w:rsidR="00EF5BE6" w:rsidRPr="005D54AA" w:rsidRDefault="00EF5BE6" w:rsidP="004C7F37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198"/>
              <w:rPr>
                <w:sz w:val="24"/>
                <w:szCs w:val="24"/>
              </w:rPr>
            </w:pPr>
          </w:p>
          <w:p w14:paraId="3730BC84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456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Handled UI/UX development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(using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Figma)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and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coding them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on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JSP and HTML5,</w:t>
            </w:r>
          </w:p>
          <w:p w14:paraId="7FB1416E" w14:textId="77777777" w:rsidR="00EF5BE6" w:rsidRDefault="00EF5BE6" w:rsidP="00EF5BE6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226"/>
              <w:rPr>
                <w:sz w:val="24"/>
                <w:szCs w:val="24"/>
              </w:rPr>
            </w:pPr>
          </w:p>
          <w:p w14:paraId="63BCD643" w14:textId="4E35C41C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226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Worked on</w:t>
            </w:r>
            <w:r w:rsidRPr="005D54AA">
              <w:rPr>
                <w:spacing w:val="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Newgen's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products, like: OmniDoc, OmniScanner, and wrote code in Java,</w:t>
            </w:r>
            <w:r w:rsidRPr="005D54AA">
              <w:rPr>
                <w:spacing w:val="-2"/>
                <w:sz w:val="24"/>
                <w:szCs w:val="24"/>
              </w:rPr>
              <w:t xml:space="preserve"> and </w:t>
            </w:r>
            <w:r w:rsidRPr="005D54AA">
              <w:rPr>
                <w:sz w:val="24"/>
                <w:szCs w:val="24"/>
              </w:rPr>
              <w:t>Advanced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Java,</w:t>
            </w:r>
            <w:r w:rsidRPr="005D54AA">
              <w:rPr>
                <w:spacing w:val="-2"/>
                <w:sz w:val="24"/>
                <w:szCs w:val="24"/>
              </w:rPr>
              <w:t xml:space="preserve"> to create flow and </w:t>
            </w:r>
            <w:r w:rsidRPr="005D54AA">
              <w:rPr>
                <w:sz w:val="24"/>
                <w:szCs w:val="24"/>
              </w:rPr>
              <w:t>implement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validations,</w:t>
            </w:r>
          </w:p>
          <w:p w14:paraId="74B8E239" w14:textId="77777777" w:rsidR="00EF5BE6" w:rsidRDefault="00EF5BE6" w:rsidP="00EF5BE6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320"/>
              <w:rPr>
                <w:sz w:val="24"/>
                <w:szCs w:val="24"/>
              </w:rPr>
            </w:pPr>
          </w:p>
          <w:p w14:paraId="5E74BF06" w14:textId="3B870193" w:rsidR="00776B79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320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Fixing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bugs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making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come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online</w:t>
            </w:r>
            <w:r w:rsidRPr="005D54AA">
              <w:rPr>
                <w:spacing w:val="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without issue</w:t>
            </w:r>
            <w:r w:rsidR="00BF210D">
              <w:rPr>
                <w:sz w:val="24"/>
                <w:szCs w:val="24"/>
              </w:rPr>
              <w:t>,</w:t>
            </w:r>
          </w:p>
          <w:p w14:paraId="66E12C0C" w14:textId="77777777" w:rsidR="00EF5BE6" w:rsidRPr="005D54AA" w:rsidRDefault="00EF5BE6" w:rsidP="00EF5BE6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0" w:right="320"/>
              <w:rPr>
                <w:sz w:val="24"/>
                <w:szCs w:val="24"/>
              </w:rPr>
            </w:pPr>
          </w:p>
          <w:p w14:paraId="3FD13E98" w14:textId="2C18E7B9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320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 xml:space="preserve">Fixed many </w:t>
            </w:r>
            <w:r>
              <w:rPr>
                <w:sz w:val="24"/>
                <w:szCs w:val="24"/>
              </w:rPr>
              <w:t xml:space="preserve">unresponsive buggy </w:t>
            </w:r>
            <w:r w:rsidRPr="005D54AA">
              <w:rPr>
                <w:sz w:val="24"/>
                <w:szCs w:val="24"/>
              </w:rPr>
              <w:t>APIs</w:t>
            </w:r>
            <w:r>
              <w:rPr>
                <w:sz w:val="24"/>
                <w:szCs w:val="24"/>
              </w:rPr>
              <w:t xml:space="preserve"> which were </w:t>
            </w:r>
            <w:r w:rsidR="00BF210D">
              <w:rPr>
                <w:sz w:val="24"/>
                <w:szCs w:val="24"/>
              </w:rPr>
              <w:t xml:space="preserve">shut </w:t>
            </w:r>
            <w:r w:rsidRPr="005D54AA">
              <w:rPr>
                <w:sz w:val="24"/>
                <w:szCs w:val="24"/>
              </w:rPr>
              <w:t>for several month.</w:t>
            </w:r>
          </w:p>
          <w:p w14:paraId="4F711D51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0" w:right="320"/>
              <w:rPr>
                <w:sz w:val="20"/>
              </w:rPr>
            </w:pPr>
          </w:p>
        </w:tc>
      </w:tr>
    </w:tbl>
    <w:p w14:paraId="15CC2730" w14:textId="1E5BA56D" w:rsidR="00165E5C" w:rsidRDefault="00165E5C" w:rsidP="00165E5C">
      <w:pPr>
        <w:pStyle w:val="Heading1"/>
      </w:pPr>
    </w:p>
    <w:p w14:paraId="3D91FAE7" w14:textId="77777777" w:rsidR="00A84901" w:rsidRDefault="00A84901" w:rsidP="00165E5C">
      <w:pPr>
        <w:pStyle w:val="Heading1"/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</w:pPr>
    </w:p>
    <w:p w14:paraId="3CE60C82" w14:textId="0DAC67B4" w:rsidR="00A33046" w:rsidRPr="0030473C" w:rsidRDefault="00644E46" w:rsidP="00165E5C">
      <w:pPr>
        <w:pStyle w:val="Heading1"/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</w:pPr>
      <w:r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“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Thank you for considering my application. I am confident that my strong background in</w:t>
      </w:r>
      <w:r w:rsidR="00A80045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Back-end and Front-end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</w:t>
      </w:r>
      <w:r w:rsidR="00A80045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(</w:t>
      </w:r>
      <w:r w:rsidR="00231353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Full-Stack</w:t>
      </w:r>
      <w:r w:rsidR="00A80045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)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Development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combined with my passion for 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development will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make me a valuable asset to </w:t>
      </w:r>
      <w:r w:rsidR="0078214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the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company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. I am eager to contribute my expertise and drive success within your organization.</w:t>
      </w:r>
      <w:r w:rsidRPr="00D358F9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”</w:t>
      </w:r>
    </w:p>
    <w:sectPr w:rsidR="00A33046" w:rsidRPr="0030473C" w:rsidSect="002E78C0">
      <w:pgSz w:w="12240" w:h="15840" w:code="1"/>
      <w:pgMar w:top="720" w:right="720" w:bottom="720" w:left="720" w:header="0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BD3905" w14:textId="77777777" w:rsidR="00392C94" w:rsidRDefault="00392C94" w:rsidP="0085363C">
      <w:pPr>
        <w:spacing w:line="240" w:lineRule="auto"/>
      </w:pPr>
      <w:r>
        <w:separator/>
      </w:r>
    </w:p>
  </w:endnote>
  <w:endnote w:type="continuationSeparator" w:id="0">
    <w:p w14:paraId="27BE1158" w14:textId="77777777" w:rsidR="00392C94" w:rsidRDefault="00392C94" w:rsidP="0085363C">
      <w:pPr>
        <w:spacing w:line="240" w:lineRule="auto"/>
      </w:pPr>
      <w:r>
        <w:continuationSeparator/>
      </w:r>
    </w:p>
  </w:endnote>
  <w:endnote w:type="continuationNotice" w:id="1">
    <w:p w14:paraId="021F2A28" w14:textId="77777777" w:rsidR="00392C94" w:rsidRDefault="00392C9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2F25865-3674-4FF5-9A57-663A468E2DE3}"/>
    <w:embedBold r:id="rId2" w:fontKey="{DBE8D4AC-3849-4569-9831-6582D7FD7C5B}"/>
    <w:embedBoldItalic r:id="rId3" w:fontKey="{152F9295-086B-43BA-9610-84D571C0FCB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  <w:embedRegular r:id="rId4" w:fontKey="{D2FE4676-4358-4E7C-8917-1E0A12EBF1B3}"/>
    <w:embedBold r:id="rId5" w:fontKey="{95402932-7187-4D09-B131-75B41E5A64D2}"/>
    <w:embedItalic r:id="rId6" w:fontKey="{BCEAA7BB-735A-4E25-B54C-24F0E834C63F}"/>
    <w:embedBoldItalic r:id="rId7" w:fontKey="{983D44EB-E6C2-4EC0-B3E5-B60F12C56EF6}"/>
  </w:font>
  <w:font w:name="Cascadia Mono SemiBold">
    <w:panose1 w:val="020B0609020000020004"/>
    <w:charset w:val="00"/>
    <w:family w:val="modern"/>
    <w:pitch w:val="fixed"/>
    <w:sig w:usb0="A1002AFF" w:usb1="C000F9FB" w:usb2="00040020" w:usb3="00000000" w:csb0="000001FF" w:csb1="00000000"/>
    <w:embedRegular r:id="rId8" w:fontKey="{E36AF558-1457-47F4-AC10-DC883D77B80B}"/>
    <w:embedBold r:id="rId9" w:fontKey="{56616040-A250-40CD-A232-4F3FBD48909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0" w:fontKey="{29117DF7-4B2A-41CB-989F-4C068FB1C65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2E80C626-20DD-4B11-A3A2-5A39AD1BC82E}"/>
    <w:embedBold r:id="rId12" w:fontKey="{B2B2646F-B9F7-4EBD-B972-6BBB8BFFC3D2}"/>
    <w:embedItalic r:id="rId13" w:fontKey="{63039EDE-D10D-4337-83D3-42001B097DEA}"/>
    <w:embedBoldItalic r:id="rId14" w:fontKey="{274EFDC7-D05B-409C-8334-3856D00F1D95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7E6C0D6F-E982-4E3A-925F-1814AEC3243F}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Bold r:id="rId16" w:fontKey="{0E534F4A-CAE9-4828-B064-9132A3BFBD12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872EB3F5-4543-4817-9AEE-75177400972D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8" w:fontKey="{FBBB2DFC-DC20-477D-B654-46C1FF42A5C9}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  <w:embedBold r:id="rId19" w:fontKey="{80AB961A-06F6-48EA-BBD0-0AAF092D75D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F4137C" w14:textId="77777777" w:rsidR="00392C94" w:rsidRDefault="00392C94" w:rsidP="0085363C">
      <w:pPr>
        <w:spacing w:line="240" w:lineRule="auto"/>
      </w:pPr>
      <w:r>
        <w:separator/>
      </w:r>
    </w:p>
  </w:footnote>
  <w:footnote w:type="continuationSeparator" w:id="0">
    <w:p w14:paraId="21528EBC" w14:textId="77777777" w:rsidR="00392C94" w:rsidRDefault="00392C94" w:rsidP="0085363C">
      <w:pPr>
        <w:spacing w:line="240" w:lineRule="auto"/>
      </w:pPr>
      <w:r>
        <w:continuationSeparator/>
      </w:r>
    </w:p>
  </w:footnote>
  <w:footnote w:type="continuationNotice" w:id="1">
    <w:p w14:paraId="18D07E16" w14:textId="77777777" w:rsidR="00392C94" w:rsidRDefault="00392C94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0C99"/>
    <w:multiLevelType w:val="hybridMultilevel"/>
    <w:tmpl w:val="053E9928"/>
    <w:lvl w:ilvl="0" w:tplc="43E64AD8">
      <w:numFmt w:val="bullet"/>
      <w:lvlText w:val=""/>
      <w:lvlJc w:val="left"/>
      <w:pPr>
        <w:ind w:left="1132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A6884A8A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FC4CA824"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 w:tplc="DFDEE7B8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 w:tplc="0FCE9CC4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5" w:tplc="85B4D29E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6" w:tplc="B7B064C4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454CFB60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8" w:tplc="543C1C16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8D56BBB"/>
    <w:multiLevelType w:val="hybridMultilevel"/>
    <w:tmpl w:val="5C7EDD26"/>
    <w:lvl w:ilvl="0" w:tplc="92263CD8">
      <w:numFmt w:val="bullet"/>
      <w:lvlText w:val=""/>
      <w:lvlJc w:val="left"/>
      <w:pPr>
        <w:ind w:left="1132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8DC07602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C7B626EC"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 w:tplc="71600B4A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 w:tplc="6ED0C0EA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5" w:tplc="846234AC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6" w:tplc="224C1206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EFDEC828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8" w:tplc="1CA41E3C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4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5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6" w15:restartNumberingAfterBreak="0">
    <w:nsid w:val="2E647B6C"/>
    <w:multiLevelType w:val="hybridMultilevel"/>
    <w:tmpl w:val="22903D24"/>
    <w:lvl w:ilvl="0" w:tplc="A7E0D036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ascadia Mono SemiBold" w:hint="default"/>
        <w:b/>
        <w:color w:val="4A9A82" w:themeColor="accent3" w:themeShade="BF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10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2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3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4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6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7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20" w15:restartNumberingAfterBreak="0">
    <w:nsid w:val="69CE4109"/>
    <w:multiLevelType w:val="hybridMultilevel"/>
    <w:tmpl w:val="9D1CD0B0"/>
    <w:lvl w:ilvl="0" w:tplc="A53EA594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ascadia Mono SemiBold" w:hint="default"/>
        <w:b/>
        <w:color w:val="4A9A82" w:themeColor="accent3" w:themeShade="BF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4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>
    <w:abstractNumId w:val="14"/>
  </w:num>
  <w:num w:numId="2">
    <w:abstractNumId w:val="10"/>
  </w:num>
  <w:num w:numId="3">
    <w:abstractNumId w:val="18"/>
  </w:num>
  <w:num w:numId="4">
    <w:abstractNumId w:val="15"/>
  </w:num>
  <w:num w:numId="5">
    <w:abstractNumId w:val="16"/>
  </w:num>
  <w:num w:numId="6">
    <w:abstractNumId w:val="23"/>
  </w:num>
  <w:num w:numId="7">
    <w:abstractNumId w:val="9"/>
  </w:num>
  <w:num w:numId="8">
    <w:abstractNumId w:val="13"/>
  </w:num>
  <w:num w:numId="9">
    <w:abstractNumId w:val="21"/>
  </w:num>
  <w:num w:numId="10">
    <w:abstractNumId w:val="3"/>
  </w:num>
  <w:num w:numId="11">
    <w:abstractNumId w:val="8"/>
  </w:num>
  <w:num w:numId="12">
    <w:abstractNumId w:val="1"/>
  </w:num>
  <w:num w:numId="13">
    <w:abstractNumId w:val="4"/>
  </w:num>
  <w:num w:numId="14">
    <w:abstractNumId w:val="12"/>
  </w:num>
  <w:num w:numId="15">
    <w:abstractNumId w:val="11"/>
  </w:num>
  <w:num w:numId="16">
    <w:abstractNumId w:val="19"/>
  </w:num>
  <w:num w:numId="17">
    <w:abstractNumId w:val="5"/>
  </w:num>
  <w:num w:numId="18">
    <w:abstractNumId w:val="25"/>
  </w:num>
  <w:num w:numId="19">
    <w:abstractNumId w:val="22"/>
  </w:num>
  <w:num w:numId="20">
    <w:abstractNumId w:val="17"/>
  </w:num>
  <w:num w:numId="21">
    <w:abstractNumId w:val="24"/>
  </w:num>
  <w:num w:numId="22">
    <w:abstractNumId w:val="7"/>
  </w:num>
  <w:num w:numId="23">
    <w:abstractNumId w:val="2"/>
  </w:num>
  <w:num w:numId="24">
    <w:abstractNumId w:val="0"/>
  </w:num>
  <w:num w:numId="25">
    <w:abstractNumId w:val="6"/>
  </w:num>
  <w:num w:numId="26">
    <w:abstractNumId w:val="2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removePersonalInformation/>
  <w:removeDateAndTime/>
  <w:displayBackgroundShape/>
  <w:embedTrueTypeFonts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2716"/>
    <w:rsid w:val="00016BAE"/>
    <w:rsid w:val="00016D2F"/>
    <w:rsid w:val="00021FE7"/>
    <w:rsid w:val="0003280C"/>
    <w:rsid w:val="00046661"/>
    <w:rsid w:val="00050098"/>
    <w:rsid w:val="00052382"/>
    <w:rsid w:val="00052646"/>
    <w:rsid w:val="00056AB4"/>
    <w:rsid w:val="000573A9"/>
    <w:rsid w:val="00063E2C"/>
    <w:rsid w:val="000653F8"/>
    <w:rsid w:val="0006568A"/>
    <w:rsid w:val="00071A07"/>
    <w:rsid w:val="00076DA3"/>
    <w:rsid w:val="00076F0F"/>
    <w:rsid w:val="00080D55"/>
    <w:rsid w:val="00084253"/>
    <w:rsid w:val="0008451A"/>
    <w:rsid w:val="00090B7D"/>
    <w:rsid w:val="00092539"/>
    <w:rsid w:val="00094267"/>
    <w:rsid w:val="0009481C"/>
    <w:rsid w:val="0009728B"/>
    <w:rsid w:val="000A6BB6"/>
    <w:rsid w:val="000B3F1C"/>
    <w:rsid w:val="000B6656"/>
    <w:rsid w:val="000B74FC"/>
    <w:rsid w:val="000D1F49"/>
    <w:rsid w:val="000D383B"/>
    <w:rsid w:val="000E5A94"/>
    <w:rsid w:val="000F2B4E"/>
    <w:rsid w:val="000F2E82"/>
    <w:rsid w:val="000F3C58"/>
    <w:rsid w:val="001177A3"/>
    <w:rsid w:val="00121BA3"/>
    <w:rsid w:val="00125B8C"/>
    <w:rsid w:val="001330A0"/>
    <w:rsid w:val="0014278E"/>
    <w:rsid w:val="001435B6"/>
    <w:rsid w:val="00146597"/>
    <w:rsid w:val="00147A49"/>
    <w:rsid w:val="00150B5E"/>
    <w:rsid w:val="00162D53"/>
    <w:rsid w:val="00165E5C"/>
    <w:rsid w:val="001727CA"/>
    <w:rsid w:val="001727FD"/>
    <w:rsid w:val="00175452"/>
    <w:rsid w:val="00181EAA"/>
    <w:rsid w:val="0018487C"/>
    <w:rsid w:val="00187D40"/>
    <w:rsid w:val="0019093F"/>
    <w:rsid w:val="00196177"/>
    <w:rsid w:val="001A0831"/>
    <w:rsid w:val="001A2134"/>
    <w:rsid w:val="001A6C2B"/>
    <w:rsid w:val="001B1A04"/>
    <w:rsid w:val="001C7379"/>
    <w:rsid w:val="001D4BC4"/>
    <w:rsid w:val="001E25CA"/>
    <w:rsid w:val="00200FC8"/>
    <w:rsid w:val="00201107"/>
    <w:rsid w:val="00202B9B"/>
    <w:rsid w:val="00211F82"/>
    <w:rsid w:val="00211F91"/>
    <w:rsid w:val="00212F9B"/>
    <w:rsid w:val="00223276"/>
    <w:rsid w:val="00224BAA"/>
    <w:rsid w:val="00227917"/>
    <w:rsid w:val="00231353"/>
    <w:rsid w:val="00237DEC"/>
    <w:rsid w:val="0024145A"/>
    <w:rsid w:val="002522AC"/>
    <w:rsid w:val="00252342"/>
    <w:rsid w:val="0025242A"/>
    <w:rsid w:val="00264AF7"/>
    <w:rsid w:val="00280531"/>
    <w:rsid w:val="00281BB5"/>
    <w:rsid w:val="0028346B"/>
    <w:rsid w:val="002951D4"/>
    <w:rsid w:val="002A59A3"/>
    <w:rsid w:val="002A5DC6"/>
    <w:rsid w:val="002B58B7"/>
    <w:rsid w:val="002C3900"/>
    <w:rsid w:val="002C56E6"/>
    <w:rsid w:val="002D295F"/>
    <w:rsid w:val="002D4ED2"/>
    <w:rsid w:val="002E78C0"/>
    <w:rsid w:val="002F374F"/>
    <w:rsid w:val="002F7436"/>
    <w:rsid w:val="0030473C"/>
    <w:rsid w:val="00304DC9"/>
    <w:rsid w:val="0030632F"/>
    <w:rsid w:val="00322716"/>
    <w:rsid w:val="003375F8"/>
    <w:rsid w:val="0035369D"/>
    <w:rsid w:val="00361691"/>
    <w:rsid w:val="00361E11"/>
    <w:rsid w:val="00376098"/>
    <w:rsid w:val="00376B65"/>
    <w:rsid w:val="00392616"/>
    <w:rsid w:val="00392C94"/>
    <w:rsid w:val="0039390A"/>
    <w:rsid w:val="0039507E"/>
    <w:rsid w:val="00397346"/>
    <w:rsid w:val="003A0C4B"/>
    <w:rsid w:val="003A0CFA"/>
    <w:rsid w:val="003A13A0"/>
    <w:rsid w:val="003A2C26"/>
    <w:rsid w:val="003C418F"/>
    <w:rsid w:val="003E7B9A"/>
    <w:rsid w:val="003F0847"/>
    <w:rsid w:val="003F4D06"/>
    <w:rsid w:val="003F611C"/>
    <w:rsid w:val="0040090B"/>
    <w:rsid w:val="0040246F"/>
    <w:rsid w:val="00406FD0"/>
    <w:rsid w:val="00411A4A"/>
    <w:rsid w:val="00411B8B"/>
    <w:rsid w:val="004275F1"/>
    <w:rsid w:val="00451133"/>
    <w:rsid w:val="00461D4A"/>
    <w:rsid w:val="00462C63"/>
    <w:rsid w:val="0046302A"/>
    <w:rsid w:val="00466AB1"/>
    <w:rsid w:val="00476279"/>
    <w:rsid w:val="00480CA5"/>
    <w:rsid w:val="004866F8"/>
    <w:rsid w:val="00487D2D"/>
    <w:rsid w:val="00491BA2"/>
    <w:rsid w:val="00495459"/>
    <w:rsid w:val="00495BAE"/>
    <w:rsid w:val="00496B32"/>
    <w:rsid w:val="004A4011"/>
    <w:rsid w:val="004A44A7"/>
    <w:rsid w:val="004B1130"/>
    <w:rsid w:val="004B3BCD"/>
    <w:rsid w:val="004C440F"/>
    <w:rsid w:val="004C7F37"/>
    <w:rsid w:val="004D4190"/>
    <w:rsid w:val="004D5D62"/>
    <w:rsid w:val="004E7303"/>
    <w:rsid w:val="004F258C"/>
    <w:rsid w:val="004F4CC0"/>
    <w:rsid w:val="005112D0"/>
    <w:rsid w:val="0053070F"/>
    <w:rsid w:val="00533BF0"/>
    <w:rsid w:val="005360C9"/>
    <w:rsid w:val="0054080C"/>
    <w:rsid w:val="00546CE3"/>
    <w:rsid w:val="005515CA"/>
    <w:rsid w:val="00552C45"/>
    <w:rsid w:val="00553A33"/>
    <w:rsid w:val="00571BA7"/>
    <w:rsid w:val="00573291"/>
    <w:rsid w:val="00574FF1"/>
    <w:rsid w:val="00577E06"/>
    <w:rsid w:val="00581DC3"/>
    <w:rsid w:val="00596E57"/>
    <w:rsid w:val="005A3BF7"/>
    <w:rsid w:val="005B1DEE"/>
    <w:rsid w:val="005B6539"/>
    <w:rsid w:val="005C0C51"/>
    <w:rsid w:val="005F0033"/>
    <w:rsid w:val="005F2035"/>
    <w:rsid w:val="005F2AEB"/>
    <w:rsid w:val="005F3D1A"/>
    <w:rsid w:val="005F5E07"/>
    <w:rsid w:val="005F7990"/>
    <w:rsid w:val="00602094"/>
    <w:rsid w:val="00607599"/>
    <w:rsid w:val="00617136"/>
    <w:rsid w:val="00624F79"/>
    <w:rsid w:val="00625C1C"/>
    <w:rsid w:val="006303D1"/>
    <w:rsid w:val="00632608"/>
    <w:rsid w:val="00637310"/>
    <w:rsid w:val="0063739C"/>
    <w:rsid w:val="0064068F"/>
    <w:rsid w:val="00641903"/>
    <w:rsid w:val="006427CD"/>
    <w:rsid w:val="00644E46"/>
    <w:rsid w:val="00646BA8"/>
    <w:rsid w:val="00650F11"/>
    <w:rsid w:val="006518B1"/>
    <w:rsid w:val="006643E9"/>
    <w:rsid w:val="00665A90"/>
    <w:rsid w:val="00667ECC"/>
    <w:rsid w:val="006764AA"/>
    <w:rsid w:val="0067761E"/>
    <w:rsid w:val="006820F0"/>
    <w:rsid w:val="006833BC"/>
    <w:rsid w:val="00683861"/>
    <w:rsid w:val="0068628D"/>
    <w:rsid w:val="006B34D0"/>
    <w:rsid w:val="0070545C"/>
    <w:rsid w:val="00705B4C"/>
    <w:rsid w:val="007417D6"/>
    <w:rsid w:val="0074424F"/>
    <w:rsid w:val="00747DEF"/>
    <w:rsid w:val="007520D7"/>
    <w:rsid w:val="00753254"/>
    <w:rsid w:val="00764B74"/>
    <w:rsid w:val="0076567F"/>
    <w:rsid w:val="00765AB9"/>
    <w:rsid w:val="00770F25"/>
    <w:rsid w:val="00775D77"/>
    <w:rsid w:val="00776B79"/>
    <w:rsid w:val="00782143"/>
    <w:rsid w:val="007853C8"/>
    <w:rsid w:val="007A35A8"/>
    <w:rsid w:val="007A60C0"/>
    <w:rsid w:val="007B0A85"/>
    <w:rsid w:val="007B3438"/>
    <w:rsid w:val="007C290E"/>
    <w:rsid w:val="007C327F"/>
    <w:rsid w:val="007C4BAD"/>
    <w:rsid w:val="007C6A52"/>
    <w:rsid w:val="007C71B3"/>
    <w:rsid w:val="007D0544"/>
    <w:rsid w:val="007D094B"/>
    <w:rsid w:val="007D609A"/>
    <w:rsid w:val="007E55B6"/>
    <w:rsid w:val="007F2E4E"/>
    <w:rsid w:val="00801B94"/>
    <w:rsid w:val="00810305"/>
    <w:rsid w:val="008107F8"/>
    <w:rsid w:val="008110A5"/>
    <w:rsid w:val="00812898"/>
    <w:rsid w:val="00814ACE"/>
    <w:rsid w:val="008169D5"/>
    <w:rsid w:val="0082043E"/>
    <w:rsid w:val="00831A7B"/>
    <w:rsid w:val="00834C59"/>
    <w:rsid w:val="00836E5E"/>
    <w:rsid w:val="00843D58"/>
    <w:rsid w:val="0085363C"/>
    <w:rsid w:val="008802A6"/>
    <w:rsid w:val="008954EF"/>
    <w:rsid w:val="008959F9"/>
    <w:rsid w:val="008A0979"/>
    <w:rsid w:val="008A1349"/>
    <w:rsid w:val="008C4155"/>
    <w:rsid w:val="008C514E"/>
    <w:rsid w:val="008D0C40"/>
    <w:rsid w:val="008D1C20"/>
    <w:rsid w:val="008E203A"/>
    <w:rsid w:val="008E2AA0"/>
    <w:rsid w:val="008E78A4"/>
    <w:rsid w:val="008F0708"/>
    <w:rsid w:val="008F2A7B"/>
    <w:rsid w:val="008F68C9"/>
    <w:rsid w:val="0091229C"/>
    <w:rsid w:val="009124A5"/>
    <w:rsid w:val="00922645"/>
    <w:rsid w:val="0092678E"/>
    <w:rsid w:val="0092702B"/>
    <w:rsid w:val="009323F3"/>
    <w:rsid w:val="00940E73"/>
    <w:rsid w:val="00950978"/>
    <w:rsid w:val="0095475A"/>
    <w:rsid w:val="0096568F"/>
    <w:rsid w:val="0098597D"/>
    <w:rsid w:val="00985C61"/>
    <w:rsid w:val="009948B4"/>
    <w:rsid w:val="009C39DE"/>
    <w:rsid w:val="009C5E11"/>
    <w:rsid w:val="009D5F80"/>
    <w:rsid w:val="009E5832"/>
    <w:rsid w:val="009F210A"/>
    <w:rsid w:val="009F619A"/>
    <w:rsid w:val="009F6DDE"/>
    <w:rsid w:val="00A06747"/>
    <w:rsid w:val="00A142EA"/>
    <w:rsid w:val="00A2266E"/>
    <w:rsid w:val="00A30173"/>
    <w:rsid w:val="00A33046"/>
    <w:rsid w:val="00A370A8"/>
    <w:rsid w:val="00A44F1B"/>
    <w:rsid w:val="00A50AE5"/>
    <w:rsid w:val="00A56B6D"/>
    <w:rsid w:val="00A755C3"/>
    <w:rsid w:val="00A80045"/>
    <w:rsid w:val="00A82425"/>
    <w:rsid w:val="00A84901"/>
    <w:rsid w:val="00A926CB"/>
    <w:rsid w:val="00A94060"/>
    <w:rsid w:val="00A96ACC"/>
    <w:rsid w:val="00AA1F13"/>
    <w:rsid w:val="00AB2716"/>
    <w:rsid w:val="00AB3AD5"/>
    <w:rsid w:val="00AB5275"/>
    <w:rsid w:val="00AC180A"/>
    <w:rsid w:val="00AC7F90"/>
    <w:rsid w:val="00AC7FB7"/>
    <w:rsid w:val="00AD774B"/>
    <w:rsid w:val="00AE1345"/>
    <w:rsid w:val="00AE2B09"/>
    <w:rsid w:val="00AE42E3"/>
    <w:rsid w:val="00AF056A"/>
    <w:rsid w:val="00AF4180"/>
    <w:rsid w:val="00AF75A2"/>
    <w:rsid w:val="00B14142"/>
    <w:rsid w:val="00B216F5"/>
    <w:rsid w:val="00B2468E"/>
    <w:rsid w:val="00B24C79"/>
    <w:rsid w:val="00B26E81"/>
    <w:rsid w:val="00B33097"/>
    <w:rsid w:val="00B5237B"/>
    <w:rsid w:val="00B53D0C"/>
    <w:rsid w:val="00B62AB7"/>
    <w:rsid w:val="00B82CBD"/>
    <w:rsid w:val="00B92123"/>
    <w:rsid w:val="00B94B81"/>
    <w:rsid w:val="00B96634"/>
    <w:rsid w:val="00BA2650"/>
    <w:rsid w:val="00BA7DCA"/>
    <w:rsid w:val="00BB4CFB"/>
    <w:rsid w:val="00BB54F8"/>
    <w:rsid w:val="00BC206F"/>
    <w:rsid w:val="00BC503E"/>
    <w:rsid w:val="00BD4753"/>
    <w:rsid w:val="00BD5CB1"/>
    <w:rsid w:val="00BD66C7"/>
    <w:rsid w:val="00BD7AEE"/>
    <w:rsid w:val="00BE08AA"/>
    <w:rsid w:val="00BE62EE"/>
    <w:rsid w:val="00BE6F5A"/>
    <w:rsid w:val="00BF210D"/>
    <w:rsid w:val="00BF22E0"/>
    <w:rsid w:val="00C003BA"/>
    <w:rsid w:val="00C36648"/>
    <w:rsid w:val="00C41C86"/>
    <w:rsid w:val="00C4481A"/>
    <w:rsid w:val="00C46878"/>
    <w:rsid w:val="00C52FB7"/>
    <w:rsid w:val="00C61CA6"/>
    <w:rsid w:val="00C6394B"/>
    <w:rsid w:val="00C63E3A"/>
    <w:rsid w:val="00C7443F"/>
    <w:rsid w:val="00C75B47"/>
    <w:rsid w:val="00C8015D"/>
    <w:rsid w:val="00CB1AA6"/>
    <w:rsid w:val="00CB4A51"/>
    <w:rsid w:val="00CC242F"/>
    <w:rsid w:val="00CD0340"/>
    <w:rsid w:val="00CD3ECA"/>
    <w:rsid w:val="00CD4532"/>
    <w:rsid w:val="00CD47B0"/>
    <w:rsid w:val="00CD484E"/>
    <w:rsid w:val="00CD6CC8"/>
    <w:rsid w:val="00CD7FD5"/>
    <w:rsid w:val="00CE6104"/>
    <w:rsid w:val="00CE73DF"/>
    <w:rsid w:val="00CE7918"/>
    <w:rsid w:val="00CE7BDD"/>
    <w:rsid w:val="00CF18F8"/>
    <w:rsid w:val="00CF2171"/>
    <w:rsid w:val="00CF64CA"/>
    <w:rsid w:val="00CF7E05"/>
    <w:rsid w:val="00D042ED"/>
    <w:rsid w:val="00D04FF8"/>
    <w:rsid w:val="00D05E83"/>
    <w:rsid w:val="00D11102"/>
    <w:rsid w:val="00D16163"/>
    <w:rsid w:val="00D2052A"/>
    <w:rsid w:val="00D236C8"/>
    <w:rsid w:val="00D23EFA"/>
    <w:rsid w:val="00D24011"/>
    <w:rsid w:val="00D30EA4"/>
    <w:rsid w:val="00D30F31"/>
    <w:rsid w:val="00D358F9"/>
    <w:rsid w:val="00D45F8C"/>
    <w:rsid w:val="00D70523"/>
    <w:rsid w:val="00D821F0"/>
    <w:rsid w:val="00D90814"/>
    <w:rsid w:val="00D943A4"/>
    <w:rsid w:val="00D94C6C"/>
    <w:rsid w:val="00DA0491"/>
    <w:rsid w:val="00DA2E00"/>
    <w:rsid w:val="00DB3FAD"/>
    <w:rsid w:val="00DB6A41"/>
    <w:rsid w:val="00DC1B64"/>
    <w:rsid w:val="00DC7FA7"/>
    <w:rsid w:val="00DD0194"/>
    <w:rsid w:val="00DE161B"/>
    <w:rsid w:val="00DE518A"/>
    <w:rsid w:val="00DF0AC1"/>
    <w:rsid w:val="00E00971"/>
    <w:rsid w:val="00E011EF"/>
    <w:rsid w:val="00E13D0B"/>
    <w:rsid w:val="00E20D0D"/>
    <w:rsid w:val="00E21C8C"/>
    <w:rsid w:val="00E21F59"/>
    <w:rsid w:val="00E246A5"/>
    <w:rsid w:val="00E348C7"/>
    <w:rsid w:val="00E40323"/>
    <w:rsid w:val="00E60E6F"/>
    <w:rsid w:val="00E61C09"/>
    <w:rsid w:val="00E64D2B"/>
    <w:rsid w:val="00E66A03"/>
    <w:rsid w:val="00E821D6"/>
    <w:rsid w:val="00E83961"/>
    <w:rsid w:val="00E84C3C"/>
    <w:rsid w:val="00E86407"/>
    <w:rsid w:val="00E92F21"/>
    <w:rsid w:val="00E97FD6"/>
    <w:rsid w:val="00EB3B58"/>
    <w:rsid w:val="00EC0256"/>
    <w:rsid w:val="00EC0D47"/>
    <w:rsid w:val="00EC3944"/>
    <w:rsid w:val="00EC7359"/>
    <w:rsid w:val="00ED5E92"/>
    <w:rsid w:val="00ED71CF"/>
    <w:rsid w:val="00EE290D"/>
    <w:rsid w:val="00EE3054"/>
    <w:rsid w:val="00EE3EC6"/>
    <w:rsid w:val="00EE6C6F"/>
    <w:rsid w:val="00EF01EA"/>
    <w:rsid w:val="00EF5BE6"/>
    <w:rsid w:val="00F00606"/>
    <w:rsid w:val="00F01256"/>
    <w:rsid w:val="00F079F2"/>
    <w:rsid w:val="00F13904"/>
    <w:rsid w:val="00F47D02"/>
    <w:rsid w:val="00F53FD4"/>
    <w:rsid w:val="00F542DA"/>
    <w:rsid w:val="00F8029C"/>
    <w:rsid w:val="00F8551E"/>
    <w:rsid w:val="00FA463B"/>
    <w:rsid w:val="00FA68F3"/>
    <w:rsid w:val="00FB507F"/>
    <w:rsid w:val="00FB646C"/>
    <w:rsid w:val="00FC1562"/>
    <w:rsid w:val="00FC589C"/>
    <w:rsid w:val="00FC7475"/>
    <w:rsid w:val="00FD2351"/>
    <w:rsid w:val="00FE45DE"/>
    <w:rsid w:val="00FE54A8"/>
    <w:rsid w:val="00FE78A0"/>
    <w:rsid w:val="00FF63F4"/>
    <w:rsid w:val="08FF358A"/>
    <w:rsid w:val="750B5CDC"/>
    <w:rsid w:val="7B5A6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2AFF4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951D4"/>
    <w:pPr>
      <w:spacing w:after="120"/>
    </w:pPr>
    <w:rPr>
      <w:sz w:val="20"/>
    </w:rPr>
  </w:style>
  <w:style w:type="paragraph" w:styleId="Heading1">
    <w:name w:val="heading 1"/>
    <w:basedOn w:val="Normal"/>
    <w:link w:val="Heading1Char"/>
    <w:uiPriority w:val="1"/>
    <w:qFormat/>
    <w:rsid w:val="00461D4A"/>
    <w:pPr>
      <w:spacing w:after="0" w:line="240" w:lineRule="auto"/>
      <w:outlineLvl w:val="0"/>
    </w:pPr>
    <w:rPr>
      <w:rFonts w:asciiTheme="majorHAnsi" w:hAnsiTheme="majorHAnsi"/>
      <w:b/>
      <w:caps/>
      <w:color w:val="4A9A82" w:themeColor="accent3" w:themeShade="BF"/>
    </w:rPr>
  </w:style>
  <w:style w:type="paragraph" w:styleId="Heading2">
    <w:name w:val="heading 2"/>
    <w:basedOn w:val="Normal"/>
    <w:link w:val="Heading2Char"/>
    <w:uiPriority w:val="1"/>
    <w:qFormat/>
    <w:rsid w:val="00DF0AC1"/>
    <w:pPr>
      <w:keepNext/>
      <w:tabs>
        <w:tab w:val="left" w:pos="720"/>
        <w:tab w:val="left" w:pos="1199"/>
      </w:tabs>
      <w:spacing w:after="0"/>
      <w:outlineLvl w:val="1"/>
    </w:pPr>
    <w:rPr>
      <w:b/>
      <w:bCs/>
      <w:caps/>
      <w:color w:val="000000" w:themeColor="text1"/>
      <w:sz w:val="18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qFormat/>
    <w:rsid w:val="00DF0AC1"/>
    <w:pPr>
      <w:keepNext/>
      <w:tabs>
        <w:tab w:val="left" w:pos="900"/>
        <w:tab w:val="left" w:pos="1560"/>
      </w:tabs>
      <w:spacing w:after="200"/>
      <w:outlineLvl w:val="2"/>
    </w:pPr>
    <w:rPr>
      <w:b/>
      <w:bCs/>
      <w:color w:val="4A9A82" w:themeColor="accent3" w:themeShade="BF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 w:val="0"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1A495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61D4A"/>
    <w:rPr>
      <w:rFonts w:asciiTheme="majorHAnsi" w:hAnsiTheme="majorHAnsi"/>
      <w:b/>
      <w:caps/>
      <w:color w:val="4A9A82" w:themeColor="accent3" w:themeShade="BF"/>
      <w:sz w:val="20"/>
    </w:rPr>
  </w:style>
  <w:style w:type="character" w:customStyle="1" w:styleId="Hashtag1">
    <w:name w:val="Hashtag1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DF0AC1"/>
    <w:rPr>
      <w:b/>
      <w:bCs/>
      <w:caps/>
      <w:color w:val="000000" w:themeColor="text1"/>
      <w:sz w:val="18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rsid w:val="00DF0AC1"/>
    <w:rPr>
      <w:b/>
      <w:bCs/>
      <w:color w:val="4A9A82" w:themeColor="accent3" w:themeShade="BF"/>
      <w:sz w:val="20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2266E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85363C"/>
    <w:pPr>
      <w:tabs>
        <w:tab w:val="center" w:pos="4680"/>
        <w:tab w:val="right" w:pos="9360"/>
      </w:tabs>
    </w:pPr>
    <w:rPr>
      <w:noProof/>
      <w:color w:val="373545" w:themeColor="text2"/>
      <w:sz w:val="16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A2266E"/>
    <w:rPr>
      <w:noProof/>
      <w:color w:val="373545" w:themeColor="text2"/>
      <w:sz w:val="16"/>
      <w:szCs w:val="24"/>
    </w:rPr>
  </w:style>
  <w:style w:type="paragraph" w:styleId="Footer">
    <w:name w:val="footer"/>
    <w:basedOn w:val="Normal"/>
    <w:link w:val="FooterChar"/>
    <w:uiPriority w:val="99"/>
    <w:semiHidden/>
    <w:rsid w:val="0085363C"/>
    <w:pPr>
      <w:tabs>
        <w:tab w:val="center" w:pos="4680"/>
        <w:tab w:val="right" w:pos="9810"/>
      </w:tabs>
    </w:pPr>
    <w:rPr>
      <w:color w:val="7E7B99" w:themeColor="text2" w:themeTint="99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A2266E"/>
    <w:rPr>
      <w:color w:val="7E7B99" w:themeColor="text2" w:themeTint="99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</w:pPr>
  </w:style>
  <w:style w:type="character" w:styleId="Hyperlink">
    <w:name w:val="Hyperlink"/>
    <w:basedOn w:val="DefaultParagraphFont"/>
    <w:uiPriority w:val="99"/>
    <w:semiHidden/>
    <w:rsid w:val="000D1F49"/>
    <w:rPr>
      <w:color w:val="6B9F25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uiPriority w:val="1"/>
    <w:semiHidden/>
    <w:qFormat/>
    <w:rsid w:val="00A2266E"/>
    <w:pPr>
      <w:widowControl w:val="0"/>
      <w:autoSpaceDE w:val="0"/>
      <w:autoSpaceDN w:val="0"/>
    </w:pPr>
    <w:rPr>
      <w:rFonts w:eastAsia="Calibri" w:cs="Calibri"/>
      <w:sz w:val="22"/>
    </w:rPr>
  </w:style>
  <w:style w:type="paragraph" w:styleId="Title">
    <w:name w:val="Title"/>
    <w:basedOn w:val="Normal"/>
    <w:next w:val="Normal"/>
    <w:link w:val="TitleChar"/>
    <w:qFormat/>
    <w:rsid w:val="00D943A4"/>
    <w:pPr>
      <w:widowControl w:val="0"/>
      <w:kinsoku w:val="0"/>
      <w:overflowPunct w:val="0"/>
      <w:autoSpaceDE w:val="0"/>
      <w:autoSpaceDN w:val="0"/>
      <w:adjustRightInd w:val="0"/>
      <w:spacing w:line="240" w:lineRule="auto"/>
    </w:pPr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character" w:customStyle="1" w:styleId="TitleChar">
    <w:name w:val="Title Char"/>
    <w:basedOn w:val="DefaultParagraphFont"/>
    <w:link w:val="Title"/>
    <w:rsid w:val="00461D4A"/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D453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D4532"/>
    <w:rPr>
      <w:b/>
      <w:bCs/>
      <w:caps w:val="0"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4532"/>
    <w:rPr>
      <w:rFonts w:asciiTheme="majorHAnsi" w:eastAsiaTheme="majorEastAsia" w:hAnsiTheme="majorHAnsi" w:cstheme="majorBidi"/>
      <w:color w:val="1A495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4532"/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4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4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0D1F49"/>
    <w:rPr>
      <w:color w:val="9F6715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2266E"/>
    <w:rPr>
      <w:rFonts w:ascii="Consolas" w:hAnsi="Consolas"/>
      <w:sz w:val="20"/>
      <w:szCs w:val="20"/>
    </w:rPr>
  </w:style>
  <w:style w:type="paragraph" w:styleId="BodyText">
    <w:name w:val="Body Text"/>
    <w:basedOn w:val="Normal"/>
    <w:link w:val="BodyTextChar"/>
    <w:uiPriority w:val="1"/>
    <w:semiHidden/>
    <w:qFormat/>
    <w:rsid w:val="00632608"/>
  </w:style>
  <w:style w:type="character" w:customStyle="1" w:styleId="BodyTextChar">
    <w:name w:val="Body Text Char"/>
    <w:basedOn w:val="DefaultParagraphFont"/>
    <w:link w:val="BodyText"/>
    <w:uiPriority w:val="1"/>
    <w:semiHidden/>
    <w:rsid w:val="00461D4A"/>
    <w:rPr>
      <w:sz w:val="20"/>
    </w:rPr>
  </w:style>
  <w:style w:type="paragraph" w:customStyle="1" w:styleId="Heading1Alt">
    <w:name w:val="Heading 1 Alt"/>
    <w:basedOn w:val="Normal"/>
    <w:uiPriority w:val="1"/>
    <w:qFormat/>
    <w:rsid w:val="00DE161B"/>
    <w:pPr>
      <w:widowControl w:val="0"/>
      <w:kinsoku w:val="0"/>
      <w:overflowPunct w:val="0"/>
      <w:autoSpaceDE w:val="0"/>
      <w:autoSpaceDN w:val="0"/>
      <w:adjustRightInd w:val="0"/>
      <w:spacing w:before="240" w:line="276" w:lineRule="auto"/>
      <w:outlineLvl w:val="0"/>
    </w:pPr>
    <w:rPr>
      <w:rFonts w:asciiTheme="majorHAnsi" w:eastAsia="Times New Roman" w:hAnsiTheme="majorHAnsi" w:cs="Georgia"/>
      <w:b/>
      <w:bCs/>
      <w:caps/>
      <w:color w:val="000000" w:themeColor="text1"/>
      <w:szCs w:val="24"/>
    </w:rPr>
  </w:style>
  <w:style w:type="paragraph" w:customStyle="1" w:styleId="TableSpace">
    <w:name w:val="Table Space"/>
    <w:basedOn w:val="Normal"/>
    <w:uiPriority w:val="1"/>
    <w:semiHidden/>
    <w:qFormat/>
    <w:rsid w:val="00461D4A"/>
    <w:rPr>
      <w:sz w:val="16"/>
    </w:rPr>
  </w:style>
  <w:style w:type="character" w:styleId="PlaceholderText">
    <w:name w:val="Placeholder Text"/>
    <w:basedOn w:val="DefaultParagraphFont"/>
    <w:uiPriority w:val="99"/>
    <w:semiHidden/>
    <w:rsid w:val="00C75B47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rsid w:val="007853C8"/>
    <w:rPr>
      <w:color w:val="605E5C"/>
      <w:shd w:val="clear" w:color="auto" w:fill="E1DFDD"/>
    </w:rPr>
  </w:style>
  <w:style w:type="table" w:styleId="TableGrid">
    <w:name w:val="Table Grid"/>
    <w:basedOn w:val="TableNormal"/>
    <w:rsid w:val="00D94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agePlaceholder">
    <w:name w:val="Image Placeholder"/>
    <w:basedOn w:val="Normal"/>
    <w:uiPriority w:val="1"/>
    <w:semiHidden/>
    <w:qFormat/>
    <w:rsid w:val="008D0C40"/>
    <w:pPr>
      <w:spacing w:line="240" w:lineRule="auto"/>
    </w:pPr>
    <w:rPr>
      <w:sz w:val="6"/>
    </w:rPr>
  </w:style>
  <w:style w:type="paragraph" w:styleId="ListParagraph">
    <w:name w:val="List Paragraph"/>
    <w:basedOn w:val="Normal"/>
    <w:uiPriority w:val="1"/>
    <w:qFormat/>
    <w:rsid w:val="00776B7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2"/>
      <w:szCs w:val="22"/>
    </w:rPr>
  </w:style>
  <w:style w:type="paragraph" w:customStyle="1" w:styleId="TableParagraph">
    <w:name w:val="Table Paragraph"/>
    <w:basedOn w:val="Normal"/>
    <w:uiPriority w:val="1"/>
    <w:qFormat/>
    <w:rsid w:val="00776B79"/>
    <w:pPr>
      <w:widowControl w:val="0"/>
      <w:autoSpaceDE w:val="0"/>
      <w:autoSpaceDN w:val="0"/>
      <w:spacing w:after="0" w:line="240" w:lineRule="auto"/>
      <w:ind w:left="1208"/>
    </w:pPr>
    <w:rPr>
      <w:rFonts w:ascii="Calibri" w:eastAsia="Calibri" w:hAnsi="Calibri" w:cs="Calibr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ujjwalpandeyjava.github.io/Ujjwal-Portfolio/" TargetMode="Externa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jjwa\AppData\Roaming\Microsoft\Templates\Stylish%20teaching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888F98687EA4BBC9235EB0777EEAE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63DB66-9784-4B2A-9CA4-2D1320FD1CB4}"/>
      </w:docPartPr>
      <w:docPartBody>
        <w:p w:rsidR="00993618" w:rsidRDefault="00A63863">
          <w:pPr>
            <w:pStyle w:val="E888F98687EA4BBC9235EB0777EEAE3A"/>
          </w:pPr>
          <w:r w:rsidRPr="00F079F2">
            <w:t>OBJECTIVE</w:t>
          </w:r>
        </w:p>
      </w:docPartBody>
    </w:docPart>
    <w:docPart>
      <w:docPartPr>
        <w:name w:val="726EBA1C4D524F49ABA364CB4DBA01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64F5EE-B6A3-4DA9-8ABA-194AD938D949}"/>
      </w:docPartPr>
      <w:docPartBody>
        <w:p w:rsidR="00993618" w:rsidRDefault="00A63863">
          <w:pPr>
            <w:pStyle w:val="726EBA1C4D524F49ABA364CB4DBA01B0"/>
          </w:pPr>
          <w:r>
            <w:t>REFERENCES</w:t>
          </w:r>
        </w:p>
      </w:docPartBody>
    </w:docPart>
    <w:docPart>
      <w:docPartPr>
        <w:name w:val="D944EBA81ED44DA9AA9B060B3A715E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D4C7E4-AD37-4AE8-9AD5-7D79E8561650}"/>
      </w:docPartPr>
      <w:docPartBody>
        <w:p w:rsidR="00993618" w:rsidRDefault="00A63863">
          <w:pPr>
            <w:pStyle w:val="D944EBA81ED44DA9AA9B060B3A715E26"/>
          </w:pPr>
          <w:r w:rsidRPr="00D943A4">
            <w:t>ADDRESS</w:t>
          </w:r>
        </w:p>
      </w:docPartBody>
    </w:docPart>
    <w:docPart>
      <w:docPartPr>
        <w:name w:val="0B7EC6F15A814DB6B1D861EF7BC1DE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67D7CF-2612-4A2E-AF63-95B81B678A2D}"/>
      </w:docPartPr>
      <w:docPartBody>
        <w:p w:rsidR="00993618" w:rsidRDefault="00A63863">
          <w:pPr>
            <w:pStyle w:val="0B7EC6F15A814DB6B1D861EF7BC1DE8D"/>
          </w:pPr>
          <w:r w:rsidRPr="00D943A4">
            <w:t>PHONE</w:t>
          </w:r>
        </w:p>
      </w:docPartBody>
    </w:docPart>
    <w:docPart>
      <w:docPartPr>
        <w:name w:val="345752ED03A04FE189DDA75A61D703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6560E5-6487-4B7D-BB7C-C323CEABCA08}"/>
      </w:docPartPr>
      <w:docPartBody>
        <w:p w:rsidR="00993618" w:rsidRDefault="00A63863">
          <w:pPr>
            <w:pStyle w:val="345752ED03A04FE189DDA75A61D70326"/>
          </w:pPr>
          <w:r w:rsidRPr="00264AF7">
            <w:t>EMAIL</w:t>
          </w:r>
        </w:p>
      </w:docPartBody>
    </w:docPart>
    <w:docPart>
      <w:docPartPr>
        <w:name w:val="FED314DAFC0B4265BDE665DC651CE1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51CC68-109C-4B3C-B507-D29468EB322D}"/>
      </w:docPartPr>
      <w:docPartBody>
        <w:p w:rsidR="00993618" w:rsidRDefault="00A63863">
          <w:pPr>
            <w:pStyle w:val="FED314DAFC0B4265BDE665DC651CE1A5"/>
          </w:pPr>
          <w:r w:rsidRPr="00D943A4">
            <w:t>Website</w:t>
          </w:r>
        </w:p>
      </w:docPartBody>
    </w:docPart>
    <w:docPart>
      <w:docPartPr>
        <w:name w:val="D94140D3BB7D480FA56087CB7238EF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BA5D05-77F0-4810-8A3E-ACB383D25FFC}"/>
      </w:docPartPr>
      <w:docPartBody>
        <w:p w:rsidR="00993618" w:rsidRDefault="00A63863">
          <w:pPr>
            <w:pStyle w:val="D94140D3BB7D480FA56087CB7238EF1D"/>
          </w:pPr>
          <w:r w:rsidRPr="00F079F2">
            <w:t>EXPERIENCE</w:t>
          </w:r>
        </w:p>
      </w:docPartBody>
    </w:docPart>
    <w:docPart>
      <w:docPartPr>
        <w:name w:val="5AFB1817C171404CB7BA52CE1FDDDA9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0A4DAE-8E10-442B-9D26-287BEE40F13D}"/>
      </w:docPartPr>
      <w:docPartBody>
        <w:p w:rsidR="00993618" w:rsidRDefault="00A63863">
          <w:pPr>
            <w:pStyle w:val="5AFB1817C171404CB7BA52CE1FDDDA93"/>
          </w:pPr>
          <w:r>
            <w:t xml:space="preserve">Jan 20XX </w:t>
          </w:r>
          <w:r w:rsidRPr="00F079F2">
            <w:t xml:space="preserve">– </w:t>
          </w:r>
          <w:r>
            <w:t>Aug 20XX</w:t>
          </w:r>
        </w:p>
      </w:docPartBody>
    </w:docPart>
    <w:docPart>
      <w:docPartPr>
        <w:name w:val="02F01382375B48FD88BA3EFFBF2427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7384BC-1D81-4995-85F6-9295D026B7D0}"/>
      </w:docPartPr>
      <w:docPartBody>
        <w:p w:rsidR="00993618" w:rsidRDefault="00A63863">
          <w:pPr>
            <w:pStyle w:val="02F01382375B48FD88BA3EFFBF2427DE"/>
          </w:pPr>
          <w:r>
            <w:t xml:space="preserve">Oct 20XX </w:t>
          </w:r>
          <w:r w:rsidRPr="009C5E11">
            <w:t xml:space="preserve">– </w:t>
          </w:r>
          <w:r>
            <w:t>May 20XX</w:t>
          </w:r>
        </w:p>
      </w:docPartBody>
    </w:docPart>
    <w:docPart>
      <w:docPartPr>
        <w:name w:val="AB2AB57663FD4846AD6DD2C6213452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B7CADE-ADFA-4AF6-8054-32DB71397496}"/>
      </w:docPartPr>
      <w:docPartBody>
        <w:p w:rsidR="00993618" w:rsidRDefault="00A63863">
          <w:pPr>
            <w:pStyle w:val="AB2AB57663FD4846AD6DD2C621345260"/>
          </w:pPr>
          <w:r>
            <w:t xml:space="preserve">Sep 20XX </w:t>
          </w:r>
          <w:r w:rsidRPr="009C5E11">
            <w:t xml:space="preserve">– </w:t>
          </w:r>
          <w:r>
            <w:t>Jun 20XX</w:t>
          </w:r>
        </w:p>
      </w:docPartBody>
    </w:docPart>
    <w:docPart>
      <w:docPartPr>
        <w:name w:val="36BD2A1E44CB4032900F120AD0184E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0CD893-5B5E-468C-B472-DDAA98AB0D1C}"/>
      </w:docPartPr>
      <w:docPartBody>
        <w:p w:rsidR="00993618" w:rsidRDefault="00A63863">
          <w:pPr>
            <w:pStyle w:val="36BD2A1E44CB4032900F120AD0184E71"/>
          </w:pPr>
          <w:r w:rsidRPr="00F079F2">
            <w:t>EDUCATION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</w:font>
  <w:font w:name="Cascadia Mono SemiBold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863"/>
    <w:rsid w:val="00035CD8"/>
    <w:rsid w:val="002B40DB"/>
    <w:rsid w:val="003E394D"/>
    <w:rsid w:val="004D1C72"/>
    <w:rsid w:val="008510D5"/>
    <w:rsid w:val="00930BA5"/>
    <w:rsid w:val="00993618"/>
    <w:rsid w:val="00A03B27"/>
    <w:rsid w:val="00A63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888F98687EA4BBC9235EB0777EEAE3A">
    <w:name w:val="E888F98687EA4BBC9235EB0777EEAE3A"/>
  </w:style>
  <w:style w:type="paragraph" w:customStyle="1" w:styleId="726EBA1C4D524F49ABA364CB4DBA01B0">
    <w:name w:val="726EBA1C4D524F49ABA364CB4DBA01B0"/>
  </w:style>
  <w:style w:type="paragraph" w:customStyle="1" w:styleId="D944EBA81ED44DA9AA9B060B3A715E26">
    <w:name w:val="D944EBA81ED44DA9AA9B060B3A715E26"/>
  </w:style>
  <w:style w:type="paragraph" w:customStyle="1" w:styleId="0B7EC6F15A814DB6B1D861EF7BC1DE8D">
    <w:name w:val="0B7EC6F15A814DB6B1D861EF7BC1DE8D"/>
  </w:style>
  <w:style w:type="paragraph" w:customStyle="1" w:styleId="345752ED03A04FE189DDA75A61D70326">
    <w:name w:val="345752ED03A04FE189DDA75A61D70326"/>
  </w:style>
  <w:style w:type="paragraph" w:customStyle="1" w:styleId="FED314DAFC0B4265BDE665DC651CE1A5">
    <w:name w:val="FED314DAFC0B4265BDE665DC651CE1A5"/>
  </w:style>
  <w:style w:type="paragraph" w:customStyle="1" w:styleId="D94140D3BB7D480FA56087CB7238EF1D">
    <w:name w:val="D94140D3BB7D480FA56087CB7238EF1D"/>
  </w:style>
  <w:style w:type="paragraph" w:customStyle="1" w:styleId="5AFB1817C171404CB7BA52CE1FDDDA93">
    <w:name w:val="5AFB1817C171404CB7BA52CE1FDDDA93"/>
  </w:style>
  <w:style w:type="paragraph" w:customStyle="1" w:styleId="02F01382375B48FD88BA3EFFBF2427DE">
    <w:name w:val="02F01382375B48FD88BA3EFFBF2427DE"/>
  </w:style>
  <w:style w:type="paragraph" w:customStyle="1" w:styleId="AB2AB57663FD4846AD6DD2C621345260">
    <w:name w:val="AB2AB57663FD4846AD6DD2C621345260"/>
  </w:style>
  <w:style w:type="paragraph" w:customStyle="1" w:styleId="36BD2A1E44CB4032900F120AD0184E71">
    <w:name w:val="36BD2A1E44CB4032900F120AD0184E7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70">
      <a:majorFont>
        <a:latin typeface="Georgia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D58C39F-64D0-492E-AB9E-7E68312A6B0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15FE1E0-E864-47CE-916E-856CAF3506C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5F2DBD6-C48C-4F7C-A8AC-84366836AC7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F975B349-0E10-4EF8-8189-C039D196E6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Stylish teaching resume.dotx</Template>
  <TotalTime>0</TotalTime>
  <Pages>1</Pages>
  <Words>614</Words>
  <Characters>3500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2023-07-04T16:33:00Z</dcterms:created>
  <dcterms:modified xsi:type="dcterms:W3CDTF">2023-09-04T11:10:00Z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