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7120A6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7120A6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7120A6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7120A6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7120A6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7120A6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7120A6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7120A6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 xml:space="preserve">Safety Labs </w:t>
            </w:r>
            <w:r>
              <w:t xml:space="preserve">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2D79AC20" w:rsidR="00D943A4" w:rsidRPr="009C5E11" w:rsidRDefault="007120A6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</w:t>
                </w:r>
                <w:r w:rsidR="00802DA4">
                  <w:t>1</w:t>
                </w:r>
                <w:r w:rsidR="00E348C7">
                  <w:t xml:space="preserve"> – Jan 202</w:t>
                </w:r>
                <w:r w:rsidR="00802DA4">
                  <w:t>2</w:t>
                </w:r>
              </w:sdtContent>
            </w:sdt>
          </w:p>
          <w:p w14:paraId="6710B3F1" w14:textId="462ECBD9" w:rsidR="00D943A4" w:rsidRPr="00076DA3" w:rsidRDefault="0020110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 xml:space="preserve">NetCreativeMind </w:t>
            </w:r>
            <w:r w:rsidR="00411B8B" w:rsidRPr="00411B8B">
              <w:rPr>
                <w:color w:val="316757" w:themeColor="accent3" w:themeShade="80"/>
              </w:rPr>
              <w:t>Sol</w:t>
            </w:r>
            <w:r w:rsidR="00411B8B">
              <w:t xml:space="preserve"> </w:t>
            </w:r>
            <w:r>
              <w:t>| Java Trainee</w:t>
            </w:r>
          </w:p>
          <w:p w14:paraId="06D40B0E" w14:textId="628C9FD7" w:rsidR="00D943A4" w:rsidRPr="009C5E11" w:rsidRDefault="007120A6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>Daily Brief</w:t>
            </w:r>
            <w:r>
              <w:t xml:space="preserve">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7120A6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6E84DD74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</w:t>
            </w:r>
            <w:r w:rsidR="00480CA5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J2EE</w:t>
            </w: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Advanced Java, </w:t>
            </w:r>
            <w:r w:rsidR="00AE42E3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Hibernate,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Spring </w:t>
            </w:r>
            <w:r w:rsidR="008F68C9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MVC, Spring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Boot</w:t>
            </w:r>
            <w:r w:rsidR="004F258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4F258C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GitHub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B94B8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(ES6+)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53D0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jQuery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FB507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HTML5, CSS3, SAAS, </w:t>
            </w:r>
            <w:r w:rsidR="000E5A94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NodeJS</w:t>
            </w:r>
            <w:r w:rsidR="00DA049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E8396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ReactJs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4C440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Salesforce</w:t>
            </w:r>
            <w:r w:rsidR="005F2AE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developer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A755C3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Dozens of Libraries,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54080C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documentation</w:t>
            </w:r>
            <w:r w:rsidR="00A44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6BF335BC" w:rsidR="00D943A4" w:rsidRDefault="00466AB1" w:rsidP="00DF0AC1">
            <w:r w:rsidRPr="00466AB1">
              <w:rPr>
                <w:b/>
                <w:bCs/>
              </w:rPr>
              <w:t>Continuous Learning</w:t>
            </w:r>
            <w:r>
              <w:rPr>
                <w:b/>
                <w:bCs/>
              </w:rPr>
              <w:t xml:space="preserve">, </w:t>
            </w:r>
            <w:r w:rsidR="00C41C86">
              <w:rPr>
                <w:b/>
                <w:bCs/>
              </w:rPr>
              <w:t>w</w:t>
            </w:r>
            <w:r w:rsidR="001C7379">
              <w:rPr>
                <w:b/>
                <w:bCs/>
              </w:rPr>
              <w:t>riting</w:t>
            </w:r>
            <w:r w:rsidR="00EC0256" w:rsidRPr="00050098">
              <w:rPr>
                <w:b/>
                <w:bCs/>
              </w:rPr>
              <w:t xml:space="preserve"> </w:t>
            </w:r>
            <w:r w:rsidR="001C7379">
              <w:rPr>
                <w:b/>
                <w:bCs/>
              </w:rPr>
              <w:t>best practice and optimized</w:t>
            </w:r>
            <w:r w:rsidR="00EC0256" w:rsidRPr="00050098">
              <w:rPr>
                <w:b/>
                <w:bCs/>
              </w:rPr>
              <w:t xml:space="preserve"> </w:t>
            </w:r>
            <w:r w:rsidR="001C7379">
              <w:rPr>
                <w:b/>
                <w:bCs/>
              </w:rPr>
              <w:t>code</w:t>
            </w:r>
            <w:r w:rsidR="00EC0256"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>sincerely working</w:t>
            </w:r>
            <w:r w:rsidR="00D30EA4">
              <w:t xml:space="preserve">, </w:t>
            </w:r>
            <w:r w:rsidR="00D30EA4" w:rsidRPr="00212F9B">
              <w:rPr>
                <w:b/>
                <w:bCs/>
              </w:rPr>
              <w:t>truth speaking person</w:t>
            </w:r>
            <w:r w:rsidR="00F8551E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AA1F13">
              <w:t xml:space="preserve">always </w:t>
            </w:r>
            <w:r w:rsidR="009323F3">
              <w:t>growing</w:t>
            </w:r>
            <w:r w:rsidR="000B3F1C">
              <w:t xml:space="preserve">, </w:t>
            </w:r>
            <w:r w:rsidR="001F35E5">
              <w:t>gather</w:t>
            </w:r>
            <w:r w:rsidR="001A0831">
              <w:t xml:space="preserve"> </w:t>
            </w:r>
            <w:r w:rsidR="003C418F">
              <w:t>d</w:t>
            </w:r>
            <w:r w:rsidR="000B3F1C">
              <w:t>eep knowledge of every</w:t>
            </w:r>
            <w:r w:rsidR="00462C63">
              <w:t xml:space="preserve"> topic </w:t>
            </w:r>
            <w:r w:rsidR="000B3F1C">
              <w:t xml:space="preserve">I </w:t>
            </w:r>
            <w:r w:rsidR="00462C63">
              <w:t>touch</w:t>
            </w:r>
            <w:r w:rsidR="000B3F1C">
              <w:t>.</w:t>
            </w:r>
          </w:p>
          <w:p w14:paraId="3A7575D7" w14:textId="68D67067" w:rsidR="0019093F" w:rsidRPr="00046661" w:rsidRDefault="00451133" w:rsidP="007C327F">
            <w:r>
              <w:rPr>
                <w:b/>
                <w:bCs/>
              </w:rPr>
              <w:t>Learning new</w:t>
            </w:r>
            <w:r w:rsidR="0019093F" w:rsidRPr="0045113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</w:t>
            </w:r>
            <w:r w:rsidR="0019093F" w:rsidRPr="00451133">
              <w:rPr>
                <w:b/>
                <w:bCs/>
              </w:rPr>
              <w:t>kills</w:t>
            </w:r>
            <w:r w:rsidR="007C327F">
              <w:rPr>
                <w:b/>
                <w:bCs/>
              </w:rPr>
              <w:t xml:space="preserve">: </w:t>
            </w:r>
            <w:proofErr w:type="spellStart"/>
            <w:r>
              <w:t>NextJS</w:t>
            </w:r>
            <w:proofErr w:type="spellEnd"/>
            <w:r w:rsidR="0014278E">
              <w:t>,</w:t>
            </w:r>
            <w:r>
              <w:t xml:space="preserve"> </w:t>
            </w:r>
            <w:r w:rsidR="009C39DE">
              <w:t xml:space="preserve">and </w:t>
            </w:r>
            <w:r w:rsidR="00D042ED">
              <w:t xml:space="preserve">more </w:t>
            </w:r>
            <w:r w:rsidR="009C39DE">
              <w:t>Spring modules</w:t>
            </w:r>
            <w:r w:rsidR="00F8551E">
              <w:t>.</w:t>
            </w:r>
            <w:r w:rsidR="00FE54A8">
              <w:t xml:space="preserve"> </w:t>
            </w:r>
          </w:p>
        </w:tc>
      </w:tr>
    </w:tbl>
    <w:p w14:paraId="4BD2E7AF" w14:textId="55C46B2F" w:rsidR="00411A4A" w:rsidRDefault="00A96ACC" w:rsidP="0092678E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6B50CB1B" w14:textId="77777777" w:rsidR="0092678E" w:rsidRPr="0092678E" w:rsidRDefault="0092678E" w:rsidP="0092678E">
      <w:pPr>
        <w:pStyle w:val="Heading1"/>
        <w:jc w:val="center"/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65"/>
      </w:tblGrid>
      <w:tr w:rsidR="00776B79" w:rsidRPr="005D54AA" w14:paraId="777197D5" w14:textId="77777777" w:rsidTr="00B2468E">
        <w:trPr>
          <w:trHeight w:val="1884"/>
        </w:trPr>
        <w:tc>
          <w:tcPr>
            <w:tcW w:w="10065" w:type="dxa"/>
          </w:tcPr>
          <w:p w14:paraId="57273B03" w14:textId="26782277" w:rsidR="00D94C6C" w:rsidRPr="00147A49" w:rsidRDefault="00D94C6C" w:rsidP="00FF63F4">
            <w:pPr>
              <w:pStyle w:val="TableParagraph"/>
              <w:numPr>
                <w:ilvl w:val="0"/>
                <w:numId w:val="26"/>
              </w:numPr>
              <w:spacing w:before="51" w:line="243" w:lineRule="exact"/>
              <w:rPr>
                <w:rFonts w:ascii="Cascadia Mono SemiBold" w:hAnsi="Cascadia Mono SemiBold" w:cs="Cascadia Mono SemiBold"/>
              </w:rPr>
            </w:pP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147A49">
              <w:rPr>
                <w:rFonts w:ascii="Cascadia Mono SemiBold" w:hAnsi="Cascadia Mono SemiBold" w:cs="Cascadia Mono SemiBold"/>
              </w:rPr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SAFETY LABS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770017E1" w14:textId="6AFCAE81" w:rsidR="00776B79" w:rsidRPr="00CF7E05" w:rsidRDefault="00B2468E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 xml:space="preserve">             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Product</w:t>
            </w:r>
            <w:r w:rsidR="00776B79" w:rsidRPr="00322716">
              <w:rPr>
                <w:b/>
                <w:bCs/>
                <w:iCs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322716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B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ase</w:t>
            </w:r>
            <w:r w:rsidR="000D383B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d</w:t>
            </w:r>
            <w:r w:rsidR="006303D1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>:</w:t>
            </w:r>
            <w:r w:rsidR="00776B79" w:rsidRPr="00CF7E05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Tele Medicine Health-Care/Home-Care Company</w:t>
            </w:r>
          </w:p>
          <w:p w14:paraId="17845CF8" w14:textId="0F13E37A" w:rsidR="00801B94" w:rsidRPr="005D54AA" w:rsidRDefault="00E64D2B" w:rsidP="00801B94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have </w:t>
            </w:r>
            <w:r w:rsidR="00EC0D47">
              <w:rPr>
                <w:sz w:val="24"/>
                <w:szCs w:val="24"/>
              </w:rPr>
              <w:t xml:space="preserve">done 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bug fixings, </w:t>
            </w:r>
            <w:r>
              <w:rPr>
                <w:sz w:val="24"/>
                <w:szCs w:val="24"/>
              </w:rPr>
              <w:t>optimized, and e</w:t>
            </w:r>
            <w:r w:rsidR="00801B94" w:rsidRPr="005D54AA">
              <w:rPr>
                <w:sz w:val="24"/>
                <w:szCs w:val="24"/>
              </w:rPr>
              <w:t>nhance</w:t>
            </w:r>
            <w:r>
              <w:rPr>
                <w:sz w:val="24"/>
                <w:szCs w:val="24"/>
              </w:rPr>
              <w:t xml:space="preserve"> </w:t>
            </w:r>
            <w:r w:rsidR="00801B94" w:rsidRPr="005D54AA">
              <w:rPr>
                <w:sz w:val="24"/>
                <w:szCs w:val="24"/>
              </w:rPr>
              <w:t xml:space="preserve">the performance of </w:t>
            </w:r>
            <w:r w:rsidR="00322716">
              <w:rPr>
                <w:sz w:val="24"/>
                <w:szCs w:val="24"/>
              </w:rPr>
              <w:t xml:space="preserve">Server </w:t>
            </w:r>
            <w:r w:rsidR="00801B94" w:rsidRPr="005D54AA">
              <w:rPr>
                <w:sz w:val="24"/>
                <w:szCs w:val="24"/>
              </w:rPr>
              <w:t>APIs and Client-</w:t>
            </w:r>
            <w:r w:rsidR="00DD0194">
              <w:rPr>
                <w:sz w:val="24"/>
                <w:szCs w:val="24"/>
              </w:rPr>
              <w:t xml:space="preserve">application </w:t>
            </w:r>
            <w:r w:rsidR="00801B94" w:rsidRPr="005D54AA">
              <w:rPr>
                <w:sz w:val="24"/>
                <w:szCs w:val="24"/>
              </w:rPr>
              <w:t xml:space="preserve">running on </w:t>
            </w:r>
            <w:r w:rsidR="00CD0340">
              <w:rPr>
                <w:sz w:val="24"/>
                <w:szCs w:val="24"/>
              </w:rPr>
              <w:t>web servers</w:t>
            </w:r>
            <w:r w:rsidR="00CD0340" w:rsidRPr="005D54AA">
              <w:rPr>
                <w:sz w:val="24"/>
                <w:szCs w:val="24"/>
              </w:rPr>
              <w:t xml:space="preserve"> </w:t>
            </w:r>
            <w:r w:rsidR="00CD0340">
              <w:rPr>
                <w:sz w:val="24"/>
                <w:szCs w:val="24"/>
              </w:rPr>
              <w:t xml:space="preserve">and </w:t>
            </w:r>
            <w:r w:rsidR="00801B94" w:rsidRPr="005D54AA">
              <w:rPr>
                <w:sz w:val="24"/>
                <w:szCs w:val="24"/>
              </w:rPr>
              <w:t>companie</w:t>
            </w:r>
            <w:r w:rsidR="00CD0340">
              <w:rPr>
                <w:sz w:val="24"/>
                <w:szCs w:val="24"/>
              </w:rPr>
              <w:t>s</w:t>
            </w:r>
            <w:r w:rsidR="00801B94" w:rsidRPr="005D54AA">
              <w:rPr>
                <w:sz w:val="24"/>
                <w:szCs w:val="24"/>
              </w:rPr>
              <w:t xml:space="preserve"> dedicated hardware</w:t>
            </w:r>
            <w:r w:rsidR="00705B4C">
              <w:rPr>
                <w:sz w:val="24"/>
                <w:szCs w:val="24"/>
              </w:rPr>
              <w:t>.</w:t>
            </w:r>
          </w:p>
          <w:p w14:paraId="2A54EFE8" w14:textId="77777777" w:rsidR="00801B94" w:rsidRDefault="00801B94" w:rsidP="00801B94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01BFEDC" w14:textId="07521F53" w:rsidR="00776B79" w:rsidRDefault="00AD774B" w:rsidP="00E711E2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have </w:t>
            </w:r>
            <w:r w:rsidR="0009728B">
              <w:rPr>
                <w:sz w:val="24"/>
                <w:szCs w:val="24"/>
              </w:rPr>
              <w:t>l</w:t>
            </w:r>
            <w:r w:rsidR="0009728B" w:rsidRPr="00FB646C">
              <w:rPr>
                <w:sz w:val="24"/>
                <w:szCs w:val="24"/>
              </w:rPr>
              <w:t>ed</w:t>
            </w:r>
            <w:r w:rsidR="00812898">
              <w:rPr>
                <w:sz w:val="24"/>
                <w:szCs w:val="24"/>
              </w:rPr>
              <w:t xml:space="preserve"> the</w:t>
            </w:r>
            <w:r w:rsidR="00776B79" w:rsidRPr="00FB646C">
              <w:rPr>
                <w:sz w:val="24"/>
                <w:szCs w:val="24"/>
              </w:rPr>
              <w:t xml:space="preserve"> developer</w:t>
            </w:r>
            <w:r w:rsidR="00776B79" w:rsidRPr="00FB646C">
              <w:rPr>
                <w:spacing w:val="-1"/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team</w:t>
            </w:r>
            <w:r w:rsidR="00776B79" w:rsidRPr="00FB646C">
              <w:rPr>
                <w:spacing w:val="-3"/>
                <w:sz w:val="24"/>
                <w:szCs w:val="24"/>
              </w:rPr>
              <w:t xml:space="preserve"> to create </w:t>
            </w:r>
            <w:r w:rsidR="00776B79" w:rsidRPr="00FB646C">
              <w:rPr>
                <w:sz w:val="24"/>
                <w:szCs w:val="24"/>
              </w:rPr>
              <w:t xml:space="preserve">a role-based </w:t>
            </w:r>
            <w:r w:rsidR="001A6C2B">
              <w:rPr>
                <w:sz w:val="24"/>
                <w:szCs w:val="24"/>
              </w:rPr>
              <w:t>authentication-</w:t>
            </w:r>
            <w:r w:rsidR="00776B79" w:rsidRPr="00FB646C">
              <w:rPr>
                <w:sz w:val="24"/>
                <w:szCs w:val="24"/>
              </w:rPr>
              <w:t>authorization web-portal,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775D77">
              <w:rPr>
                <w:sz w:val="24"/>
                <w:szCs w:val="24"/>
              </w:rPr>
              <w:t>using</w:t>
            </w:r>
            <w:r w:rsidR="00776B79" w:rsidRPr="00FB646C">
              <w:rPr>
                <w:sz w:val="24"/>
                <w:szCs w:val="24"/>
              </w:rPr>
              <w:t xml:space="preserve"> Java and </w:t>
            </w:r>
            <w:r w:rsidR="00DB6A41" w:rsidRPr="00FB646C">
              <w:rPr>
                <w:sz w:val="24"/>
                <w:szCs w:val="24"/>
              </w:rPr>
              <w:t>Advanced Java, HTML5</w:t>
            </w:r>
            <w:r w:rsidR="0008451A">
              <w:rPr>
                <w:sz w:val="24"/>
                <w:szCs w:val="24"/>
              </w:rPr>
              <w:t xml:space="preserve">, </w:t>
            </w:r>
            <w:r w:rsidR="009948B4">
              <w:rPr>
                <w:sz w:val="24"/>
                <w:szCs w:val="24"/>
              </w:rPr>
              <w:t>CSS</w:t>
            </w:r>
            <w:r w:rsidR="00DB6A41" w:rsidRPr="00FB646C">
              <w:rPr>
                <w:sz w:val="24"/>
                <w:szCs w:val="24"/>
              </w:rPr>
              <w:t>3</w:t>
            </w:r>
            <w:r w:rsidR="0008451A">
              <w:rPr>
                <w:sz w:val="24"/>
                <w:szCs w:val="24"/>
              </w:rPr>
              <w:t>, JavaScript</w:t>
            </w:r>
            <w:r w:rsidR="00DB6A41" w:rsidRPr="00FB646C">
              <w:rPr>
                <w:sz w:val="24"/>
                <w:szCs w:val="24"/>
              </w:rPr>
              <w:t xml:space="preserve"> top tier tricks to create impressive design</w:t>
            </w:r>
            <w:r w:rsidR="00090B7D">
              <w:rPr>
                <w:sz w:val="24"/>
                <w:szCs w:val="24"/>
              </w:rPr>
              <w:t>s</w:t>
            </w:r>
            <w:r w:rsidR="00D04FF8">
              <w:rPr>
                <w:sz w:val="24"/>
                <w:szCs w:val="24"/>
              </w:rPr>
              <w:t xml:space="preserve"> and APIs</w:t>
            </w:r>
            <w:r w:rsidR="00C6394B">
              <w:rPr>
                <w:sz w:val="24"/>
                <w:szCs w:val="24"/>
              </w:rPr>
              <w:t xml:space="preserve"> to connect patient and provider</w:t>
            </w:r>
            <w:r w:rsidR="00776B79" w:rsidRPr="00FB646C">
              <w:rPr>
                <w:sz w:val="24"/>
                <w:szCs w:val="24"/>
              </w:rPr>
              <w:t xml:space="preserve">, </w:t>
            </w:r>
            <w:r w:rsidR="00DB6A41" w:rsidRPr="00FB646C">
              <w:rPr>
                <w:sz w:val="24"/>
                <w:szCs w:val="24"/>
              </w:rPr>
              <w:t>work</w:t>
            </w:r>
            <w:r w:rsidR="0018487C">
              <w:rPr>
                <w:sz w:val="24"/>
                <w:szCs w:val="24"/>
              </w:rPr>
              <w:t xml:space="preserve">ed </w:t>
            </w:r>
            <w:r w:rsidR="00DB6A41" w:rsidRPr="00FB646C">
              <w:rPr>
                <w:sz w:val="24"/>
                <w:szCs w:val="24"/>
              </w:rPr>
              <w:t xml:space="preserve">on Salesforce as developer to </w:t>
            </w:r>
            <w:r w:rsidR="00776B79" w:rsidRPr="00FB646C">
              <w:rPr>
                <w:sz w:val="24"/>
                <w:szCs w:val="24"/>
              </w:rPr>
              <w:t xml:space="preserve">deigned </w:t>
            </w:r>
            <w:r w:rsidR="00016BAE">
              <w:rPr>
                <w:sz w:val="24"/>
                <w:szCs w:val="24"/>
              </w:rPr>
              <w:t>the</w:t>
            </w:r>
            <w:r w:rsidR="00776B79" w:rsidRPr="00FB646C">
              <w:rPr>
                <w:sz w:val="24"/>
                <w:szCs w:val="24"/>
              </w:rPr>
              <w:t xml:space="preserve"> </w:t>
            </w:r>
            <w:r w:rsidR="008169D5" w:rsidRPr="00FB646C">
              <w:rPr>
                <w:sz w:val="24"/>
                <w:szCs w:val="24"/>
              </w:rPr>
              <w:t xml:space="preserve">portal </w:t>
            </w:r>
            <w:r w:rsidR="00637310">
              <w:rPr>
                <w:sz w:val="24"/>
                <w:szCs w:val="24"/>
              </w:rPr>
              <w:t>responsible to</w:t>
            </w:r>
            <w:r w:rsidR="008169D5" w:rsidRPr="00FB646C">
              <w:rPr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scheduler, track</w:t>
            </w:r>
            <w:r w:rsidR="008169D5" w:rsidRPr="00FB646C">
              <w:rPr>
                <w:sz w:val="24"/>
                <w:szCs w:val="24"/>
              </w:rPr>
              <w:t>,</w:t>
            </w:r>
            <w:r w:rsidR="00776B79" w:rsidRPr="00FB646C">
              <w:rPr>
                <w:sz w:val="24"/>
                <w:szCs w:val="24"/>
              </w:rPr>
              <w:t xml:space="preserve"> control and plan days for practitioners and patients</w:t>
            </w:r>
            <w:r w:rsidR="004A44A7">
              <w:rPr>
                <w:sz w:val="24"/>
                <w:szCs w:val="24"/>
              </w:rPr>
              <w:t>.</w:t>
            </w:r>
          </w:p>
          <w:p w14:paraId="71818156" w14:textId="77777777" w:rsidR="00FB646C" w:rsidRPr="00FB646C" w:rsidRDefault="00FB646C" w:rsidP="00FB646C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282DD64A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Implemented best quality JavaScript and </w:t>
            </w:r>
            <w:r w:rsidR="0009728B">
              <w:rPr>
                <w:sz w:val="24"/>
                <w:szCs w:val="24"/>
              </w:rPr>
              <w:t xml:space="preserve">related </w:t>
            </w:r>
            <w:r w:rsidRPr="005D54AA">
              <w:rPr>
                <w:sz w:val="24"/>
                <w:szCs w:val="24"/>
              </w:rPr>
              <w:t>library code</w:t>
            </w:r>
            <w:r w:rsidR="00BC503E">
              <w:rPr>
                <w:sz w:val="24"/>
                <w:szCs w:val="24"/>
              </w:rPr>
              <w:t xml:space="preserve"> on front-end applications</w:t>
            </w:r>
            <w:r w:rsidRPr="005D54AA">
              <w:rPr>
                <w:sz w:val="24"/>
                <w:szCs w:val="24"/>
              </w:rPr>
              <w:t xml:space="preserve"> to make application run seamlessly by changing the suitable architecture,</w:t>
            </w:r>
          </w:p>
          <w:p w14:paraId="65F36C57" w14:textId="77777777" w:rsidR="00776B79" w:rsidRDefault="00776B79" w:rsidP="00D2052A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0"/>
              <w:rPr>
                <w:sz w:val="24"/>
                <w:szCs w:val="24"/>
              </w:rPr>
            </w:pPr>
          </w:p>
          <w:p w14:paraId="469044D6" w14:textId="6108C34B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="00665A90">
              <w:rPr>
                <w:spacing w:val="-1"/>
                <w:sz w:val="24"/>
                <w:szCs w:val="24"/>
              </w:rPr>
              <w:t xml:space="preserve">6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 xml:space="preserve">to create functionalities </w:t>
            </w:r>
            <w:r w:rsidR="00667ECC">
              <w:rPr>
                <w:sz w:val="24"/>
                <w:szCs w:val="24"/>
              </w:rPr>
              <w:t xml:space="preserve">and made them </w:t>
            </w:r>
            <w:r w:rsidRPr="005D54AA">
              <w:rPr>
                <w:sz w:val="24"/>
                <w:szCs w:val="24"/>
              </w:rPr>
              <w:t>work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5F96BF81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</w:t>
            </w:r>
            <w:r w:rsidR="00836E5E">
              <w:rPr>
                <w:sz w:val="24"/>
                <w:szCs w:val="24"/>
              </w:rPr>
              <w:t>ed</w:t>
            </w:r>
            <w:r w:rsidRPr="005D54AA">
              <w:rPr>
                <w:sz w:val="24"/>
                <w:szCs w:val="24"/>
              </w:rPr>
              <w:t xml:space="preserve">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</w:t>
            </w:r>
            <w:r w:rsidR="00211F91">
              <w:rPr>
                <w:spacing w:val="-3"/>
                <w:sz w:val="24"/>
                <w:szCs w:val="24"/>
              </w:rPr>
              <w:t>d</w:t>
            </w:r>
            <w:r w:rsidRPr="005D54AA">
              <w:rPr>
                <w:spacing w:val="-3"/>
                <w:sz w:val="24"/>
                <w:szCs w:val="24"/>
              </w:rPr>
              <w:t xml:space="preserve"> enough </w:t>
            </w:r>
            <w:r w:rsidR="00AB3AD5">
              <w:rPr>
                <w:sz w:val="24"/>
                <w:szCs w:val="24"/>
              </w:rPr>
              <w:t>details and documentation</w:t>
            </w:r>
            <w:r w:rsidRPr="005D54AA">
              <w:rPr>
                <w:sz w:val="24"/>
                <w:szCs w:val="24"/>
              </w:rPr>
              <w:t xml:space="preserve"> to test </w:t>
            </w:r>
            <w:r w:rsidR="00AF75A2">
              <w:rPr>
                <w:sz w:val="24"/>
                <w:szCs w:val="24"/>
              </w:rPr>
              <w:t xml:space="preserve">the </w:t>
            </w:r>
            <w:r w:rsidRPr="005D54AA">
              <w:rPr>
                <w:sz w:val="24"/>
                <w:szCs w:val="24"/>
              </w:rPr>
              <w:t>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063D444B" w14:textId="74FFE09A" w:rsidR="00776B79" w:rsidRPr="003E7B9A" w:rsidRDefault="00776B79" w:rsidP="003E7B9A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</w:t>
            </w:r>
            <w:r w:rsidR="001A2134">
              <w:rPr>
                <w:sz w:val="24"/>
                <w:szCs w:val="24"/>
              </w:rPr>
              <w:t>ed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="001A2134">
              <w:rPr>
                <w:sz w:val="24"/>
                <w:szCs w:val="24"/>
              </w:rPr>
              <w:t>with and</w:t>
            </w:r>
            <w:r w:rsidR="00843D58">
              <w:rPr>
                <w:sz w:val="24"/>
                <w:szCs w:val="24"/>
              </w:rPr>
              <w:t>,</w:t>
            </w:r>
            <w:r w:rsidR="00B82CBD">
              <w:rPr>
                <w:sz w:val="24"/>
                <w:szCs w:val="24"/>
              </w:rPr>
              <w:t xml:space="preserve"> as</w:t>
            </w:r>
            <w:r w:rsidRPr="005D54AA">
              <w:rPr>
                <w:sz w:val="24"/>
                <w:szCs w:val="24"/>
              </w:rPr>
              <w:t xml:space="preserve"> </w:t>
            </w:r>
            <w:r w:rsidR="00843D58">
              <w:rPr>
                <w:sz w:val="24"/>
                <w:szCs w:val="24"/>
              </w:rPr>
              <w:t xml:space="preserve">a </w:t>
            </w:r>
            <w:r w:rsidRPr="005D54AA">
              <w:rPr>
                <w:sz w:val="24"/>
                <w:szCs w:val="24"/>
              </w:rPr>
              <w:t>Salesforce</w:t>
            </w:r>
            <w:r w:rsidRPr="005D54AA">
              <w:rPr>
                <w:spacing w:val="-4"/>
                <w:sz w:val="24"/>
                <w:szCs w:val="24"/>
              </w:rPr>
              <w:t xml:space="preserve"> Developer and Admin to </w:t>
            </w:r>
            <w:r w:rsidR="00FC1562">
              <w:rPr>
                <w:spacing w:val="-4"/>
                <w:sz w:val="24"/>
                <w:szCs w:val="24"/>
              </w:rPr>
              <w:t xml:space="preserve">configure and </w:t>
            </w:r>
            <w:r w:rsidRPr="005D54AA">
              <w:rPr>
                <w:spacing w:val="-4"/>
                <w:sz w:val="24"/>
                <w:szCs w:val="24"/>
              </w:rPr>
              <w:t xml:space="preserve">develop assigned </w:t>
            </w:r>
            <w:r w:rsidR="000B74FC">
              <w:rPr>
                <w:spacing w:val="-4"/>
                <w:sz w:val="24"/>
                <w:szCs w:val="24"/>
              </w:rPr>
              <w:t>s</w:t>
            </w:r>
            <w:r w:rsidRPr="005D54AA">
              <w:rPr>
                <w:spacing w:val="-4"/>
                <w:sz w:val="24"/>
                <w:szCs w:val="24"/>
              </w:rPr>
              <w:t xml:space="preserve">andbox with </w:t>
            </w:r>
            <w:r w:rsidR="00BB4CFB">
              <w:rPr>
                <w:spacing w:val="-4"/>
                <w:sz w:val="24"/>
                <w:szCs w:val="24"/>
              </w:rPr>
              <w:t xml:space="preserve">the </w:t>
            </w:r>
            <w:r w:rsidRPr="005D54AA">
              <w:rPr>
                <w:spacing w:val="-4"/>
                <w:sz w:val="24"/>
                <w:szCs w:val="24"/>
              </w:rPr>
              <w:t>team</w:t>
            </w:r>
            <w:r w:rsidRPr="005D54AA">
              <w:rPr>
                <w:sz w:val="24"/>
                <w:szCs w:val="24"/>
              </w:rPr>
              <w:t>.</w:t>
            </w:r>
          </w:p>
        </w:tc>
      </w:tr>
      <w:tr w:rsidR="00776B79" w14:paraId="70635215" w14:textId="77777777" w:rsidTr="00B2468E">
        <w:trPr>
          <w:trHeight w:val="324"/>
        </w:trPr>
        <w:tc>
          <w:tcPr>
            <w:tcW w:w="10065" w:type="dxa"/>
          </w:tcPr>
          <w:p w14:paraId="5BDAB51F" w14:textId="6CC2992D" w:rsidR="00C7443F" w:rsidRPr="00CF7E05" w:rsidRDefault="00C7443F" w:rsidP="003E7B9A">
            <w:pPr>
              <w:pStyle w:val="TableParagraph"/>
              <w:spacing w:before="117" w:line="239" w:lineRule="exact"/>
              <w:ind w:left="0"/>
              <w:rPr>
                <w:rFonts w:ascii="Bahnschrift SemiBold" w:eastAsiaTheme="minorHAnsi" w:hAnsi="Bahnschrift SemiBold" w:cstheme="minorBidi"/>
                <w:b/>
                <w:caps/>
                <w:color w:val="4A9A82" w:themeColor="accent3" w:themeShade="BF"/>
                <w:sz w:val="24"/>
                <w:szCs w:val="36"/>
              </w:rPr>
            </w:pPr>
          </w:p>
        </w:tc>
      </w:tr>
      <w:tr w:rsidR="00776B79" w14:paraId="417E8092" w14:textId="77777777" w:rsidTr="00B2468E">
        <w:trPr>
          <w:trHeight w:val="2049"/>
        </w:trPr>
        <w:tc>
          <w:tcPr>
            <w:tcW w:w="10065" w:type="dxa"/>
          </w:tcPr>
          <w:p w14:paraId="6DBBAD77" w14:textId="7B3EAC4E" w:rsidR="003E7B9A" w:rsidRPr="003E7B9A" w:rsidRDefault="003E7B9A" w:rsidP="00FF63F4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NetCreative Mind Sol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2D50D815" w14:textId="15447B43" w:rsidR="00776B79" w:rsidRPr="00322716" w:rsidRDefault="00B2468E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552C45">
              <w:t xml:space="preserve">            </w:t>
            </w:r>
            <w:r w:rsidR="00552C45">
              <w:t xml:space="preserve"> </w:t>
            </w:r>
            <w:r w:rsidRPr="00552C45"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3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  <w:vertAlign w:val="superscript"/>
              </w:rPr>
              <w:t>rd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party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322716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project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company,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building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Web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-portals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and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Mobile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>-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apps</w:t>
            </w:r>
          </w:p>
          <w:p w14:paraId="117E5933" w14:textId="58A091B9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23033C87" w14:textId="77777777" w:rsidR="00EF5BE6" w:rsidRPr="005D54AA" w:rsidRDefault="00EF5BE6" w:rsidP="004C7F37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198"/>
              <w:rPr>
                <w:sz w:val="24"/>
                <w:szCs w:val="24"/>
              </w:rPr>
            </w:pP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7FB1416E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226"/>
              <w:rPr>
                <w:sz w:val="24"/>
                <w:szCs w:val="24"/>
              </w:rPr>
            </w:pPr>
          </w:p>
          <w:p w14:paraId="63BCD643" w14:textId="4E35C41C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74B8E239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20"/>
              <w:rPr>
                <w:sz w:val="24"/>
                <w:szCs w:val="24"/>
              </w:rPr>
            </w:pPr>
          </w:p>
          <w:p w14:paraId="5E74BF06" w14:textId="3B870193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</w:t>
            </w:r>
            <w:r w:rsidR="00BF210D">
              <w:rPr>
                <w:sz w:val="24"/>
                <w:szCs w:val="24"/>
              </w:rPr>
              <w:t>,</w:t>
            </w:r>
          </w:p>
          <w:p w14:paraId="66E12C0C" w14:textId="77777777" w:rsidR="00EF5BE6" w:rsidRPr="005D54AA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4"/>
                <w:szCs w:val="24"/>
              </w:rPr>
            </w:pPr>
          </w:p>
          <w:p w14:paraId="3FD13E98" w14:textId="2C18E7B9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="00BF210D">
              <w:rPr>
                <w:sz w:val="24"/>
                <w:szCs w:val="24"/>
              </w:rPr>
              <w:t xml:space="preserve">shut </w:t>
            </w:r>
            <w:r w:rsidRPr="005D54AA">
              <w:rPr>
                <w:sz w:val="24"/>
                <w:szCs w:val="24"/>
              </w:rPr>
              <w:t>for several month.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0DAC67B4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78214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the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DF601" w14:textId="77777777" w:rsidR="007120A6" w:rsidRDefault="007120A6" w:rsidP="0085363C">
      <w:pPr>
        <w:spacing w:line="240" w:lineRule="auto"/>
      </w:pPr>
      <w:r>
        <w:separator/>
      </w:r>
    </w:p>
  </w:endnote>
  <w:endnote w:type="continuationSeparator" w:id="0">
    <w:p w14:paraId="736E91D2" w14:textId="77777777" w:rsidR="007120A6" w:rsidRDefault="007120A6" w:rsidP="0085363C">
      <w:pPr>
        <w:spacing w:line="240" w:lineRule="auto"/>
      </w:pPr>
      <w:r>
        <w:continuationSeparator/>
      </w:r>
    </w:p>
  </w:endnote>
  <w:endnote w:type="continuationNotice" w:id="1">
    <w:p w14:paraId="0405BAC5" w14:textId="77777777" w:rsidR="007120A6" w:rsidRDefault="007120A6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C233244-1DE5-4BEA-8223-593FE7DD67EE}"/>
    <w:embedBold r:id="rId2" w:fontKey="{4BDE5043-F289-4ACF-A280-9C99B01849E0}"/>
    <w:embedBoldItalic r:id="rId3" w:fontKey="{05E15C8B-32D9-45CA-AA6B-BB0F9231B0F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4" w:fontKey="{70BD0385-7C65-46E9-A10D-6C66924728BE}"/>
    <w:embedBold r:id="rId5" w:fontKey="{A30EE4AB-CFBF-4C55-9235-3F33D1E8B06F}"/>
    <w:embedItalic r:id="rId6" w:fontKey="{D06C7A15-2858-46C9-B281-904236857834}"/>
    <w:embedBoldItalic r:id="rId7" w:fontKey="{AC769246-6C34-4A4C-802F-96DF8DF530A2}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8" w:fontKey="{36A2282D-3F4A-4300-A008-BAD4E4274A80}"/>
    <w:embedBold r:id="rId9" w:fontKey="{105675A6-E4C4-435D-B8A1-7FC6F72C2C9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62FC8F6C-DC59-4F67-BE1A-0F96A61EA3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57006ABD-8D15-4B72-AA55-878033E33680}"/>
    <w:embedBold r:id="rId12" w:fontKey="{5638040F-8655-434D-A012-26897F646800}"/>
    <w:embedItalic r:id="rId13" w:fontKey="{CEE1774F-EC22-41E8-A4E1-87AEBFFB3E9B}"/>
    <w:embedBoldItalic r:id="rId14" w:fontKey="{1AAF58AF-2DEA-4850-9ADB-A45E184A62A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FBE610C2-BD8A-4000-B895-3A25D7FCCCE8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6" w:fontKey="{C65005A8-9F0E-46A2-A7D7-75B322068B1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46440ED4-5A67-4029-9B53-D58737EA7EC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1E1E6E28-56D0-4891-9C79-F0E419255D48}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9" w:fontKey="{DAD15A62-437F-4E84-B3AF-625E408BD7C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C7134" w14:textId="77777777" w:rsidR="007120A6" w:rsidRDefault="007120A6" w:rsidP="0085363C">
      <w:pPr>
        <w:spacing w:line="240" w:lineRule="auto"/>
      </w:pPr>
      <w:r>
        <w:separator/>
      </w:r>
    </w:p>
  </w:footnote>
  <w:footnote w:type="continuationSeparator" w:id="0">
    <w:p w14:paraId="1D64A30E" w14:textId="77777777" w:rsidR="007120A6" w:rsidRDefault="007120A6" w:rsidP="0085363C">
      <w:pPr>
        <w:spacing w:line="240" w:lineRule="auto"/>
      </w:pPr>
      <w:r>
        <w:continuationSeparator/>
      </w:r>
    </w:p>
  </w:footnote>
  <w:footnote w:type="continuationNotice" w:id="1">
    <w:p w14:paraId="232A8EB0" w14:textId="77777777" w:rsidR="007120A6" w:rsidRDefault="007120A6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647B6C"/>
    <w:multiLevelType w:val="hybridMultilevel"/>
    <w:tmpl w:val="22903D24"/>
    <w:lvl w:ilvl="0" w:tplc="A7E0D03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0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2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3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4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9CE4109"/>
    <w:multiLevelType w:val="hybridMultilevel"/>
    <w:tmpl w:val="9D1CD0B0"/>
    <w:lvl w:ilvl="0" w:tplc="A53EA59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4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4"/>
  </w:num>
  <w:num w:numId="2">
    <w:abstractNumId w:val="10"/>
  </w:num>
  <w:num w:numId="3">
    <w:abstractNumId w:val="18"/>
  </w:num>
  <w:num w:numId="4">
    <w:abstractNumId w:val="15"/>
  </w:num>
  <w:num w:numId="5">
    <w:abstractNumId w:val="16"/>
  </w:num>
  <w:num w:numId="6">
    <w:abstractNumId w:val="23"/>
  </w:num>
  <w:num w:numId="7">
    <w:abstractNumId w:val="9"/>
  </w:num>
  <w:num w:numId="8">
    <w:abstractNumId w:val="13"/>
  </w:num>
  <w:num w:numId="9">
    <w:abstractNumId w:val="21"/>
  </w:num>
  <w:num w:numId="10">
    <w:abstractNumId w:val="3"/>
  </w:num>
  <w:num w:numId="11">
    <w:abstractNumId w:val="8"/>
  </w:num>
  <w:num w:numId="12">
    <w:abstractNumId w:val="1"/>
  </w:num>
  <w:num w:numId="13">
    <w:abstractNumId w:val="4"/>
  </w:num>
  <w:num w:numId="14">
    <w:abstractNumId w:val="12"/>
  </w:num>
  <w:num w:numId="15">
    <w:abstractNumId w:val="11"/>
  </w:num>
  <w:num w:numId="16">
    <w:abstractNumId w:val="19"/>
  </w:num>
  <w:num w:numId="17">
    <w:abstractNumId w:val="5"/>
  </w:num>
  <w:num w:numId="18">
    <w:abstractNumId w:val="25"/>
  </w:num>
  <w:num w:numId="19">
    <w:abstractNumId w:val="22"/>
  </w:num>
  <w:num w:numId="20">
    <w:abstractNumId w:val="17"/>
  </w:num>
  <w:num w:numId="21">
    <w:abstractNumId w:val="24"/>
  </w:num>
  <w:num w:numId="22">
    <w:abstractNumId w:val="7"/>
  </w:num>
  <w:num w:numId="23">
    <w:abstractNumId w:val="2"/>
  </w:num>
  <w:num w:numId="24">
    <w:abstractNumId w:val="0"/>
  </w:num>
  <w:num w:numId="25">
    <w:abstractNumId w:val="6"/>
  </w:num>
  <w:num w:numId="26">
    <w:abstractNumId w:val="2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16BAE"/>
    <w:rsid w:val="00016D2F"/>
    <w:rsid w:val="00021FE7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8451A"/>
    <w:rsid w:val="00090B7D"/>
    <w:rsid w:val="00092539"/>
    <w:rsid w:val="00094267"/>
    <w:rsid w:val="0009481C"/>
    <w:rsid w:val="0009728B"/>
    <w:rsid w:val="000A6BB6"/>
    <w:rsid w:val="000B3F1C"/>
    <w:rsid w:val="000B6656"/>
    <w:rsid w:val="000B74FC"/>
    <w:rsid w:val="000D1F49"/>
    <w:rsid w:val="000D383B"/>
    <w:rsid w:val="000E5A94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46597"/>
    <w:rsid w:val="00147A49"/>
    <w:rsid w:val="00150B5E"/>
    <w:rsid w:val="0015787C"/>
    <w:rsid w:val="00162D53"/>
    <w:rsid w:val="00165E5C"/>
    <w:rsid w:val="001727CA"/>
    <w:rsid w:val="001727FD"/>
    <w:rsid w:val="00175452"/>
    <w:rsid w:val="00181EAA"/>
    <w:rsid w:val="0018487C"/>
    <w:rsid w:val="00187D40"/>
    <w:rsid w:val="0019093F"/>
    <w:rsid w:val="00196177"/>
    <w:rsid w:val="001A0831"/>
    <w:rsid w:val="001A2134"/>
    <w:rsid w:val="001A6C2B"/>
    <w:rsid w:val="001B1A04"/>
    <w:rsid w:val="001C7379"/>
    <w:rsid w:val="001D4BC4"/>
    <w:rsid w:val="001E25CA"/>
    <w:rsid w:val="001F35E5"/>
    <w:rsid w:val="00200FC8"/>
    <w:rsid w:val="00201107"/>
    <w:rsid w:val="00202B9B"/>
    <w:rsid w:val="00211F82"/>
    <w:rsid w:val="00211F91"/>
    <w:rsid w:val="00212F9B"/>
    <w:rsid w:val="00223276"/>
    <w:rsid w:val="00224BAA"/>
    <w:rsid w:val="00227917"/>
    <w:rsid w:val="00231353"/>
    <w:rsid w:val="00237DEC"/>
    <w:rsid w:val="0024145A"/>
    <w:rsid w:val="002522AC"/>
    <w:rsid w:val="00252342"/>
    <w:rsid w:val="0025242A"/>
    <w:rsid w:val="00264AF7"/>
    <w:rsid w:val="00280531"/>
    <w:rsid w:val="00281BB5"/>
    <w:rsid w:val="0028346B"/>
    <w:rsid w:val="002951D4"/>
    <w:rsid w:val="002A59A3"/>
    <w:rsid w:val="002A5DC6"/>
    <w:rsid w:val="002B58B7"/>
    <w:rsid w:val="002C3900"/>
    <w:rsid w:val="002C56E6"/>
    <w:rsid w:val="002D295F"/>
    <w:rsid w:val="002D4ED2"/>
    <w:rsid w:val="002E78C0"/>
    <w:rsid w:val="002F374F"/>
    <w:rsid w:val="002F7436"/>
    <w:rsid w:val="0030473C"/>
    <w:rsid w:val="00304DC9"/>
    <w:rsid w:val="0030632F"/>
    <w:rsid w:val="00322716"/>
    <w:rsid w:val="003375F8"/>
    <w:rsid w:val="0035369D"/>
    <w:rsid w:val="00361691"/>
    <w:rsid w:val="00361E11"/>
    <w:rsid w:val="00376098"/>
    <w:rsid w:val="00376B65"/>
    <w:rsid w:val="00392616"/>
    <w:rsid w:val="00392C94"/>
    <w:rsid w:val="0039390A"/>
    <w:rsid w:val="0039507E"/>
    <w:rsid w:val="00397346"/>
    <w:rsid w:val="003A0C4B"/>
    <w:rsid w:val="003A0CFA"/>
    <w:rsid w:val="003A13A0"/>
    <w:rsid w:val="003A2C26"/>
    <w:rsid w:val="003C418F"/>
    <w:rsid w:val="003E7B9A"/>
    <w:rsid w:val="003F0847"/>
    <w:rsid w:val="003F4D06"/>
    <w:rsid w:val="003F611C"/>
    <w:rsid w:val="0040090B"/>
    <w:rsid w:val="0040246F"/>
    <w:rsid w:val="00406FD0"/>
    <w:rsid w:val="00411A4A"/>
    <w:rsid w:val="00411B8B"/>
    <w:rsid w:val="004275F1"/>
    <w:rsid w:val="00451133"/>
    <w:rsid w:val="00461D4A"/>
    <w:rsid w:val="00462C63"/>
    <w:rsid w:val="0046302A"/>
    <w:rsid w:val="00466AB1"/>
    <w:rsid w:val="00476279"/>
    <w:rsid w:val="00480CA5"/>
    <w:rsid w:val="004866F8"/>
    <w:rsid w:val="00487D2D"/>
    <w:rsid w:val="00491BA2"/>
    <w:rsid w:val="00495459"/>
    <w:rsid w:val="00495BAE"/>
    <w:rsid w:val="00496B32"/>
    <w:rsid w:val="004A4011"/>
    <w:rsid w:val="004A44A7"/>
    <w:rsid w:val="004B1130"/>
    <w:rsid w:val="004B3BCD"/>
    <w:rsid w:val="004C440F"/>
    <w:rsid w:val="004C7F37"/>
    <w:rsid w:val="004D4190"/>
    <w:rsid w:val="004D5D62"/>
    <w:rsid w:val="004E7303"/>
    <w:rsid w:val="004F258C"/>
    <w:rsid w:val="004F4CC0"/>
    <w:rsid w:val="005112D0"/>
    <w:rsid w:val="0053070F"/>
    <w:rsid w:val="00533BF0"/>
    <w:rsid w:val="005360C9"/>
    <w:rsid w:val="0054080C"/>
    <w:rsid w:val="00546CE3"/>
    <w:rsid w:val="005515CA"/>
    <w:rsid w:val="00552C45"/>
    <w:rsid w:val="00553A33"/>
    <w:rsid w:val="00571BA7"/>
    <w:rsid w:val="00573291"/>
    <w:rsid w:val="00574FF1"/>
    <w:rsid w:val="00577E06"/>
    <w:rsid w:val="00581DC3"/>
    <w:rsid w:val="00596E57"/>
    <w:rsid w:val="005A3BF7"/>
    <w:rsid w:val="005B1DEE"/>
    <w:rsid w:val="005B6539"/>
    <w:rsid w:val="005C0C51"/>
    <w:rsid w:val="005F0033"/>
    <w:rsid w:val="005F2035"/>
    <w:rsid w:val="005F2AEB"/>
    <w:rsid w:val="005F3D1A"/>
    <w:rsid w:val="005F5E07"/>
    <w:rsid w:val="005F7990"/>
    <w:rsid w:val="00602094"/>
    <w:rsid w:val="00607599"/>
    <w:rsid w:val="00617136"/>
    <w:rsid w:val="00624F79"/>
    <w:rsid w:val="00625C1C"/>
    <w:rsid w:val="006303D1"/>
    <w:rsid w:val="00632608"/>
    <w:rsid w:val="00637310"/>
    <w:rsid w:val="0063739C"/>
    <w:rsid w:val="0064068F"/>
    <w:rsid w:val="00641903"/>
    <w:rsid w:val="006427CD"/>
    <w:rsid w:val="00644E46"/>
    <w:rsid w:val="00646BA8"/>
    <w:rsid w:val="00650F11"/>
    <w:rsid w:val="006518B1"/>
    <w:rsid w:val="006643E9"/>
    <w:rsid w:val="00665A90"/>
    <w:rsid w:val="00667ECC"/>
    <w:rsid w:val="006764AA"/>
    <w:rsid w:val="0067761E"/>
    <w:rsid w:val="006820F0"/>
    <w:rsid w:val="006833BC"/>
    <w:rsid w:val="00683861"/>
    <w:rsid w:val="0068628D"/>
    <w:rsid w:val="006B34D0"/>
    <w:rsid w:val="0070545C"/>
    <w:rsid w:val="00705B4C"/>
    <w:rsid w:val="007120A6"/>
    <w:rsid w:val="007417D6"/>
    <w:rsid w:val="0074424F"/>
    <w:rsid w:val="00747DEF"/>
    <w:rsid w:val="007520D7"/>
    <w:rsid w:val="00753254"/>
    <w:rsid w:val="00764B74"/>
    <w:rsid w:val="0076567F"/>
    <w:rsid w:val="00765AB9"/>
    <w:rsid w:val="00770F25"/>
    <w:rsid w:val="00775D77"/>
    <w:rsid w:val="00776B79"/>
    <w:rsid w:val="00782143"/>
    <w:rsid w:val="007853C8"/>
    <w:rsid w:val="007A35A8"/>
    <w:rsid w:val="007A60C0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609A"/>
    <w:rsid w:val="007E55B6"/>
    <w:rsid w:val="007F2E4E"/>
    <w:rsid w:val="00801B94"/>
    <w:rsid w:val="00802DA4"/>
    <w:rsid w:val="00810305"/>
    <w:rsid w:val="008107F8"/>
    <w:rsid w:val="008110A5"/>
    <w:rsid w:val="00812898"/>
    <w:rsid w:val="00814ACE"/>
    <w:rsid w:val="008169D5"/>
    <w:rsid w:val="0082043E"/>
    <w:rsid w:val="00831A7B"/>
    <w:rsid w:val="00834C59"/>
    <w:rsid w:val="00836E5E"/>
    <w:rsid w:val="00843D58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8F68C9"/>
    <w:rsid w:val="0091229C"/>
    <w:rsid w:val="009124A5"/>
    <w:rsid w:val="00922645"/>
    <w:rsid w:val="0092678E"/>
    <w:rsid w:val="0092702B"/>
    <w:rsid w:val="009323F3"/>
    <w:rsid w:val="00940E73"/>
    <w:rsid w:val="00950978"/>
    <w:rsid w:val="0095475A"/>
    <w:rsid w:val="0096568F"/>
    <w:rsid w:val="0098597D"/>
    <w:rsid w:val="00985C61"/>
    <w:rsid w:val="009948B4"/>
    <w:rsid w:val="009C39DE"/>
    <w:rsid w:val="009C5E11"/>
    <w:rsid w:val="009D5F80"/>
    <w:rsid w:val="009E5832"/>
    <w:rsid w:val="009F210A"/>
    <w:rsid w:val="009F619A"/>
    <w:rsid w:val="009F6DDE"/>
    <w:rsid w:val="00A06747"/>
    <w:rsid w:val="00A142EA"/>
    <w:rsid w:val="00A2266E"/>
    <w:rsid w:val="00A30173"/>
    <w:rsid w:val="00A33046"/>
    <w:rsid w:val="00A370A8"/>
    <w:rsid w:val="00A44F1B"/>
    <w:rsid w:val="00A50AE5"/>
    <w:rsid w:val="00A56B6D"/>
    <w:rsid w:val="00A755C3"/>
    <w:rsid w:val="00A80045"/>
    <w:rsid w:val="00A82425"/>
    <w:rsid w:val="00A84901"/>
    <w:rsid w:val="00A926CB"/>
    <w:rsid w:val="00A94060"/>
    <w:rsid w:val="00A96ACC"/>
    <w:rsid w:val="00AA1F13"/>
    <w:rsid w:val="00AB2716"/>
    <w:rsid w:val="00AB3AD5"/>
    <w:rsid w:val="00AB5275"/>
    <w:rsid w:val="00AC180A"/>
    <w:rsid w:val="00AC7F90"/>
    <w:rsid w:val="00AC7FB7"/>
    <w:rsid w:val="00AD774B"/>
    <w:rsid w:val="00AE1345"/>
    <w:rsid w:val="00AE2B09"/>
    <w:rsid w:val="00AE42E3"/>
    <w:rsid w:val="00AF056A"/>
    <w:rsid w:val="00AF4180"/>
    <w:rsid w:val="00AF75A2"/>
    <w:rsid w:val="00B14142"/>
    <w:rsid w:val="00B216F5"/>
    <w:rsid w:val="00B2468E"/>
    <w:rsid w:val="00B24C79"/>
    <w:rsid w:val="00B26E81"/>
    <w:rsid w:val="00B33097"/>
    <w:rsid w:val="00B5237B"/>
    <w:rsid w:val="00B53D0C"/>
    <w:rsid w:val="00B62AB7"/>
    <w:rsid w:val="00B82CBD"/>
    <w:rsid w:val="00B92123"/>
    <w:rsid w:val="00B94B81"/>
    <w:rsid w:val="00B96634"/>
    <w:rsid w:val="00BA2650"/>
    <w:rsid w:val="00BA7DCA"/>
    <w:rsid w:val="00BB4CFB"/>
    <w:rsid w:val="00BB54F8"/>
    <w:rsid w:val="00BC206F"/>
    <w:rsid w:val="00BC503E"/>
    <w:rsid w:val="00BD4753"/>
    <w:rsid w:val="00BD5CB1"/>
    <w:rsid w:val="00BD66C7"/>
    <w:rsid w:val="00BD7AEE"/>
    <w:rsid w:val="00BE08AA"/>
    <w:rsid w:val="00BE62EE"/>
    <w:rsid w:val="00BE6F5A"/>
    <w:rsid w:val="00BF210D"/>
    <w:rsid w:val="00BF22E0"/>
    <w:rsid w:val="00C003BA"/>
    <w:rsid w:val="00C36648"/>
    <w:rsid w:val="00C41C86"/>
    <w:rsid w:val="00C4481A"/>
    <w:rsid w:val="00C46878"/>
    <w:rsid w:val="00C52FB7"/>
    <w:rsid w:val="00C61CA6"/>
    <w:rsid w:val="00C6394B"/>
    <w:rsid w:val="00C63E3A"/>
    <w:rsid w:val="00C7443F"/>
    <w:rsid w:val="00C75B47"/>
    <w:rsid w:val="00C8015D"/>
    <w:rsid w:val="00CB1AA6"/>
    <w:rsid w:val="00CB4A51"/>
    <w:rsid w:val="00CC242F"/>
    <w:rsid w:val="00CD0340"/>
    <w:rsid w:val="00CD3ECA"/>
    <w:rsid w:val="00CD4532"/>
    <w:rsid w:val="00CD47B0"/>
    <w:rsid w:val="00CD484E"/>
    <w:rsid w:val="00CD6CC8"/>
    <w:rsid w:val="00CD7FD5"/>
    <w:rsid w:val="00CE6104"/>
    <w:rsid w:val="00CE73DF"/>
    <w:rsid w:val="00CE7918"/>
    <w:rsid w:val="00CE7BDD"/>
    <w:rsid w:val="00CF18F8"/>
    <w:rsid w:val="00CF2171"/>
    <w:rsid w:val="00CF64CA"/>
    <w:rsid w:val="00CF7E05"/>
    <w:rsid w:val="00D042ED"/>
    <w:rsid w:val="00D04FF8"/>
    <w:rsid w:val="00D05E83"/>
    <w:rsid w:val="00D11102"/>
    <w:rsid w:val="00D16163"/>
    <w:rsid w:val="00D2052A"/>
    <w:rsid w:val="00D236C8"/>
    <w:rsid w:val="00D23EFA"/>
    <w:rsid w:val="00D24011"/>
    <w:rsid w:val="00D30EA4"/>
    <w:rsid w:val="00D30F31"/>
    <w:rsid w:val="00D358F9"/>
    <w:rsid w:val="00D45F8C"/>
    <w:rsid w:val="00D70523"/>
    <w:rsid w:val="00D821F0"/>
    <w:rsid w:val="00D90814"/>
    <w:rsid w:val="00D943A4"/>
    <w:rsid w:val="00D94C6C"/>
    <w:rsid w:val="00DA0491"/>
    <w:rsid w:val="00DA2E00"/>
    <w:rsid w:val="00DB3FAD"/>
    <w:rsid w:val="00DB6A41"/>
    <w:rsid w:val="00DC1B64"/>
    <w:rsid w:val="00DC7FA7"/>
    <w:rsid w:val="00DD0194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4D2B"/>
    <w:rsid w:val="00E66A03"/>
    <w:rsid w:val="00E821D6"/>
    <w:rsid w:val="00E83961"/>
    <w:rsid w:val="00E84C3C"/>
    <w:rsid w:val="00E86407"/>
    <w:rsid w:val="00E92F21"/>
    <w:rsid w:val="00E97FD6"/>
    <w:rsid w:val="00EB3B58"/>
    <w:rsid w:val="00EC0256"/>
    <w:rsid w:val="00EC0D47"/>
    <w:rsid w:val="00EC3944"/>
    <w:rsid w:val="00EC7359"/>
    <w:rsid w:val="00ED5E92"/>
    <w:rsid w:val="00ED71CF"/>
    <w:rsid w:val="00EE290D"/>
    <w:rsid w:val="00EE3054"/>
    <w:rsid w:val="00EE3EC6"/>
    <w:rsid w:val="00EE6C6F"/>
    <w:rsid w:val="00EF01EA"/>
    <w:rsid w:val="00EF5BE6"/>
    <w:rsid w:val="00F00606"/>
    <w:rsid w:val="00F01256"/>
    <w:rsid w:val="00F079F2"/>
    <w:rsid w:val="00F13904"/>
    <w:rsid w:val="00F47D02"/>
    <w:rsid w:val="00F53FD4"/>
    <w:rsid w:val="00F542DA"/>
    <w:rsid w:val="00F8029C"/>
    <w:rsid w:val="00F8551E"/>
    <w:rsid w:val="00FA463B"/>
    <w:rsid w:val="00FA68F3"/>
    <w:rsid w:val="00FB507F"/>
    <w:rsid w:val="00FB646C"/>
    <w:rsid w:val="00FC1562"/>
    <w:rsid w:val="00FC589C"/>
    <w:rsid w:val="00FC7475"/>
    <w:rsid w:val="00FD2351"/>
    <w:rsid w:val="00FE45DE"/>
    <w:rsid w:val="00FE54A8"/>
    <w:rsid w:val="00FE78A0"/>
    <w:rsid w:val="00FF63F4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495B1A"/>
    <w:rsid w:val="004D1C72"/>
    <w:rsid w:val="008510D5"/>
    <w:rsid w:val="00930BA5"/>
    <w:rsid w:val="00993618"/>
    <w:rsid w:val="00A03B27"/>
    <w:rsid w:val="00A63863"/>
    <w:rsid w:val="00D96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2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2023-09-04T17:57:00Z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