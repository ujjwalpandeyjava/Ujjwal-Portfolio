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261"/>
        <w:gridCol w:w="249"/>
        <w:gridCol w:w="1980"/>
        <w:gridCol w:w="39"/>
        <w:gridCol w:w="5251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6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6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E511CB">
        <w:trPr>
          <w:gridAfter w:val="1"/>
          <w:wAfter w:w="20" w:type="dxa"/>
          <w:trHeight w:val="144"/>
        </w:trPr>
        <w:tc>
          <w:tcPr>
            <w:tcW w:w="3261" w:type="dxa"/>
            <w:vMerge w:val="restart"/>
          </w:tcPr>
          <w:p w14:paraId="3BF7617F" w14:textId="77777777" w:rsidR="00D943A4" w:rsidRPr="00F079F2" w:rsidRDefault="00165E74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46953F0C" w14:textId="670A36F6" w:rsidR="00D943A4" w:rsidRPr="00C80801" w:rsidRDefault="004F41C3" w:rsidP="00D943A4">
            <w:pPr>
              <w:rPr>
                <w:sz w:val="22"/>
                <w:szCs w:val="32"/>
              </w:rPr>
            </w:pPr>
            <w:r w:rsidRPr="00C80801">
              <w:rPr>
                <w:sz w:val="22"/>
                <w:szCs w:val="32"/>
              </w:rPr>
              <w:t>Become a benchmark for developers, with my ambitious dedicated passion for coding, hardworking nature, and broad skills in ‘Full-Stack Web Development’. My skills include Front-end, Back-end, Database development, and management, I am looking forward to utilizing my skills and creating outstanding products excelling further skills in the field.</w:t>
            </w:r>
          </w:p>
          <w:p w14:paraId="363B0C88" w14:textId="7DF6D032" w:rsidR="00D943A4" w:rsidRDefault="002E3547" w:rsidP="00CC06C2">
            <w:pPr>
              <w:pStyle w:val="Heading1Alt"/>
            </w:pPr>
            <w:sdt>
              <w:sdtPr>
                <w:id w:val="564461768"/>
                <w:placeholder>
                  <w:docPart w:val="F3CDA073D4D24E3CA790DBB842BFDB04"/>
                </w:placeholder>
                <w:temporary/>
                <w:showingPlcHdr/>
                <w15:appearance w15:val="hidden"/>
              </w:sdtPr>
              <w:sdtContent>
                <w:r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107F2134" w14:textId="33647F3C" w:rsidR="002E3547" w:rsidRPr="009C5E11" w:rsidRDefault="002E3547" w:rsidP="00DF0AC1">
            <w:hyperlink r:id="rId11" w:history="1">
              <w:r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165E7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165E7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165E74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379DAA09" w14:textId="2871C1CC" w:rsidR="00461D4A" w:rsidRPr="002E3547" w:rsidRDefault="00175452" w:rsidP="002E3547">
            <w:r>
              <w:t>u</w:t>
            </w:r>
            <w:r w:rsidR="00AC7FB7">
              <w:t>jjwalpandey.aps@gmail.com</w:t>
            </w:r>
          </w:p>
          <w:p w14:paraId="3690F602" w14:textId="0C63FBCD" w:rsidR="00D943A4" w:rsidRPr="00E00971" w:rsidRDefault="00165E74" w:rsidP="00DF0AC1">
            <w:hyperlink r:id="rId12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249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49CBA28C" w14:textId="3705AE7C" w:rsidR="00D943A4" w:rsidRPr="00F079F2" w:rsidRDefault="00165E74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E511CB">
        <w:trPr>
          <w:gridAfter w:val="1"/>
          <w:wAfter w:w="20" w:type="dxa"/>
          <w:trHeight w:val="150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E511CB">
        <w:trPr>
          <w:gridAfter w:val="1"/>
          <w:wAfter w:w="20" w:type="dxa"/>
          <w:trHeight w:val="2709"/>
        </w:trPr>
        <w:tc>
          <w:tcPr>
            <w:tcW w:w="3261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1157EE32" w14:textId="0BA151D0" w:rsidR="00B0134E" w:rsidRPr="00AC73FD" w:rsidRDefault="00AC73FD" w:rsidP="00AC73FD">
            <w:pPr>
              <w:pStyle w:val="Heading3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Working as: SDE-II, (</w:t>
            </w:r>
            <w:r w:rsidRPr="00AC73FD">
              <w:rPr>
                <w:sz w:val="22"/>
                <w:szCs w:val="28"/>
              </w:rPr>
              <w:t>JavaScript and Java Full-Stack Developer</w:t>
            </w:r>
            <w:r>
              <w:rPr>
                <w:sz w:val="22"/>
                <w:szCs w:val="28"/>
              </w:rPr>
              <w:t>)</w:t>
            </w:r>
          </w:p>
          <w:p w14:paraId="2549E66C" w14:textId="100AE6A2" w:rsidR="00D943A4" w:rsidRDefault="00FF031D" w:rsidP="00A6017F">
            <w:pPr>
              <w:pStyle w:val="Heading2"/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</w:pP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As a developer </w:t>
            </w:r>
            <w:r w:rsidR="00F25FEA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I </w:t>
            </w:r>
            <w:r w:rsidR="00A037F7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excel in</w:t>
            </w:r>
            <w:r w:rsidR="00F25FEA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</w:t>
            </w:r>
            <w:r w:rsidR="00B0134E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Java and JavaScript</w:t>
            </w:r>
            <w:r w:rsidR="00BD2C13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like a master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, I led the development of multiple role-based web portals </w:t>
            </w:r>
            <w:r w:rsidR="008E683E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and applications 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for HealthCare Homebase, a telemedicine company that enables doctors, patients, and mobile care workers to interact</w:t>
            </w:r>
            <w:r w:rsidR="007B00C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to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help</w:t>
            </w:r>
            <w:r w:rsidR="007B00C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better patient health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. I</w:t>
            </w:r>
            <w:r w:rsidR="00F90070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have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improved the performance and quality of various front-end and back-end applications, using better APIs and client applications to enhance the user experience. I</w:t>
            </w:r>
            <w:r w:rsidR="002C274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n </w:t>
            </w:r>
            <w:r w:rsidR="00CA20C7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addition,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</w:t>
            </w:r>
            <w:r w:rsidR="002C274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I have 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also collaborated with the Salesforce team to code the product and set up the Salesforce and sandboxes.</w:t>
            </w:r>
          </w:p>
          <w:p w14:paraId="422F04E9" w14:textId="03711BF3" w:rsidR="0071179C" w:rsidRPr="00A6017F" w:rsidRDefault="0071179C" w:rsidP="00A6017F">
            <w:pPr>
              <w:pStyle w:val="Heading2"/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</w:pPr>
          </w:p>
        </w:tc>
      </w:tr>
      <w:tr w:rsidR="00D943A4" w:rsidRPr="00F079F2" w14:paraId="3A1F94E4" w14:textId="77777777" w:rsidTr="00E511CB">
        <w:trPr>
          <w:gridAfter w:val="1"/>
          <w:wAfter w:w="20" w:type="dxa"/>
          <w:trHeight w:val="198"/>
        </w:trPr>
        <w:tc>
          <w:tcPr>
            <w:tcW w:w="3261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249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165E74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2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E511CB">
        <w:trPr>
          <w:gridAfter w:val="1"/>
          <w:wAfter w:w="20" w:type="dxa"/>
          <w:trHeight w:val="216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2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E511CB">
        <w:trPr>
          <w:gridAfter w:val="1"/>
          <w:wAfter w:w="20" w:type="dxa"/>
          <w:trHeight w:val="675"/>
        </w:trPr>
        <w:tc>
          <w:tcPr>
            <w:tcW w:w="3261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3"/>
          </w:tcPr>
          <w:p w14:paraId="02BFA8D5" w14:textId="34226653" w:rsidR="008F5CE6" w:rsidRDefault="008F5CE6" w:rsidP="008F5CE6">
            <w:pPr>
              <w:spacing w:after="0"/>
            </w:pPr>
            <w:r w:rsidRPr="008F5CE6">
              <w:rPr>
                <w:b/>
                <w:bCs/>
              </w:rPr>
              <w:t>M</w:t>
            </w:r>
            <w:r w:rsidRPr="008F5CE6">
              <w:rPr>
                <w:b/>
                <w:bCs/>
              </w:rPr>
              <w:t>CA</w:t>
            </w:r>
            <w:r>
              <w:t xml:space="preserve"> </w:t>
            </w:r>
            <w:r w:rsidRPr="00FA0E15">
              <w:rPr>
                <w:b/>
                <w:bCs/>
              </w:rPr>
              <w:t>|</w:t>
            </w:r>
            <w:r w:rsidRPr="00FA0E15">
              <w:rPr>
                <w:b/>
                <w:bCs/>
              </w:rPr>
              <w:t xml:space="preserve"> Masters</w:t>
            </w:r>
            <w:r>
              <w:t xml:space="preserve"> |</w:t>
            </w:r>
            <w:r>
              <w:t xml:space="preserve"> </w:t>
            </w:r>
            <w:r>
              <w:t>Amity University</w:t>
            </w:r>
            <w:r>
              <w:t xml:space="preserve"> </w:t>
            </w:r>
            <w:r>
              <w:t>- pursuing</w:t>
            </w:r>
          </w:p>
          <w:p w14:paraId="0DBCA68F" w14:textId="0C8A752D" w:rsidR="008F5CE6" w:rsidRDefault="008F5CE6" w:rsidP="008F5CE6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C1108D">
              <w:rPr>
                <w:sz w:val="16"/>
                <w:szCs w:val="22"/>
              </w:rPr>
              <w:t>July</w:t>
            </w:r>
            <w:r w:rsidRPr="00B10259">
              <w:rPr>
                <w:sz w:val="16"/>
                <w:szCs w:val="22"/>
              </w:rPr>
              <w:t>,</w:t>
            </w:r>
            <w:r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</w:t>
            </w:r>
            <w:r w:rsidR="00C1108D">
              <w:rPr>
                <w:sz w:val="16"/>
                <w:szCs w:val="22"/>
              </w:rPr>
              <w:t>23</w:t>
            </w:r>
            <w:r w:rsidRPr="00B10259">
              <w:rPr>
                <w:sz w:val="16"/>
                <w:szCs w:val="22"/>
              </w:rPr>
              <w:t xml:space="preserve"> – </w:t>
            </w:r>
            <w:r w:rsidR="00B710BD">
              <w:rPr>
                <w:sz w:val="16"/>
                <w:szCs w:val="22"/>
              </w:rPr>
              <w:t>Pursuing</w:t>
            </w:r>
            <w:r w:rsidR="001F3612">
              <w:rPr>
                <w:sz w:val="16"/>
                <w:szCs w:val="22"/>
              </w:rPr>
              <w:t>)</w:t>
            </w:r>
          </w:p>
          <w:p w14:paraId="7A615325" w14:textId="77777777" w:rsidR="008F5CE6" w:rsidRDefault="008F5CE6" w:rsidP="00B10259">
            <w:pPr>
              <w:spacing w:after="0"/>
            </w:pPr>
          </w:p>
          <w:p w14:paraId="4CAE390C" w14:textId="1CA6F786" w:rsidR="00B10259" w:rsidRDefault="00C63E3A" w:rsidP="00B10259">
            <w:pPr>
              <w:spacing w:after="0"/>
            </w:pPr>
            <w:r w:rsidRPr="008F5CE6">
              <w:rPr>
                <w:b/>
                <w:bCs/>
              </w:rPr>
              <w:t>BCA |</w:t>
            </w:r>
            <w:r w:rsidR="00094267" w:rsidRPr="008F5CE6">
              <w:rPr>
                <w:b/>
                <w:bCs/>
              </w:rPr>
              <w:t xml:space="preserve"> </w:t>
            </w:r>
            <w:r w:rsidR="008F5CE6" w:rsidRPr="008F5CE6">
              <w:rPr>
                <w:b/>
                <w:bCs/>
              </w:rPr>
              <w:t>Graduation</w:t>
            </w:r>
            <w:r w:rsidR="00753254" w:rsidRPr="008F5CE6">
              <w:rPr>
                <w:b/>
                <w:bCs/>
              </w:rPr>
              <w:t xml:space="preserve"> – 6.</w:t>
            </w:r>
            <w:r w:rsidR="0070545C" w:rsidRPr="008F5CE6">
              <w:rPr>
                <w:b/>
                <w:bCs/>
              </w:rPr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  <w:r w:rsidR="00C90951">
              <w:t xml:space="preserve"> </w:t>
            </w:r>
            <w:r w:rsidR="003E2F05">
              <w:t>(IGNOU)</w:t>
            </w:r>
          </w:p>
          <w:p w14:paraId="1670ABF9" w14:textId="037BE9EA" w:rsidR="00181EAA" w:rsidRDefault="00C90951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A90156" w:rsidRPr="00B10259">
              <w:rPr>
                <w:sz w:val="16"/>
                <w:szCs w:val="22"/>
              </w:rPr>
              <w:t>July,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2018 – June,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2021</w:t>
            </w:r>
            <w:r w:rsidRPr="00B10259">
              <w:rPr>
                <w:sz w:val="16"/>
                <w:szCs w:val="22"/>
              </w:rPr>
              <w:t>)</w:t>
            </w:r>
            <w:r w:rsidR="00A34C46">
              <w:rPr>
                <w:sz w:val="16"/>
                <w:szCs w:val="22"/>
              </w:rPr>
              <w:t xml:space="preserve"> (Offline</w:t>
            </w:r>
            <w:r w:rsidR="00427163">
              <w:rPr>
                <w:sz w:val="16"/>
                <w:szCs w:val="22"/>
              </w:rPr>
              <w:t xml:space="preserve"> exams</w:t>
            </w:r>
            <w:r w:rsidR="00A34C46">
              <w:rPr>
                <w:sz w:val="16"/>
                <w:szCs w:val="22"/>
              </w:rPr>
              <w:t>)</w:t>
            </w:r>
          </w:p>
          <w:p w14:paraId="5AC42922" w14:textId="77777777" w:rsidR="00B10259" w:rsidRPr="00B10259" w:rsidRDefault="00B10259" w:rsidP="00B10259">
            <w:pPr>
              <w:spacing w:after="0"/>
              <w:rPr>
                <w:sz w:val="12"/>
                <w:szCs w:val="18"/>
              </w:rPr>
            </w:pPr>
          </w:p>
          <w:p w14:paraId="1836B2C4" w14:textId="0D9DD60F" w:rsidR="00D943A4" w:rsidRDefault="00181EAA" w:rsidP="00B10259">
            <w:pPr>
              <w:spacing w:after="0"/>
            </w:pPr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="008F5CE6">
              <w:rPr>
                <w:b/>
                <w:bCs/>
              </w:rPr>
              <w:t>Specialization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E677AF">
              <w:t xml:space="preserve"> (NIIT)</w:t>
            </w:r>
          </w:p>
          <w:p w14:paraId="1F925BC4" w14:textId="77777777" w:rsidR="00B10259" w:rsidRDefault="00B10259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2A1CEB">
              <w:rPr>
                <w:sz w:val="16"/>
                <w:szCs w:val="22"/>
              </w:rPr>
              <w:t>Jan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201</w:t>
            </w:r>
            <w:r w:rsidR="002A1CEB">
              <w:rPr>
                <w:sz w:val="16"/>
                <w:szCs w:val="22"/>
              </w:rPr>
              <w:t>9</w:t>
            </w:r>
            <w:r w:rsidRPr="00B10259">
              <w:rPr>
                <w:sz w:val="16"/>
                <w:szCs w:val="22"/>
              </w:rPr>
              <w:t xml:space="preserve"> – </w:t>
            </w:r>
            <w:r w:rsidR="002A1CEB">
              <w:rPr>
                <w:sz w:val="16"/>
                <w:szCs w:val="22"/>
              </w:rPr>
              <w:t>Oct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202</w:t>
            </w:r>
            <w:r w:rsidR="002A1CEB">
              <w:rPr>
                <w:sz w:val="16"/>
                <w:szCs w:val="22"/>
              </w:rPr>
              <w:t>2</w:t>
            </w:r>
            <w:r w:rsidRPr="00B10259">
              <w:rPr>
                <w:sz w:val="16"/>
                <w:szCs w:val="22"/>
              </w:rPr>
              <w:t>)</w:t>
            </w:r>
          </w:p>
          <w:p w14:paraId="77BD5924" w14:textId="77777777" w:rsidR="00817118" w:rsidRDefault="00817118" w:rsidP="00B10259">
            <w:pPr>
              <w:spacing w:after="0"/>
              <w:rPr>
                <w:sz w:val="16"/>
                <w:szCs w:val="22"/>
              </w:rPr>
            </w:pPr>
          </w:p>
          <w:p w14:paraId="75270F24" w14:textId="4CD73948" w:rsidR="00817118" w:rsidRPr="00B10259" w:rsidRDefault="00817118" w:rsidP="00B10259">
            <w:pPr>
              <w:spacing w:after="0"/>
              <w:rPr>
                <w:sz w:val="16"/>
                <w:szCs w:val="22"/>
              </w:rPr>
            </w:pPr>
          </w:p>
        </w:tc>
      </w:tr>
      <w:tr w:rsidR="00D943A4" w:rsidRPr="00F079F2" w14:paraId="5C9882AF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249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E511CB">
        <w:trPr>
          <w:gridAfter w:val="1"/>
          <w:wAfter w:w="20" w:type="dxa"/>
          <w:trHeight w:val="150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E511CB">
        <w:trPr>
          <w:gridAfter w:val="1"/>
          <w:wAfter w:w="20" w:type="dxa"/>
          <w:trHeight w:val="720"/>
        </w:trPr>
        <w:tc>
          <w:tcPr>
            <w:tcW w:w="3261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249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52E0C82D" w14:textId="2651B90B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</w:t>
            </w:r>
            <w:r w:rsidR="00480CA5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1F5E5C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(</w:t>
            </w:r>
            <w:r w:rsidR="00480CA5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J2EE</w:t>
            </w:r>
            <w:r w:rsidR="001F5E5C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)</w:t>
            </w: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Advanced Java, </w:t>
            </w:r>
            <w:r w:rsidR="00AE42E3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Hibernate,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Spring </w:t>
            </w:r>
            <w:r w:rsidR="008F68C9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MVC, Spring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Boot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B94B8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(ES6+)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53D0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jQuery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FB507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HTML5, CSS3, SAAS, </w:t>
            </w:r>
            <w:r w:rsidR="000E5A94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NodeJS</w:t>
            </w:r>
            <w:r w:rsidR="00DA049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ReactJs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4C440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20882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GitHub</w:t>
            </w:r>
            <w:r w:rsidR="00B20882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DC0011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D6B7A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</w:t>
            </w:r>
            <w:r w:rsidR="00DC0011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roblem solving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AF3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OOPs,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Salesforce</w:t>
            </w:r>
            <w:r w:rsidR="005F2AE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developer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A755C3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Dozens of Libraries,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54080C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documentation</w:t>
            </w:r>
            <w:r w:rsidR="00A44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E511CB">
        <w:trPr>
          <w:gridAfter w:val="1"/>
          <w:wAfter w:w="20" w:type="dxa"/>
          <w:trHeight w:val="750"/>
        </w:trPr>
        <w:tc>
          <w:tcPr>
            <w:tcW w:w="3261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A7575D7" w14:textId="7FE46271" w:rsidR="0019093F" w:rsidRPr="00046661" w:rsidRDefault="00BE4AF9" w:rsidP="00A90156">
            <w:r>
              <w:t>L</w:t>
            </w:r>
            <w:r>
              <w:t>eadership,</w:t>
            </w:r>
            <w:r>
              <w:t xml:space="preserve"> </w:t>
            </w:r>
            <w:r w:rsidR="00466AB1" w:rsidRPr="00466AB1">
              <w:rPr>
                <w:b/>
                <w:bCs/>
              </w:rPr>
              <w:t>Continuous Learning</w:t>
            </w:r>
            <w:r w:rsidR="00466AB1">
              <w:rPr>
                <w:b/>
                <w:bCs/>
              </w:rPr>
              <w:t xml:space="preserve">, </w:t>
            </w:r>
            <w:r w:rsidR="00612941">
              <w:rPr>
                <w:b/>
                <w:bCs/>
              </w:rPr>
              <w:t>writing</w:t>
            </w:r>
            <w:r w:rsidR="00EC0256" w:rsidRPr="00050098">
              <w:rPr>
                <w:b/>
                <w:bCs/>
              </w:rPr>
              <w:t xml:space="preserve"> </w:t>
            </w:r>
            <w:r w:rsidR="00473C2A">
              <w:rPr>
                <w:b/>
                <w:bCs/>
              </w:rPr>
              <w:t>optimized</w:t>
            </w:r>
            <w:r w:rsidR="00473C2A" w:rsidRPr="00050098">
              <w:rPr>
                <w:b/>
                <w:bCs/>
              </w:rPr>
              <w:t xml:space="preserve"> </w:t>
            </w:r>
            <w:r w:rsidR="00473C2A">
              <w:rPr>
                <w:b/>
                <w:bCs/>
              </w:rPr>
              <w:t xml:space="preserve">and </w:t>
            </w:r>
            <w:r w:rsidR="001C7379">
              <w:rPr>
                <w:b/>
                <w:bCs/>
              </w:rPr>
              <w:t>best practice</w:t>
            </w:r>
            <w:r w:rsidR="00473C2A">
              <w:rPr>
                <w:b/>
                <w:bCs/>
              </w:rPr>
              <w:t>d</w:t>
            </w:r>
            <w:r w:rsidR="001C7379">
              <w:rPr>
                <w:b/>
                <w:bCs/>
              </w:rPr>
              <w:t xml:space="preserve"> code</w:t>
            </w:r>
            <w:r w:rsidR="00EC0256">
              <w:t xml:space="preserve">, </w:t>
            </w:r>
            <w:r w:rsidR="00B2685D">
              <w:t>sincerely</w:t>
            </w:r>
            <w:r w:rsidR="00F8551E">
              <w:t xml:space="preserve"> working</w:t>
            </w:r>
            <w:r w:rsidR="00D30EA4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AA1F13">
              <w:t xml:space="preserve">always </w:t>
            </w:r>
            <w:r w:rsidR="009323F3">
              <w:t>growing</w:t>
            </w:r>
            <w:r w:rsidR="000B3F1C">
              <w:t xml:space="preserve">, </w:t>
            </w:r>
            <w:r w:rsidR="001F35E5">
              <w:t>gather</w:t>
            </w:r>
            <w:r w:rsidR="001A0831">
              <w:t xml:space="preserve"> </w:t>
            </w:r>
            <w:r w:rsidR="003C418F">
              <w:t>d</w:t>
            </w:r>
            <w:r w:rsidR="000B3F1C">
              <w:t>eep knowledge of every</w:t>
            </w:r>
            <w:r w:rsidR="00462C63">
              <w:t xml:space="preserve"> topic</w:t>
            </w:r>
            <w:r w:rsidR="000B3F1C">
              <w:t>.</w:t>
            </w:r>
          </w:p>
        </w:tc>
      </w:tr>
    </w:tbl>
    <w:p w14:paraId="4BD2E7AF" w14:textId="55C46B2F" w:rsidR="00411A4A" w:rsidRDefault="00A96ACC" w:rsidP="0092678E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6B50CB1B" w14:textId="77777777" w:rsidR="0092678E" w:rsidRPr="0092678E" w:rsidRDefault="0092678E" w:rsidP="0092678E">
      <w:pPr>
        <w:pStyle w:val="Heading1"/>
        <w:jc w:val="center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5"/>
      </w:tblGrid>
      <w:tr w:rsidR="00776B79" w:rsidRPr="005D54AA" w14:paraId="777197D5" w14:textId="77777777" w:rsidTr="00B2468E">
        <w:trPr>
          <w:trHeight w:val="1884"/>
        </w:trPr>
        <w:tc>
          <w:tcPr>
            <w:tcW w:w="10065" w:type="dxa"/>
          </w:tcPr>
          <w:p w14:paraId="57273B03" w14:textId="26782277" w:rsidR="00D94C6C" w:rsidRPr="00147A49" w:rsidRDefault="00D94C6C" w:rsidP="00F52001">
            <w:pPr>
              <w:pStyle w:val="TableParagraph"/>
              <w:numPr>
                <w:ilvl w:val="0"/>
                <w:numId w:val="24"/>
              </w:numPr>
              <w:spacing w:before="51" w:line="243" w:lineRule="exact"/>
              <w:rPr>
                <w:rFonts w:ascii="Cascadia Mono SemiBold" w:hAnsi="Cascadia Mono SemiBold" w:cs="Cascadia Mono SemiBold"/>
              </w:rPr>
            </w:pP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147A49">
              <w:rPr>
                <w:rFonts w:ascii="Cascadia Mono SemiBold" w:hAnsi="Cascadia Mono SemiBold" w:cs="Cascadia Mono SemiBold"/>
              </w:rPr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SAFETY LABS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770017E1" w14:textId="276B88C0" w:rsidR="00776B79" w:rsidRDefault="00B2468E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 xml:space="preserve">             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Product</w:t>
            </w:r>
            <w:r w:rsidR="00776B79" w:rsidRPr="00322716">
              <w:rPr>
                <w:b/>
                <w:bCs/>
                <w:iCs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322716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B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ase</w:t>
            </w:r>
            <w:r w:rsidR="000D383B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d</w:t>
            </w:r>
            <w:r w:rsidR="006303D1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>:</w:t>
            </w:r>
            <w:r w:rsidR="00776B79" w:rsidRPr="00CF7E05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Tele Medicine Health-Care/Home-Care Company</w:t>
            </w:r>
            <w:r w:rsidR="007D0C3F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 xml:space="preserve"> </w:t>
            </w:r>
          </w:p>
          <w:p w14:paraId="5FD3B379" w14:textId="08EA5325" w:rsidR="00DE5269" w:rsidRPr="00013D04" w:rsidRDefault="00912F09" w:rsidP="007D0C3F">
            <w:pPr>
              <w:pStyle w:val="TableParagraph"/>
              <w:spacing w:before="51" w:line="243" w:lineRule="exact"/>
              <w:ind w:left="72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Roles:</w:t>
            </w:r>
            <w:r w:rsidR="00DE5269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 xml:space="preserve"> Java Developer &gt; Full-Stack </w:t>
            </w:r>
            <w:r w:rsidR="000F3D31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D</w:t>
            </w:r>
            <w:r w:rsidR="00DE5269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eveloper &gt; JavaScript and Java Full-Stack Developer</w:t>
            </w:r>
          </w:p>
          <w:p w14:paraId="6AF584AD" w14:textId="7FF98A0B" w:rsidR="004B7599" w:rsidRPr="004B7599" w:rsidRDefault="004B7599" w:rsidP="004B7599">
            <w:pPr>
              <w:pStyle w:val="TableParagraph"/>
              <w:spacing w:before="51" w:line="243" w:lineRule="exact"/>
              <w:ind w:left="72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Feb-2022 - Present</w:t>
            </w:r>
          </w:p>
          <w:p w14:paraId="6A50685F" w14:textId="53D5C4F0" w:rsidR="005B5E53" w:rsidRPr="00DD6619" w:rsidRDefault="00F40154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Fixed 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bug</w:t>
            </w:r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s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 w:rsidR="00E64D2B">
              <w:rPr>
                <w:sz w:val="24"/>
                <w:szCs w:val="24"/>
              </w:rPr>
              <w:t>optimized, and e</w:t>
            </w:r>
            <w:r w:rsidR="00801B94" w:rsidRPr="005D54AA">
              <w:rPr>
                <w:sz w:val="24"/>
                <w:szCs w:val="24"/>
              </w:rPr>
              <w:t>nhance</w:t>
            </w:r>
            <w:r w:rsidR="00E64D2B">
              <w:rPr>
                <w:sz w:val="24"/>
                <w:szCs w:val="24"/>
              </w:rPr>
              <w:t xml:space="preserve"> </w:t>
            </w:r>
            <w:r w:rsidR="00801B94" w:rsidRPr="005D54AA">
              <w:rPr>
                <w:sz w:val="24"/>
                <w:szCs w:val="24"/>
              </w:rPr>
              <w:t xml:space="preserve">the performance of </w:t>
            </w:r>
            <w:r w:rsidR="00322716">
              <w:rPr>
                <w:sz w:val="24"/>
                <w:szCs w:val="24"/>
              </w:rPr>
              <w:t xml:space="preserve">Server </w:t>
            </w:r>
            <w:r w:rsidR="00801B94" w:rsidRPr="005D54AA">
              <w:rPr>
                <w:sz w:val="24"/>
                <w:szCs w:val="24"/>
              </w:rPr>
              <w:t>APIs and Client-</w:t>
            </w:r>
            <w:r w:rsidR="00DD0194">
              <w:rPr>
                <w:sz w:val="24"/>
                <w:szCs w:val="24"/>
              </w:rPr>
              <w:t xml:space="preserve">application </w:t>
            </w:r>
            <w:r w:rsidR="00801B94" w:rsidRPr="005D54AA">
              <w:rPr>
                <w:sz w:val="24"/>
                <w:szCs w:val="24"/>
              </w:rPr>
              <w:t xml:space="preserve">running on </w:t>
            </w:r>
            <w:r w:rsidR="00CD0340">
              <w:rPr>
                <w:sz w:val="24"/>
                <w:szCs w:val="24"/>
              </w:rPr>
              <w:t>web servers</w:t>
            </w:r>
            <w:r w:rsidR="00CD0340" w:rsidRPr="005D54AA">
              <w:rPr>
                <w:sz w:val="24"/>
                <w:szCs w:val="24"/>
              </w:rPr>
              <w:t xml:space="preserve"> </w:t>
            </w:r>
            <w:r w:rsidR="00CD0340">
              <w:rPr>
                <w:sz w:val="24"/>
                <w:szCs w:val="24"/>
              </w:rPr>
              <w:t xml:space="preserve">and </w:t>
            </w:r>
            <w:r w:rsidR="00801B94" w:rsidRPr="005D54AA">
              <w:rPr>
                <w:sz w:val="24"/>
                <w:szCs w:val="24"/>
              </w:rPr>
              <w:t>companie</w:t>
            </w:r>
            <w:r w:rsidR="00CD0340">
              <w:rPr>
                <w:sz w:val="24"/>
                <w:szCs w:val="24"/>
              </w:rPr>
              <w:t>s</w:t>
            </w:r>
            <w:r w:rsidR="00801B94" w:rsidRPr="005D54AA">
              <w:rPr>
                <w:sz w:val="24"/>
                <w:szCs w:val="24"/>
              </w:rPr>
              <w:t xml:space="preserve"> dedicated hardware</w:t>
            </w:r>
            <w:r w:rsidR="00705B4C">
              <w:rPr>
                <w:sz w:val="24"/>
                <w:szCs w:val="24"/>
              </w:rPr>
              <w:t>.</w:t>
            </w:r>
          </w:p>
          <w:p w14:paraId="2DE0E258" w14:textId="77777777" w:rsidR="005B5E53" w:rsidRDefault="005B5E53" w:rsidP="00704E46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0"/>
              <w:rPr>
                <w:sz w:val="24"/>
                <w:szCs w:val="24"/>
              </w:rPr>
            </w:pPr>
          </w:p>
          <w:p w14:paraId="101BFEDC" w14:textId="49D8D8B3" w:rsidR="00776B79" w:rsidRDefault="00F40154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 w:rsidR="0009728B" w:rsidRPr="00FB646C">
              <w:rPr>
                <w:sz w:val="24"/>
                <w:szCs w:val="24"/>
              </w:rPr>
              <w:t>ed</w:t>
            </w:r>
            <w:r w:rsidR="00812898">
              <w:rPr>
                <w:sz w:val="24"/>
                <w:szCs w:val="24"/>
              </w:rPr>
              <w:t xml:space="preserve"> the</w:t>
            </w:r>
            <w:r w:rsidR="00776B79" w:rsidRPr="00FB646C">
              <w:rPr>
                <w:sz w:val="24"/>
                <w:szCs w:val="24"/>
              </w:rPr>
              <w:t xml:space="preserve"> developer</w:t>
            </w:r>
            <w:r w:rsidR="00776B79" w:rsidRPr="00FB646C">
              <w:rPr>
                <w:spacing w:val="-1"/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team</w:t>
            </w:r>
            <w:r w:rsidR="00776B79" w:rsidRPr="00FB646C">
              <w:rPr>
                <w:spacing w:val="-3"/>
                <w:sz w:val="24"/>
                <w:szCs w:val="24"/>
              </w:rPr>
              <w:t xml:space="preserve"> to create </w:t>
            </w:r>
            <w:r w:rsidR="00776B79" w:rsidRPr="00FB646C">
              <w:rPr>
                <w:sz w:val="24"/>
                <w:szCs w:val="24"/>
              </w:rPr>
              <w:t xml:space="preserve">a role-based </w:t>
            </w:r>
            <w:r w:rsidR="0078599C">
              <w:rPr>
                <w:sz w:val="24"/>
                <w:szCs w:val="24"/>
              </w:rPr>
              <w:t xml:space="preserve">responsive, </w:t>
            </w:r>
            <w:r w:rsidR="001A6C2B">
              <w:rPr>
                <w:sz w:val="24"/>
                <w:szCs w:val="24"/>
              </w:rPr>
              <w:t>authentication-</w:t>
            </w:r>
            <w:r w:rsidR="00776B79" w:rsidRPr="00FB646C">
              <w:rPr>
                <w:sz w:val="24"/>
                <w:szCs w:val="24"/>
              </w:rPr>
              <w:t xml:space="preserve">authorization </w:t>
            </w:r>
            <w:r w:rsidR="004A1F47">
              <w:rPr>
                <w:sz w:val="24"/>
                <w:szCs w:val="24"/>
              </w:rPr>
              <w:t xml:space="preserve">based </w:t>
            </w:r>
            <w:r w:rsidR="00776B79" w:rsidRPr="00FB646C">
              <w:rPr>
                <w:sz w:val="24"/>
                <w:szCs w:val="24"/>
              </w:rPr>
              <w:t>web-portal,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775D77">
              <w:rPr>
                <w:sz w:val="24"/>
                <w:szCs w:val="24"/>
              </w:rPr>
              <w:t>using</w:t>
            </w:r>
            <w:r w:rsidR="00776B79" w:rsidRPr="00FB646C">
              <w:rPr>
                <w:sz w:val="24"/>
                <w:szCs w:val="24"/>
              </w:rPr>
              <w:t xml:space="preserve"> Java</w:t>
            </w:r>
            <w:r w:rsidR="00047143">
              <w:rPr>
                <w:sz w:val="24"/>
                <w:szCs w:val="24"/>
              </w:rPr>
              <w:t>,</w:t>
            </w:r>
            <w:r w:rsidR="00DB6A41" w:rsidRPr="00FB646C">
              <w:rPr>
                <w:sz w:val="24"/>
                <w:szCs w:val="24"/>
              </w:rPr>
              <w:t xml:space="preserve"> HTML5</w:t>
            </w:r>
            <w:r w:rsidR="0008451A">
              <w:rPr>
                <w:sz w:val="24"/>
                <w:szCs w:val="24"/>
              </w:rPr>
              <w:t xml:space="preserve">, </w:t>
            </w:r>
            <w:r w:rsidR="009948B4">
              <w:rPr>
                <w:sz w:val="24"/>
                <w:szCs w:val="24"/>
              </w:rPr>
              <w:t>CSS</w:t>
            </w:r>
            <w:r w:rsidR="00DB6A41" w:rsidRPr="00FB646C">
              <w:rPr>
                <w:sz w:val="24"/>
                <w:szCs w:val="24"/>
              </w:rPr>
              <w:t>3</w:t>
            </w:r>
            <w:r w:rsidR="0008451A">
              <w:rPr>
                <w:sz w:val="24"/>
                <w:szCs w:val="24"/>
              </w:rPr>
              <w:t>, JavaScript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047143">
              <w:rPr>
                <w:sz w:val="24"/>
                <w:szCs w:val="24"/>
              </w:rPr>
              <w:t>to connect patients and doctors</w:t>
            </w:r>
            <w:r w:rsidR="00776B79" w:rsidRPr="00FB646C">
              <w:rPr>
                <w:sz w:val="24"/>
                <w:szCs w:val="24"/>
              </w:rPr>
              <w:t xml:space="preserve">, </w:t>
            </w:r>
            <w:r w:rsidR="00DB6A41" w:rsidRPr="00FB646C">
              <w:rPr>
                <w:sz w:val="24"/>
                <w:szCs w:val="24"/>
              </w:rPr>
              <w:t>work</w:t>
            </w:r>
            <w:r w:rsidR="0018487C">
              <w:rPr>
                <w:sz w:val="24"/>
                <w:szCs w:val="24"/>
              </w:rPr>
              <w:t xml:space="preserve">ed </w:t>
            </w:r>
            <w:r w:rsidR="00DB6A41" w:rsidRPr="00FB646C">
              <w:rPr>
                <w:sz w:val="24"/>
                <w:szCs w:val="24"/>
              </w:rPr>
              <w:t xml:space="preserve">on Salesforce as developer to </w:t>
            </w:r>
            <w:r w:rsidR="00776B79" w:rsidRPr="00FB646C">
              <w:rPr>
                <w:sz w:val="24"/>
                <w:szCs w:val="24"/>
              </w:rPr>
              <w:t xml:space="preserve">deigned </w:t>
            </w:r>
            <w:r w:rsidR="00016BAE">
              <w:rPr>
                <w:sz w:val="24"/>
                <w:szCs w:val="24"/>
              </w:rPr>
              <w:t>the</w:t>
            </w:r>
            <w:r w:rsidR="00776B79" w:rsidRPr="00FB646C">
              <w:rPr>
                <w:sz w:val="24"/>
                <w:szCs w:val="24"/>
              </w:rPr>
              <w:t xml:space="preserve"> </w:t>
            </w:r>
            <w:r w:rsidR="008169D5" w:rsidRPr="00FB646C">
              <w:rPr>
                <w:sz w:val="24"/>
                <w:szCs w:val="24"/>
              </w:rPr>
              <w:t xml:space="preserve">portal </w:t>
            </w:r>
            <w:r w:rsidR="00637310">
              <w:rPr>
                <w:sz w:val="24"/>
                <w:szCs w:val="24"/>
              </w:rPr>
              <w:t>responsible to</w:t>
            </w:r>
            <w:r w:rsidR="008169D5" w:rsidRPr="00FB646C">
              <w:rPr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scheduler, track</w:t>
            </w:r>
            <w:r w:rsidR="008169D5" w:rsidRPr="00FB646C">
              <w:rPr>
                <w:sz w:val="24"/>
                <w:szCs w:val="24"/>
              </w:rPr>
              <w:t>,</w:t>
            </w:r>
            <w:r w:rsidR="00776B79" w:rsidRPr="00FB646C">
              <w:rPr>
                <w:sz w:val="24"/>
                <w:szCs w:val="24"/>
              </w:rPr>
              <w:t xml:space="preserve"> control and plan days for practitioners and patients</w:t>
            </w:r>
            <w:r w:rsidR="004A44A7">
              <w:rPr>
                <w:sz w:val="24"/>
                <w:szCs w:val="24"/>
              </w:rPr>
              <w:t>.</w:t>
            </w:r>
          </w:p>
          <w:p w14:paraId="71818156" w14:textId="77777777" w:rsidR="00FB646C" w:rsidRPr="00FB646C" w:rsidRDefault="00FB646C" w:rsidP="00FB646C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2C09EE5C" w:rsidR="00776B79" w:rsidRPr="005D54AA" w:rsidRDefault="00776B79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Implemented </w:t>
            </w:r>
            <w:r w:rsidR="00B068F5">
              <w:rPr>
                <w:sz w:val="24"/>
                <w:szCs w:val="24"/>
              </w:rPr>
              <w:t>high-</w:t>
            </w:r>
            <w:r w:rsidRPr="005D54AA">
              <w:rPr>
                <w:sz w:val="24"/>
                <w:szCs w:val="24"/>
              </w:rPr>
              <w:t xml:space="preserve">quality JavaScript and </w:t>
            </w:r>
            <w:r w:rsidR="0009728B">
              <w:rPr>
                <w:sz w:val="24"/>
                <w:szCs w:val="24"/>
              </w:rPr>
              <w:t xml:space="preserve">related </w:t>
            </w:r>
            <w:r w:rsidRPr="005D54AA">
              <w:rPr>
                <w:sz w:val="24"/>
                <w:szCs w:val="24"/>
              </w:rPr>
              <w:t>library code</w:t>
            </w:r>
            <w:r w:rsidR="00BC503E">
              <w:rPr>
                <w:sz w:val="24"/>
                <w:szCs w:val="24"/>
              </w:rPr>
              <w:t xml:space="preserve"> on front-end applications</w:t>
            </w:r>
            <w:r w:rsidRPr="005D54AA">
              <w:rPr>
                <w:sz w:val="24"/>
                <w:szCs w:val="24"/>
              </w:rPr>
              <w:t xml:space="preserve"> to make </w:t>
            </w:r>
            <w:r w:rsidR="00FB75E6">
              <w:rPr>
                <w:sz w:val="24"/>
                <w:szCs w:val="24"/>
              </w:rPr>
              <w:t xml:space="preserve">them </w:t>
            </w:r>
            <w:r w:rsidRPr="005D54AA">
              <w:rPr>
                <w:sz w:val="24"/>
                <w:szCs w:val="24"/>
              </w:rPr>
              <w:t>run seamlessly by changing the suitable architecture,</w:t>
            </w:r>
          </w:p>
          <w:p w14:paraId="65F36C57" w14:textId="77777777" w:rsidR="00776B79" w:rsidRDefault="00776B79" w:rsidP="00D2052A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0"/>
              <w:rPr>
                <w:sz w:val="24"/>
                <w:szCs w:val="24"/>
              </w:rPr>
            </w:pPr>
          </w:p>
          <w:p w14:paraId="469044D6" w14:textId="27678644" w:rsidR="00776B79" w:rsidRPr="005D54AA" w:rsidRDefault="0096119B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Managed </w:t>
            </w:r>
            <w:r w:rsidR="00776B79" w:rsidRPr="005D54AA">
              <w:rPr>
                <w:sz w:val="24"/>
                <w:szCs w:val="24"/>
              </w:rPr>
              <w:t>all</w:t>
            </w:r>
            <w:r w:rsidR="00776B79" w:rsidRPr="005D54AA">
              <w:rPr>
                <w:spacing w:val="-1"/>
                <w:sz w:val="24"/>
                <w:szCs w:val="24"/>
              </w:rPr>
              <w:t xml:space="preserve"> </w:t>
            </w:r>
            <w:r w:rsidR="00665A90">
              <w:rPr>
                <w:spacing w:val="-1"/>
                <w:sz w:val="24"/>
                <w:szCs w:val="24"/>
              </w:rPr>
              <w:t xml:space="preserve">6 </w:t>
            </w:r>
            <w:r w:rsidR="00776B79" w:rsidRPr="005D54AA">
              <w:rPr>
                <w:sz w:val="24"/>
                <w:szCs w:val="24"/>
              </w:rPr>
              <w:t>client</w:t>
            </w:r>
            <w:r w:rsidR="00776B79" w:rsidRPr="005D54AA">
              <w:rPr>
                <w:spacing w:val="-2"/>
                <w:sz w:val="24"/>
                <w:szCs w:val="24"/>
              </w:rPr>
              <w:t>-</w:t>
            </w:r>
            <w:r w:rsidR="00776B79" w:rsidRPr="005D54AA">
              <w:rPr>
                <w:sz w:val="24"/>
                <w:szCs w:val="24"/>
              </w:rPr>
              <w:t>side</w:t>
            </w:r>
            <w:r w:rsidR="00776B79" w:rsidRPr="005D54AA">
              <w:rPr>
                <w:spacing w:val="-2"/>
                <w:sz w:val="24"/>
                <w:szCs w:val="24"/>
              </w:rPr>
              <w:t xml:space="preserve"> applications </w:t>
            </w:r>
            <w:r w:rsidR="00776B79" w:rsidRPr="005D54AA">
              <w:rPr>
                <w:sz w:val="24"/>
                <w:szCs w:val="24"/>
              </w:rPr>
              <w:t xml:space="preserve">to create functionalities </w:t>
            </w:r>
            <w:r w:rsidR="00667ECC">
              <w:rPr>
                <w:sz w:val="24"/>
                <w:szCs w:val="24"/>
              </w:rPr>
              <w:t xml:space="preserve">and </w:t>
            </w:r>
            <w:r w:rsidR="00B5068F">
              <w:rPr>
                <w:sz w:val="24"/>
                <w:szCs w:val="24"/>
              </w:rPr>
              <w:t xml:space="preserve">ensure </w:t>
            </w:r>
            <w:r w:rsidR="00776B79" w:rsidRPr="005D54AA">
              <w:rPr>
                <w:sz w:val="24"/>
                <w:szCs w:val="24"/>
              </w:rPr>
              <w:t>smooth and bugs free</w:t>
            </w:r>
            <w:r w:rsidR="00B5068F">
              <w:rPr>
                <w:sz w:val="24"/>
                <w:szCs w:val="24"/>
              </w:rPr>
              <w:t xml:space="preserve"> operation.</w:t>
            </w:r>
          </w:p>
          <w:p w14:paraId="27AD9505" w14:textId="77777777" w:rsidR="00776B79" w:rsidRDefault="00776B79" w:rsidP="001319D5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43"/>
              <w:rPr>
                <w:sz w:val="24"/>
                <w:szCs w:val="24"/>
              </w:rPr>
            </w:pPr>
          </w:p>
          <w:p w14:paraId="764C606A" w14:textId="07435016" w:rsidR="00C5397D" w:rsidRPr="00B033FF" w:rsidRDefault="000B6628" w:rsidP="00B033FF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>
              <w:rPr>
                <w:rFonts w:ascii="Roboto" w:hAnsi="Roboto"/>
                <w:color w:val="111111"/>
              </w:rPr>
              <w:t>Collaborated</w:t>
            </w:r>
            <w:r w:rsidR="00776B79" w:rsidRPr="005D54AA">
              <w:rPr>
                <w:sz w:val="24"/>
                <w:szCs w:val="24"/>
              </w:rPr>
              <w:t xml:space="preserve"> with</w:t>
            </w:r>
            <w:r w:rsidR="00776B79" w:rsidRPr="005D54AA">
              <w:rPr>
                <w:spacing w:val="-1"/>
                <w:sz w:val="24"/>
                <w:szCs w:val="24"/>
              </w:rPr>
              <w:t xml:space="preserve"> </w:t>
            </w:r>
            <w:r w:rsidR="00776B79" w:rsidRPr="005D54AA">
              <w:rPr>
                <w:sz w:val="24"/>
                <w:szCs w:val="24"/>
              </w:rPr>
              <w:t>Q/A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sz w:val="24"/>
                <w:szCs w:val="24"/>
              </w:rPr>
              <w:t>team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and provide</w:t>
            </w:r>
            <w:r w:rsidR="00211F91">
              <w:rPr>
                <w:spacing w:val="-3"/>
                <w:sz w:val="24"/>
                <w:szCs w:val="24"/>
              </w:rPr>
              <w:t>d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</w:t>
            </w:r>
            <w:r w:rsidR="00AB3AD5">
              <w:rPr>
                <w:sz w:val="24"/>
                <w:szCs w:val="24"/>
              </w:rPr>
              <w:t>detail</w:t>
            </w:r>
            <w:r w:rsidR="00EF040D">
              <w:rPr>
                <w:sz w:val="24"/>
                <w:szCs w:val="24"/>
              </w:rPr>
              <w:t>ed</w:t>
            </w:r>
            <w:r w:rsidR="00AB3AD5">
              <w:rPr>
                <w:sz w:val="24"/>
                <w:szCs w:val="24"/>
              </w:rPr>
              <w:t xml:space="preserve"> documentation</w:t>
            </w:r>
            <w:r w:rsidR="00776B79" w:rsidRPr="005D54AA">
              <w:rPr>
                <w:sz w:val="24"/>
                <w:szCs w:val="24"/>
              </w:rPr>
              <w:t xml:space="preserve"> </w:t>
            </w:r>
            <w:r w:rsidR="00EF040D">
              <w:rPr>
                <w:sz w:val="24"/>
                <w:szCs w:val="24"/>
              </w:rPr>
              <w:t>for product testing.</w:t>
            </w:r>
          </w:p>
          <w:p w14:paraId="063D444B" w14:textId="66C0DC91" w:rsidR="00776B79" w:rsidRPr="007517E5" w:rsidRDefault="00F52001" w:rsidP="007517E5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Roboto" w:eastAsia="Times New Roman" w:hAnsi="Roboto" w:cs="Times New Roman"/>
                <w:color w:val="111111"/>
                <w:sz w:val="24"/>
                <w:szCs w:val="24"/>
                <w:lang w:val="en-IN" w:eastAsia="en-IN"/>
              </w:rPr>
            </w:pPr>
            <w:r w:rsidRPr="00F52001">
              <w:rPr>
                <w:rFonts w:ascii="Calibri" w:eastAsia="Calibri" w:hAnsi="Calibri" w:cs="Calibri"/>
                <w:sz w:val="24"/>
                <w:szCs w:val="24"/>
              </w:rPr>
              <w:t>Configured and developed as a Salesforce Developer and Admi</w:t>
            </w:r>
            <w:r w:rsidR="008A17B6">
              <w:rPr>
                <w:rFonts w:ascii="Calibri" w:eastAsia="Calibri" w:hAnsi="Calibri" w:cs="Calibri"/>
                <w:sz w:val="24"/>
                <w:szCs w:val="24"/>
              </w:rPr>
              <w:t>n.</w:t>
            </w:r>
          </w:p>
        </w:tc>
      </w:tr>
      <w:tr w:rsidR="00776B79" w14:paraId="70635215" w14:textId="77777777" w:rsidTr="00B2468E">
        <w:trPr>
          <w:trHeight w:val="324"/>
        </w:trPr>
        <w:tc>
          <w:tcPr>
            <w:tcW w:w="10065" w:type="dxa"/>
          </w:tcPr>
          <w:p w14:paraId="5BDAB51F" w14:textId="6CC2992D" w:rsidR="00C7443F" w:rsidRPr="00CF7E05" w:rsidRDefault="00C7443F" w:rsidP="003E7B9A">
            <w:pPr>
              <w:pStyle w:val="TableParagraph"/>
              <w:spacing w:before="117" w:line="239" w:lineRule="exact"/>
              <w:ind w:left="0"/>
              <w:rPr>
                <w:rFonts w:ascii="Bahnschrift SemiBold" w:eastAsiaTheme="minorHAnsi" w:hAnsi="Bahnschrift SemiBold" w:cstheme="minorBidi"/>
                <w:b/>
                <w:caps/>
                <w:color w:val="4A9A82" w:themeColor="accent3" w:themeShade="BF"/>
                <w:sz w:val="24"/>
                <w:szCs w:val="36"/>
              </w:rPr>
            </w:pPr>
          </w:p>
        </w:tc>
      </w:tr>
      <w:tr w:rsidR="00776B79" w14:paraId="417E8092" w14:textId="77777777" w:rsidTr="00B2468E">
        <w:trPr>
          <w:trHeight w:val="2049"/>
        </w:trPr>
        <w:tc>
          <w:tcPr>
            <w:tcW w:w="10065" w:type="dxa"/>
          </w:tcPr>
          <w:p w14:paraId="6DBBAD77" w14:textId="7B3EAC4E" w:rsidR="003E7B9A" w:rsidRPr="003E7B9A" w:rsidRDefault="003E7B9A" w:rsidP="00FF63F4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NetCreative Mind Sol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2D50D815" w14:textId="6F4D962B" w:rsidR="00776B79" w:rsidRDefault="00B2468E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552C45">
              <w:t xml:space="preserve">            </w:t>
            </w:r>
            <w:r w:rsidR="00552C45">
              <w:t xml:space="preserve"> </w:t>
            </w:r>
            <w:r w:rsidRPr="00552C45">
              <w:t xml:space="preserve"> 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3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  <w:vertAlign w:val="superscript"/>
              </w:rPr>
              <w:t>rd</w:t>
            </w:r>
            <w:r w:rsidR="00776B79" w:rsidRPr="000E4118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</w:rPr>
              <w:t xml:space="preserve"> 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party</w:t>
            </w:r>
            <w:r w:rsidR="00776B79" w:rsidRPr="000E4118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322716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project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company,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building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Web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and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Mobile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>-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app</w:t>
            </w:r>
            <w:r w:rsidR="00204560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lications</w:t>
            </w:r>
          </w:p>
          <w:p w14:paraId="7A26BAC6" w14:textId="5DBCA409" w:rsidR="00DD6619" w:rsidRPr="0060746D" w:rsidRDefault="00DD6619" w:rsidP="009D71B7">
            <w:pPr>
              <w:pStyle w:val="TableParagraph"/>
              <w:spacing w:line="229" w:lineRule="exact"/>
              <w:ind w:left="772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E740AE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Role: Java Trainee</w:t>
            </w:r>
            <w:r w:rsidR="00856817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 xml:space="preserve"> | </w:t>
            </w:r>
            <w:sdt>
              <w:sdtPr>
                <w:rPr>
                  <w:b/>
                  <w:bCs/>
                  <w:u w:val="dotted"/>
                </w:rPr>
                <w:id w:val="834419538"/>
                <w:placeholder>
                  <w:docPart w:val="03D64093BD09468E87C843C9C41E0142"/>
                </w:placeholder>
                <w15:appearance w15:val="hidden"/>
              </w:sdtPr>
              <w:sdtEndPr>
                <w:rPr>
                  <w:u w:val="none"/>
                </w:rPr>
              </w:sdtEndPr>
              <w:sdtContent>
                <w:r w:rsidR="00856817" w:rsidRPr="00A105FD">
                  <w:rPr>
                    <w:b/>
                    <w:bCs/>
                    <w:i/>
                    <w:color w:val="404040" w:themeColor="text1" w:themeTint="BF"/>
                    <w:sz w:val="24"/>
                    <w:szCs w:val="24"/>
                  </w:rPr>
                  <w:t>Oct 2021 – Jan 2022</w:t>
                </w:r>
              </w:sdtContent>
            </w:sdt>
          </w:p>
          <w:p w14:paraId="117E5933" w14:textId="58A091B9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23033C87" w14:textId="77777777" w:rsidR="00EF5BE6" w:rsidRPr="005D54AA" w:rsidRDefault="00EF5BE6" w:rsidP="004C7F37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198"/>
              <w:rPr>
                <w:sz w:val="24"/>
                <w:szCs w:val="24"/>
              </w:rPr>
            </w:pP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7FB1416E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226"/>
              <w:rPr>
                <w:sz w:val="24"/>
                <w:szCs w:val="24"/>
              </w:rPr>
            </w:pPr>
          </w:p>
          <w:p w14:paraId="63BCD643" w14:textId="4E35C41C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74B8E239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20"/>
              <w:rPr>
                <w:sz w:val="24"/>
                <w:szCs w:val="24"/>
              </w:rPr>
            </w:pPr>
          </w:p>
          <w:p w14:paraId="5E74BF06" w14:textId="3B870193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</w:t>
            </w:r>
            <w:r w:rsidR="00BF210D">
              <w:rPr>
                <w:sz w:val="24"/>
                <w:szCs w:val="24"/>
              </w:rPr>
              <w:t>,</w:t>
            </w:r>
          </w:p>
          <w:p w14:paraId="66E12C0C" w14:textId="77777777" w:rsidR="00EF5BE6" w:rsidRPr="005D54AA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4"/>
                <w:szCs w:val="24"/>
              </w:rPr>
            </w:pPr>
          </w:p>
          <w:p w14:paraId="3FD13E98" w14:textId="2C18E7B9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="00BF210D">
              <w:rPr>
                <w:sz w:val="24"/>
                <w:szCs w:val="24"/>
              </w:rPr>
              <w:t xml:space="preserve">shut </w:t>
            </w:r>
            <w:r w:rsidRPr="005D54AA">
              <w:rPr>
                <w:sz w:val="24"/>
                <w:szCs w:val="24"/>
              </w:rPr>
              <w:t>for several month.</w:t>
            </w:r>
          </w:p>
          <w:p w14:paraId="6B7E0CB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  <w:p w14:paraId="5DB9DC5C" w14:textId="22E197A7" w:rsidR="007D0C3F" w:rsidRPr="00CF22C5" w:rsidRDefault="007D0C3F" w:rsidP="007D0C3F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Daily Brief</w:t>
            </w:r>
            <w:r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5781BD54" w14:textId="0B95F9F2" w:rsidR="00F9300B" w:rsidRPr="00B5405A" w:rsidRDefault="004C7E44" w:rsidP="00901649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360"/>
              <w:rPr>
                <w:b/>
                <w:bCs/>
                <w:sz w:val="24"/>
                <w:szCs w:val="24"/>
                <w:u w:val="dotted"/>
              </w:rPr>
            </w:pPr>
            <w:r w:rsidRPr="00B5405A">
              <w:rPr>
                <w:b/>
                <w:bCs/>
                <w:sz w:val="24"/>
                <w:szCs w:val="24"/>
                <w:u w:val="dotted"/>
              </w:rPr>
              <w:t>News application and web application</w:t>
            </w:r>
          </w:p>
          <w:p w14:paraId="4F711D51" w14:textId="2C8579A7" w:rsidR="007D0C3F" w:rsidRPr="00B55808" w:rsidRDefault="00F9300B" w:rsidP="00B55808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360"/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</w:pPr>
            <w:r w:rsidRPr="00150192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 xml:space="preserve">Role: Ambassador | </w:t>
            </w:r>
            <w:sdt>
              <w:sdtPr>
                <w:rPr>
                  <w:b/>
                  <w:bCs/>
                  <w:i/>
                  <w:color w:val="404040" w:themeColor="text1" w:themeTint="BF"/>
                  <w:sz w:val="24"/>
                  <w:szCs w:val="24"/>
                </w:rPr>
                <w:id w:val="-131711573"/>
                <w:placeholder>
                  <w:docPart w:val="7D72A9668B2E4BDCB6FBAEB794C30552"/>
                </w:placeholder>
                <w15:appearance w15:val="hidden"/>
              </w:sdtPr>
              <w:sdtContent>
                <w:r w:rsidRPr="00150192">
                  <w:rPr>
                    <w:b/>
                    <w:bCs/>
                    <w:i/>
                    <w:color w:val="404040" w:themeColor="text1" w:themeTint="BF"/>
                    <w:sz w:val="24"/>
                    <w:szCs w:val="24"/>
                  </w:rPr>
                  <w:t>Aug 2021 – Sept 2021</w:t>
                </w:r>
              </w:sdtContent>
            </w:sdt>
          </w:p>
        </w:tc>
      </w:tr>
    </w:tbl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C4CC8" w14:textId="77777777" w:rsidR="00165E74" w:rsidRDefault="00165E74" w:rsidP="0085363C">
      <w:pPr>
        <w:spacing w:line="240" w:lineRule="auto"/>
      </w:pPr>
      <w:r>
        <w:separator/>
      </w:r>
    </w:p>
  </w:endnote>
  <w:endnote w:type="continuationSeparator" w:id="0">
    <w:p w14:paraId="39798534" w14:textId="77777777" w:rsidR="00165E74" w:rsidRDefault="00165E74" w:rsidP="0085363C">
      <w:pPr>
        <w:spacing w:line="240" w:lineRule="auto"/>
      </w:pPr>
      <w:r>
        <w:continuationSeparator/>
      </w:r>
    </w:p>
  </w:endnote>
  <w:endnote w:type="continuationNotice" w:id="1">
    <w:p w14:paraId="15A34CB6" w14:textId="77777777" w:rsidR="00165E74" w:rsidRDefault="00165E7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247D5D6-5E51-4747-BB6D-664DDD6D5781}"/>
    <w:embedBold r:id="rId2" w:fontKey="{A5F033F3-1B94-4F5F-938F-1F3E56C909A6}"/>
    <w:embedBoldItalic r:id="rId3" w:fontKey="{4299B4C3-2FDA-4430-828A-5B563464D6C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4" w:fontKey="{565A08FC-6995-4CBF-8E79-A063C2597AE9}"/>
    <w:embedBold r:id="rId5" w:fontKey="{14351BB9-9683-4D22-94D6-96CA10C1BCB1}"/>
    <w:embedItalic r:id="rId6" w:fontKey="{38CA147B-4575-4F9E-BD42-51DE25295973}"/>
    <w:embedBoldItalic r:id="rId7" w:fontKey="{C805ECBD-4C2D-4A4B-AC76-162267D3AD68}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8" w:fontKey="{A1FAF7AD-2D6A-47F2-8BF5-951AFC507261}"/>
    <w:embedBold r:id="rId9" w:fontKey="{8D9BF2C3-058D-4715-9D93-92A14553ADA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366AED03-C2F4-4E58-93DA-4062E84B05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68256B3-DBEE-4A23-8C1B-01D7B9A53825}"/>
    <w:embedBold r:id="rId12" w:fontKey="{9896DF7B-7FE7-497B-947D-E8F128B472E7}"/>
    <w:embedItalic r:id="rId13" w:fontKey="{C9707265-ED12-420D-A60C-7E26E043CBD1}"/>
    <w:embedBoldItalic r:id="rId14" w:fontKey="{CAF28DBE-EFC2-4CEC-B333-D9FF29C6936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F64D8382-3717-43F5-B231-3C721A058D22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6" w:fontKey="{0E7956B2-D5FD-4F3A-8B05-BC44AA3A0C6A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7" w:fontKey="{9AFEE8AD-01BF-4052-9018-A3EC55BD14F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10F1ECBF-CF52-4D46-885D-5EBA193AA931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9" w:fontKey="{55C189E5-5911-4C70-963D-5C180A93706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BF02A" w14:textId="77777777" w:rsidR="00165E74" w:rsidRDefault="00165E74" w:rsidP="0085363C">
      <w:pPr>
        <w:spacing w:line="240" w:lineRule="auto"/>
      </w:pPr>
      <w:r>
        <w:separator/>
      </w:r>
    </w:p>
  </w:footnote>
  <w:footnote w:type="continuationSeparator" w:id="0">
    <w:p w14:paraId="49EEF466" w14:textId="77777777" w:rsidR="00165E74" w:rsidRDefault="00165E74" w:rsidP="0085363C">
      <w:pPr>
        <w:spacing w:line="240" w:lineRule="auto"/>
      </w:pPr>
      <w:r>
        <w:continuationSeparator/>
      </w:r>
    </w:p>
  </w:footnote>
  <w:footnote w:type="continuationNotice" w:id="1">
    <w:p w14:paraId="21ED8B1E" w14:textId="77777777" w:rsidR="00165E74" w:rsidRDefault="00165E7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647B6C"/>
    <w:multiLevelType w:val="hybridMultilevel"/>
    <w:tmpl w:val="22903D24"/>
    <w:lvl w:ilvl="0" w:tplc="A7E0D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71030DF"/>
    <w:multiLevelType w:val="hybridMultilevel"/>
    <w:tmpl w:val="2DE03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1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4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5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8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69CE4109"/>
    <w:multiLevelType w:val="hybridMultilevel"/>
    <w:tmpl w:val="9D1CD0B0"/>
    <w:lvl w:ilvl="0" w:tplc="A53EA5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5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27" w15:restartNumberingAfterBreak="0">
    <w:nsid w:val="7DC54E63"/>
    <w:multiLevelType w:val="multilevel"/>
    <w:tmpl w:val="D2F4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1"/>
  </w:num>
  <w:num w:numId="3">
    <w:abstractNumId w:val="19"/>
  </w:num>
  <w:num w:numId="4">
    <w:abstractNumId w:val="16"/>
  </w:num>
  <w:num w:numId="5">
    <w:abstractNumId w:val="17"/>
  </w:num>
  <w:num w:numId="6">
    <w:abstractNumId w:val="24"/>
  </w:num>
  <w:num w:numId="7">
    <w:abstractNumId w:val="10"/>
  </w:num>
  <w:num w:numId="8">
    <w:abstractNumId w:val="14"/>
  </w:num>
  <w:num w:numId="9">
    <w:abstractNumId w:val="22"/>
  </w:num>
  <w:num w:numId="10">
    <w:abstractNumId w:val="3"/>
  </w:num>
  <w:num w:numId="11">
    <w:abstractNumId w:val="8"/>
  </w:num>
  <w:num w:numId="12">
    <w:abstractNumId w:val="1"/>
  </w:num>
  <w:num w:numId="13">
    <w:abstractNumId w:val="4"/>
  </w:num>
  <w:num w:numId="14">
    <w:abstractNumId w:val="13"/>
  </w:num>
  <w:num w:numId="15">
    <w:abstractNumId w:val="12"/>
  </w:num>
  <w:num w:numId="16">
    <w:abstractNumId w:val="20"/>
  </w:num>
  <w:num w:numId="17">
    <w:abstractNumId w:val="5"/>
  </w:num>
  <w:num w:numId="18">
    <w:abstractNumId w:val="26"/>
  </w:num>
  <w:num w:numId="19">
    <w:abstractNumId w:val="23"/>
  </w:num>
  <w:num w:numId="20">
    <w:abstractNumId w:val="18"/>
  </w:num>
  <w:num w:numId="21">
    <w:abstractNumId w:val="25"/>
  </w:num>
  <w:num w:numId="22">
    <w:abstractNumId w:val="7"/>
  </w:num>
  <w:num w:numId="23">
    <w:abstractNumId w:val="2"/>
  </w:num>
  <w:num w:numId="24">
    <w:abstractNumId w:val="0"/>
  </w:num>
  <w:num w:numId="25">
    <w:abstractNumId w:val="6"/>
  </w:num>
  <w:num w:numId="26">
    <w:abstractNumId w:val="21"/>
  </w:num>
  <w:num w:numId="27">
    <w:abstractNumId w:val="9"/>
  </w:num>
  <w:num w:numId="28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0251E"/>
    <w:rsid w:val="00013D04"/>
    <w:rsid w:val="00016BAE"/>
    <w:rsid w:val="00016D2F"/>
    <w:rsid w:val="00021FE7"/>
    <w:rsid w:val="0003280C"/>
    <w:rsid w:val="00046661"/>
    <w:rsid w:val="00047143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3DCE"/>
    <w:rsid w:val="00084253"/>
    <w:rsid w:val="0008451A"/>
    <w:rsid w:val="00090B7D"/>
    <w:rsid w:val="00092539"/>
    <w:rsid w:val="00094267"/>
    <w:rsid w:val="0009481C"/>
    <w:rsid w:val="0009728B"/>
    <w:rsid w:val="000A6BB6"/>
    <w:rsid w:val="000B3F1C"/>
    <w:rsid w:val="000B6628"/>
    <w:rsid w:val="000B6656"/>
    <w:rsid w:val="000B74FC"/>
    <w:rsid w:val="000D1F49"/>
    <w:rsid w:val="000D383B"/>
    <w:rsid w:val="000D6B7A"/>
    <w:rsid w:val="000E4118"/>
    <w:rsid w:val="000E5A94"/>
    <w:rsid w:val="000F23F1"/>
    <w:rsid w:val="000F2B4E"/>
    <w:rsid w:val="000F2E82"/>
    <w:rsid w:val="000F3C58"/>
    <w:rsid w:val="000F3D31"/>
    <w:rsid w:val="001054A4"/>
    <w:rsid w:val="00116545"/>
    <w:rsid w:val="001177A3"/>
    <w:rsid w:val="00121BA3"/>
    <w:rsid w:val="00125B8C"/>
    <w:rsid w:val="001319D5"/>
    <w:rsid w:val="001330A0"/>
    <w:rsid w:val="0014278E"/>
    <w:rsid w:val="001435B6"/>
    <w:rsid w:val="00146597"/>
    <w:rsid w:val="00147A49"/>
    <w:rsid w:val="00150192"/>
    <w:rsid w:val="00150B5E"/>
    <w:rsid w:val="0015787C"/>
    <w:rsid w:val="00160010"/>
    <w:rsid w:val="0016232D"/>
    <w:rsid w:val="00162D53"/>
    <w:rsid w:val="00165E5C"/>
    <w:rsid w:val="00165E74"/>
    <w:rsid w:val="001727CA"/>
    <w:rsid w:val="001727FD"/>
    <w:rsid w:val="00175452"/>
    <w:rsid w:val="0018161C"/>
    <w:rsid w:val="00181EAA"/>
    <w:rsid w:val="0018487C"/>
    <w:rsid w:val="00187D40"/>
    <w:rsid w:val="0019093F"/>
    <w:rsid w:val="00196177"/>
    <w:rsid w:val="001A0831"/>
    <w:rsid w:val="001A2134"/>
    <w:rsid w:val="001A6C2B"/>
    <w:rsid w:val="001B1A04"/>
    <w:rsid w:val="001B37F5"/>
    <w:rsid w:val="001C7379"/>
    <w:rsid w:val="001D4BC4"/>
    <w:rsid w:val="001E25CA"/>
    <w:rsid w:val="001F35E5"/>
    <w:rsid w:val="001F3612"/>
    <w:rsid w:val="001F5E5C"/>
    <w:rsid w:val="00200FC8"/>
    <w:rsid w:val="00201107"/>
    <w:rsid w:val="00202B9B"/>
    <w:rsid w:val="00204560"/>
    <w:rsid w:val="00211F82"/>
    <w:rsid w:val="00211F91"/>
    <w:rsid w:val="00212F9B"/>
    <w:rsid w:val="00223276"/>
    <w:rsid w:val="00224BAA"/>
    <w:rsid w:val="00227917"/>
    <w:rsid w:val="00231353"/>
    <w:rsid w:val="00233D17"/>
    <w:rsid w:val="00237DEC"/>
    <w:rsid w:val="00240530"/>
    <w:rsid w:val="00240875"/>
    <w:rsid w:val="0024145A"/>
    <w:rsid w:val="002522AC"/>
    <w:rsid w:val="00252342"/>
    <w:rsid w:val="0025242A"/>
    <w:rsid w:val="00264AF7"/>
    <w:rsid w:val="00280531"/>
    <w:rsid w:val="00281BB5"/>
    <w:rsid w:val="0028346B"/>
    <w:rsid w:val="00285BEB"/>
    <w:rsid w:val="002951D4"/>
    <w:rsid w:val="002A1CEB"/>
    <w:rsid w:val="002A59A3"/>
    <w:rsid w:val="002A5DC6"/>
    <w:rsid w:val="002B58B7"/>
    <w:rsid w:val="002C2746"/>
    <w:rsid w:val="002C3900"/>
    <w:rsid w:val="002C56E6"/>
    <w:rsid w:val="002D295F"/>
    <w:rsid w:val="002D4ED2"/>
    <w:rsid w:val="002E3547"/>
    <w:rsid w:val="002E78C0"/>
    <w:rsid w:val="002F374F"/>
    <w:rsid w:val="002F7436"/>
    <w:rsid w:val="0030473C"/>
    <w:rsid w:val="00304DC9"/>
    <w:rsid w:val="0030632F"/>
    <w:rsid w:val="00322716"/>
    <w:rsid w:val="003375F8"/>
    <w:rsid w:val="0035369D"/>
    <w:rsid w:val="00361691"/>
    <w:rsid w:val="00361E11"/>
    <w:rsid w:val="00376098"/>
    <w:rsid w:val="00376B65"/>
    <w:rsid w:val="00385350"/>
    <w:rsid w:val="00392616"/>
    <w:rsid w:val="00392C94"/>
    <w:rsid w:val="0039390A"/>
    <w:rsid w:val="0039507E"/>
    <w:rsid w:val="00397346"/>
    <w:rsid w:val="003A0C4B"/>
    <w:rsid w:val="003A0CFA"/>
    <w:rsid w:val="003A13A0"/>
    <w:rsid w:val="003A2C26"/>
    <w:rsid w:val="003C418F"/>
    <w:rsid w:val="003E2F05"/>
    <w:rsid w:val="003E7B9A"/>
    <w:rsid w:val="003F0847"/>
    <w:rsid w:val="003F4D06"/>
    <w:rsid w:val="003F611C"/>
    <w:rsid w:val="0040090B"/>
    <w:rsid w:val="0040246F"/>
    <w:rsid w:val="00406FD0"/>
    <w:rsid w:val="00411A4A"/>
    <w:rsid w:val="00411B8B"/>
    <w:rsid w:val="00427163"/>
    <w:rsid w:val="004275F1"/>
    <w:rsid w:val="00451133"/>
    <w:rsid w:val="004611A0"/>
    <w:rsid w:val="00461D4A"/>
    <w:rsid w:val="00462C63"/>
    <w:rsid w:val="0046302A"/>
    <w:rsid w:val="00466AB1"/>
    <w:rsid w:val="00467F2F"/>
    <w:rsid w:val="00473C2A"/>
    <w:rsid w:val="00476279"/>
    <w:rsid w:val="00480CA5"/>
    <w:rsid w:val="004866F8"/>
    <w:rsid w:val="00487D2D"/>
    <w:rsid w:val="004906F7"/>
    <w:rsid w:val="00491BA2"/>
    <w:rsid w:val="00495459"/>
    <w:rsid w:val="00495BAE"/>
    <w:rsid w:val="00496B32"/>
    <w:rsid w:val="004A1F47"/>
    <w:rsid w:val="004A4011"/>
    <w:rsid w:val="004A44A7"/>
    <w:rsid w:val="004B1130"/>
    <w:rsid w:val="004B3BCD"/>
    <w:rsid w:val="004B66AE"/>
    <w:rsid w:val="004B7599"/>
    <w:rsid w:val="004C440F"/>
    <w:rsid w:val="004C7E44"/>
    <w:rsid w:val="004C7F37"/>
    <w:rsid w:val="004D2AAF"/>
    <w:rsid w:val="004D404E"/>
    <w:rsid w:val="004D4190"/>
    <w:rsid w:val="004D5D62"/>
    <w:rsid w:val="004E7303"/>
    <w:rsid w:val="004F258C"/>
    <w:rsid w:val="004F41C3"/>
    <w:rsid w:val="004F4CC0"/>
    <w:rsid w:val="00505109"/>
    <w:rsid w:val="005053A5"/>
    <w:rsid w:val="005112D0"/>
    <w:rsid w:val="0053070F"/>
    <w:rsid w:val="00533BF0"/>
    <w:rsid w:val="005360C9"/>
    <w:rsid w:val="0054080C"/>
    <w:rsid w:val="00546CE3"/>
    <w:rsid w:val="005515CA"/>
    <w:rsid w:val="00552C45"/>
    <w:rsid w:val="00553A33"/>
    <w:rsid w:val="00571BA7"/>
    <w:rsid w:val="00573291"/>
    <w:rsid w:val="00574FF1"/>
    <w:rsid w:val="00577E06"/>
    <w:rsid w:val="00581DC3"/>
    <w:rsid w:val="00594C23"/>
    <w:rsid w:val="00596E57"/>
    <w:rsid w:val="005A3BF7"/>
    <w:rsid w:val="005B1DEE"/>
    <w:rsid w:val="005B3356"/>
    <w:rsid w:val="005B5E53"/>
    <w:rsid w:val="005B6539"/>
    <w:rsid w:val="005C0C51"/>
    <w:rsid w:val="005F0033"/>
    <w:rsid w:val="005F2035"/>
    <w:rsid w:val="005F2AEB"/>
    <w:rsid w:val="005F3D1A"/>
    <w:rsid w:val="005F5E07"/>
    <w:rsid w:val="005F7990"/>
    <w:rsid w:val="00602094"/>
    <w:rsid w:val="0060746D"/>
    <w:rsid w:val="00607599"/>
    <w:rsid w:val="00612941"/>
    <w:rsid w:val="00617136"/>
    <w:rsid w:val="00624F79"/>
    <w:rsid w:val="00625C1C"/>
    <w:rsid w:val="006303D1"/>
    <w:rsid w:val="00632608"/>
    <w:rsid w:val="00637310"/>
    <w:rsid w:val="0063739C"/>
    <w:rsid w:val="0064068F"/>
    <w:rsid w:val="00641903"/>
    <w:rsid w:val="006427CD"/>
    <w:rsid w:val="00644E46"/>
    <w:rsid w:val="00646BA8"/>
    <w:rsid w:val="00650F11"/>
    <w:rsid w:val="006518B1"/>
    <w:rsid w:val="006643E9"/>
    <w:rsid w:val="00665A90"/>
    <w:rsid w:val="00667ECC"/>
    <w:rsid w:val="006764AA"/>
    <w:rsid w:val="0067761E"/>
    <w:rsid w:val="006820F0"/>
    <w:rsid w:val="006833BC"/>
    <w:rsid w:val="00683861"/>
    <w:rsid w:val="0068628D"/>
    <w:rsid w:val="006B34D0"/>
    <w:rsid w:val="006C3E3E"/>
    <w:rsid w:val="006C72C6"/>
    <w:rsid w:val="006E0B7A"/>
    <w:rsid w:val="00704E46"/>
    <w:rsid w:val="0070545C"/>
    <w:rsid w:val="00705B4C"/>
    <w:rsid w:val="0071179C"/>
    <w:rsid w:val="007120A6"/>
    <w:rsid w:val="00734E5B"/>
    <w:rsid w:val="007417D6"/>
    <w:rsid w:val="0074424F"/>
    <w:rsid w:val="00744B26"/>
    <w:rsid w:val="00747DEF"/>
    <w:rsid w:val="007517E5"/>
    <w:rsid w:val="007520D7"/>
    <w:rsid w:val="00753254"/>
    <w:rsid w:val="00764B74"/>
    <w:rsid w:val="0076567F"/>
    <w:rsid w:val="00765AB9"/>
    <w:rsid w:val="00767A04"/>
    <w:rsid w:val="00770F25"/>
    <w:rsid w:val="00775D77"/>
    <w:rsid w:val="00776B79"/>
    <w:rsid w:val="00782143"/>
    <w:rsid w:val="007853C8"/>
    <w:rsid w:val="0078599C"/>
    <w:rsid w:val="007A0AF9"/>
    <w:rsid w:val="007A35A8"/>
    <w:rsid w:val="007A60C0"/>
    <w:rsid w:val="007B00C6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0C3F"/>
    <w:rsid w:val="007D11AE"/>
    <w:rsid w:val="007D609A"/>
    <w:rsid w:val="007E162B"/>
    <w:rsid w:val="007E55B6"/>
    <w:rsid w:val="007F19AF"/>
    <w:rsid w:val="007F2E4E"/>
    <w:rsid w:val="00801B94"/>
    <w:rsid w:val="00802DA4"/>
    <w:rsid w:val="00810305"/>
    <w:rsid w:val="008107F8"/>
    <w:rsid w:val="008110A5"/>
    <w:rsid w:val="00812898"/>
    <w:rsid w:val="00814ACE"/>
    <w:rsid w:val="008169D5"/>
    <w:rsid w:val="00817118"/>
    <w:rsid w:val="0082043E"/>
    <w:rsid w:val="00831A7B"/>
    <w:rsid w:val="00834C59"/>
    <w:rsid w:val="00836E5E"/>
    <w:rsid w:val="00843D58"/>
    <w:rsid w:val="0085363C"/>
    <w:rsid w:val="00856817"/>
    <w:rsid w:val="00860572"/>
    <w:rsid w:val="008802A6"/>
    <w:rsid w:val="008954EF"/>
    <w:rsid w:val="008959F9"/>
    <w:rsid w:val="008A0979"/>
    <w:rsid w:val="008A1349"/>
    <w:rsid w:val="008A17B6"/>
    <w:rsid w:val="008B6E52"/>
    <w:rsid w:val="008C4155"/>
    <w:rsid w:val="008C514E"/>
    <w:rsid w:val="008D0C40"/>
    <w:rsid w:val="008D1C20"/>
    <w:rsid w:val="008E203A"/>
    <w:rsid w:val="008E2AA0"/>
    <w:rsid w:val="008E683E"/>
    <w:rsid w:val="008E78A4"/>
    <w:rsid w:val="008F0708"/>
    <w:rsid w:val="008F2A7B"/>
    <w:rsid w:val="008F5CE6"/>
    <w:rsid w:val="008F68C9"/>
    <w:rsid w:val="00901649"/>
    <w:rsid w:val="0091229C"/>
    <w:rsid w:val="009124A5"/>
    <w:rsid w:val="00912F09"/>
    <w:rsid w:val="0091352A"/>
    <w:rsid w:val="00920862"/>
    <w:rsid w:val="00922645"/>
    <w:rsid w:val="0092678E"/>
    <w:rsid w:val="0092702B"/>
    <w:rsid w:val="009323F3"/>
    <w:rsid w:val="00934AC5"/>
    <w:rsid w:val="00940E73"/>
    <w:rsid w:val="00950978"/>
    <w:rsid w:val="0095475A"/>
    <w:rsid w:val="0096119B"/>
    <w:rsid w:val="0096568F"/>
    <w:rsid w:val="0098597D"/>
    <w:rsid w:val="00985C61"/>
    <w:rsid w:val="009873B7"/>
    <w:rsid w:val="009948B4"/>
    <w:rsid w:val="009C39DE"/>
    <w:rsid w:val="009C5E11"/>
    <w:rsid w:val="009D5F80"/>
    <w:rsid w:val="009D71B7"/>
    <w:rsid w:val="009E5832"/>
    <w:rsid w:val="009F0549"/>
    <w:rsid w:val="009F210A"/>
    <w:rsid w:val="009F619A"/>
    <w:rsid w:val="009F6DDE"/>
    <w:rsid w:val="00A037F7"/>
    <w:rsid w:val="00A06747"/>
    <w:rsid w:val="00A105FD"/>
    <w:rsid w:val="00A142EA"/>
    <w:rsid w:val="00A2266E"/>
    <w:rsid w:val="00A30173"/>
    <w:rsid w:val="00A33046"/>
    <w:rsid w:val="00A34C46"/>
    <w:rsid w:val="00A370A8"/>
    <w:rsid w:val="00A44F1B"/>
    <w:rsid w:val="00A50AE5"/>
    <w:rsid w:val="00A56B6D"/>
    <w:rsid w:val="00A6017F"/>
    <w:rsid w:val="00A755C3"/>
    <w:rsid w:val="00A80045"/>
    <w:rsid w:val="00A82425"/>
    <w:rsid w:val="00A84901"/>
    <w:rsid w:val="00A90156"/>
    <w:rsid w:val="00A9223A"/>
    <w:rsid w:val="00A926CB"/>
    <w:rsid w:val="00A94060"/>
    <w:rsid w:val="00A96ACC"/>
    <w:rsid w:val="00A96C9C"/>
    <w:rsid w:val="00AA1F13"/>
    <w:rsid w:val="00AB2716"/>
    <w:rsid w:val="00AB3AD5"/>
    <w:rsid w:val="00AB5275"/>
    <w:rsid w:val="00AC180A"/>
    <w:rsid w:val="00AC73FD"/>
    <w:rsid w:val="00AC7F90"/>
    <w:rsid w:val="00AC7FB7"/>
    <w:rsid w:val="00AD774B"/>
    <w:rsid w:val="00AE1345"/>
    <w:rsid w:val="00AE2B09"/>
    <w:rsid w:val="00AE42E3"/>
    <w:rsid w:val="00AF056A"/>
    <w:rsid w:val="00AF3F1B"/>
    <w:rsid w:val="00AF4180"/>
    <w:rsid w:val="00AF75A2"/>
    <w:rsid w:val="00B0134E"/>
    <w:rsid w:val="00B033FF"/>
    <w:rsid w:val="00B068F5"/>
    <w:rsid w:val="00B10259"/>
    <w:rsid w:val="00B13D7F"/>
    <w:rsid w:val="00B14142"/>
    <w:rsid w:val="00B20882"/>
    <w:rsid w:val="00B216F5"/>
    <w:rsid w:val="00B2468E"/>
    <w:rsid w:val="00B24C79"/>
    <w:rsid w:val="00B2685D"/>
    <w:rsid w:val="00B26E81"/>
    <w:rsid w:val="00B279AC"/>
    <w:rsid w:val="00B33097"/>
    <w:rsid w:val="00B44907"/>
    <w:rsid w:val="00B5068F"/>
    <w:rsid w:val="00B5237B"/>
    <w:rsid w:val="00B53D0C"/>
    <w:rsid w:val="00B5405A"/>
    <w:rsid w:val="00B55808"/>
    <w:rsid w:val="00B62AB7"/>
    <w:rsid w:val="00B7083D"/>
    <w:rsid w:val="00B710BD"/>
    <w:rsid w:val="00B82CBD"/>
    <w:rsid w:val="00B845B3"/>
    <w:rsid w:val="00B92123"/>
    <w:rsid w:val="00B93FD9"/>
    <w:rsid w:val="00B94B81"/>
    <w:rsid w:val="00B96634"/>
    <w:rsid w:val="00BA1F89"/>
    <w:rsid w:val="00BA2650"/>
    <w:rsid w:val="00BA2E18"/>
    <w:rsid w:val="00BA7DCA"/>
    <w:rsid w:val="00BB4CFB"/>
    <w:rsid w:val="00BB54F8"/>
    <w:rsid w:val="00BC206F"/>
    <w:rsid w:val="00BC503E"/>
    <w:rsid w:val="00BD1028"/>
    <w:rsid w:val="00BD2C13"/>
    <w:rsid w:val="00BD4753"/>
    <w:rsid w:val="00BD5CB1"/>
    <w:rsid w:val="00BD66C7"/>
    <w:rsid w:val="00BD7AEE"/>
    <w:rsid w:val="00BE08AA"/>
    <w:rsid w:val="00BE4AF9"/>
    <w:rsid w:val="00BE62EE"/>
    <w:rsid w:val="00BE6F5A"/>
    <w:rsid w:val="00BF210D"/>
    <w:rsid w:val="00BF22E0"/>
    <w:rsid w:val="00C003BA"/>
    <w:rsid w:val="00C106F8"/>
    <w:rsid w:val="00C1108D"/>
    <w:rsid w:val="00C36648"/>
    <w:rsid w:val="00C41C86"/>
    <w:rsid w:val="00C4481A"/>
    <w:rsid w:val="00C454D5"/>
    <w:rsid w:val="00C46878"/>
    <w:rsid w:val="00C51EDE"/>
    <w:rsid w:val="00C52FB7"/>
    <w:rsid w:val="00C5397D"/>
    <w:rsid w:val="00C61CA6"/>
    <w:rsid w:val="00C6394B"/>
    <w:rsid w:val="00C63E3A"/>
    <w:rsid w:val="00C7443F"/>
    <w:rsid w:val="00C75B47"/>
    <w:rsid w:val="00C8015D"/>
    <w:rsid w:val="00C80801"/>
    <w:rsid w:val="00C87F6D"/>
    <w:rsid w:val="00C90951"/>
    <w:rsid w:val="00CA0B96"/>
    <w:rsid w:val="00CA20C7"/>
    <w:rsid w:val="00CB1AA6"/>
    <w:rsid w:val="00CB4A51"/>
    <w:rsid w:val="00CC06C2"/>
    <w:rsid w:val="00CC242F"/>
    <w:rsid w:val="00CD0340"/>
    <w:rsid w:val="00CD3ECA"/>
    <w:rsid w:val="00CD4532"/>
    <w:rsid w:val="00CD47B0"/>
    <w:rsid w:val="00CD484E"/>
    <w:rsid w:val="00CD6CC8"/>
    <w:rsid w:val="00CD7FD5"/>
    <w:rsid w:val="00CE6104"/>
    <w:rsid w:val="00CE73DF"/>
    <w:rsid w:val="00CE7918"/>
    <w:rsid w:val="00CE7BDD"/>
    <w:rsid w:val="00CF18F8"/>
    <w:rsid w:val="00CF2171"/>
    <w:rsid w:val="00CF22C5"/>
    <w:rsid w:val="00CF64CA"/>
    <w:rsid w:val="00CF7E05"/>
    <w:rsid w:val="00D01D0D"/>
    <w:rsid w:val="00D042ED"/>
    <w:rsid w:val="00D04FF8"/>
    <w:rsid w:val="00D05E83"/>
    <w:rsid w:val="00D11102"/>
    <w:rsid w:val="00D16163"/>
    <w:rsid w:val="00D2052A"/>
    <w:rsid w:val="00D236C8"/>
    <w:rsid w:val="00D23EFA"/>
    <w:rsid w:val="00D24011"/>
    <w:rsid w:val="00D30EA4"/>
    <w:rsid w:val="00D30F31"/>
    <w:rsid w:val="00D358F9"/>
    <w:rsid w:val="00D4348D"/>
    <w:rsid w:val="00D45F8C"/>
    <w:rsid w:val="00D70523"/>
    <w:rsid w:val="00D821F0"/>
    <w:rsid w:val="00D86EA0"/>
    <w:rsid w:val="00D90814"/>
    <w:rsid w:val="00D943A4"/>
    <w:rsid w:val="00D94C6C"/>
    <w:rsid w:val="00DA0491"/>
    <w:rsid w:val="00DA2E00"/>
    <w:rsid w:val="00DA39C5"/>
    <w:rsid w:val="00DA6B2E"/>
    <w:rsid w:val="00DB2D46"/>
    <w:rsid w:val="00DB3FAD"/>
    <w:rsid w:val="00DB6A41"/>
    <w:rsid w:val="00DC0011"/>
    <w:rsid w:val="00DC1B64"/>
    <w:rsid w:val="00DC7FA7"/>
    <w:rsid w:val="00DD0194"/>
    <w:rsid w:val="00DD6619"/>
    <w:rsid w:val="00DE161B"/>
    <w:rsid w:val="00DE1FC7"/>
    <w:rsid w:val="00DE518A"/>
    <w:rsid w:val="00DE5269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511CB"/>
    <w:rsid w:val="00E60E6F"/>
    <w:rsid w:val="00E61C09"/>
    <w:rsid w:val="00E64D2B"/>
    <w:rsid w:val="00E66A03"/>
    <w:rsid w:val="00E677AF"/>
    <w:rsid w:val="00E740AE"/>
    <w:rsid w:val="00E761FA"/>
    <w:rsid w:val="00E821D6"/>
    <w:rsid w:val="00E83961"/>
    <w:rsid w:val="00E84C3C"/>
    <w:rsid w:val="00E86407"/>
    <w:rsid w:val="00E92F21"/>
    <w:rsid w:val="00E97FD6"/>
    <w:rsid w:val="00EA3FBB"/>
    <w:rsid w:val="00EB3B58"/>
    <w:rsid w:val="00EC0256"/>
    <w:rsid w:val="00EC0D47"/>
    <w:rsid w:val="00EC3944"/>
    <w:rsid w:val="00EC7359"/>
    <w:rsid w:val="00ED5E92"/>
    <w:rsid w:val="00ED71CF"/>
    <w:rsid w:val="00EE290D"/>
    <w:rsid w:val="00EE3054"/>
    <w:rsid w:val="00EE3EC6"/>
    <w:rsid w:val="00EE6C6F"/>
    <w:rsid w:val="00EF01EA"/>
    <w:rsid w:val="00EF040D"/>
    <w:rsid w:val="00EF5BE6"/>
    <w:rsid w:val="00F00606"/>
    <w:rsid w:val="00F01256"/>
    <w:rsid w:val="00F04C97"/>
    <w:rsid w:val="00F079F2"/>
    <w:rsid w:val="00F13904"/>
    <w:rsid w:val="00F25FEA"/>
    <w:rsid w:val="00F40154"/>
    <w:rsid w:val="00F47D02"/>
    <w:rsid w:val="00F52001"/>
    <w:rsid w:val="00F53FD4"/>
    <w:rsid w:val="00F542DA"/>
    <w:rsid w:val="00F621B3"/>
    <w:rsid w:val="00F8029C"/>
    <w:rsid w:val="00F8551E"/>
    <w:rsid w:val="00F90070"/>
    <w:rsid w:val="00F9300B"/>
    <w:rsid w:val="00FA0E15"/>
    <w:rsid w:val="00FA463B"/>
    <w:rsid w:val="00FA68F3"/>
    <w:rsid w:val="00FB507F"/>
    <w:rsid w:val="00FB646C"/>
    <w:rsid w:val="00FB75E6"/>
    <w:rsid w:val="00FB77A8"/>
    <w:rsid w:val="00FC1562"/>
    <w:rsid w:val="00FC589C"/>
    <w:rsid w:val="00FC7475"/>
    <w:rsid w:val="00FD2351"/>
    <w:rsid w:val="00FE45DE"/>
    <w:rsid w:val="00FE54A8"/>
    <w:rsid w:val="00FE78A0"/>
    <w:rsid w:val="00FF031D"/>
    <w:rsid w:val="00FF63F4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10259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E35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5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ujjwalpandeyjava.github.io/Ujjwal-Portfolio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  <w:docPart>
      <w:docPartPr>
        <w:name w:val="03D64093BD09468E87C843C9C41E01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3202E-D527-470D-A1DD-07DA360BE457}"/>
      </w:docPartPr>
      <w:docPartBody>
        <w:p w:rsidR="00000000" w:rsidRDefault="00F77CD5" w:rsidP="00F77CD5">
          <w:pPr>
            <w:pStyle w:val="03D64093BD09468E87C843C9C41E0142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7D72A9668B2E4BDCB6FBAEB794C305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448B72-1A9E-437E-85F8-53A1E177A718}"/>
      </w:docPartPr>
      <w:docPartBody>
        <w:p w:rsidR="00000000" w:rsidRDefault="00F77CD5" w:rsidP="00F77CD5">
          <w:pPr>
            <w:pStyle w:val="7D72A9668B2E4BDCB6FBAEB794C30552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F3CDA073D4D24E3CA790DBB842BFDB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9A0B32-1C08-4E66-AA71-32654E5BCEB7}"/>
      </w:docPartPr>
      <w:docPartBody>
        <w:p w:rsidR="00000000" w:rsidRDefault="00F77CD5" w:rsidP="00F77CD5">
          <w:pPr>
            <w:pStyle w:val="F3CDA073D4D24E3CA790DBB842BFDB04"/>
          </w:pPr>
          <w:r w:rsidRPr="00D943A4">
            <w:t>Website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2B40DB"/>
    <w:rsid w:val="003E394D"/>
    <w:rsid w:val="00495B1A"/>
    <w:rsid w:val="004D1C72"/>
    <w:rsid w:val="007B5245"/>
    <w:rsid w:val="008510D5"/>
    <w:rsid w:val="00930BA5"/>
    <w:rsid w:val="00993618"/>
    <w:rsid w:val="00A03B27"/>
    <w:rsid w:val="00A63863"/>
    <w:rsid w:val="00C2288C"/>
    <w:rsid w:val="00D964A6"/>
    <w:rsid w:val="00F7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726EBA1C4D524F49ABA364CB4DBA01B0">
    <w:name w:val="726EBA1C4D524F49ABA364CB4DBA01B0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FED314DAFC0B4265BDE665DC651CE1A5">
    <w:name w:val="FED314DAFC0B4265BDE665DC651CE1A5"/>
  </w:style>
  <w:style w:type="paragraph" w:customStyle="1" w:styleId="D94140D3BB7D480FA56087CB7238EF1D">
    <w:name w:val="D94140D3BB7D480FA56087CB7238EF1D"/>
  </w:style>
  <w:style w:type="paragraph" w:customStyle="1" w:styleId="5AFB1817C171404CB7BA52CE1FDDDA93">
    <w:name w:val="5AFB1817C171404CB7BA52CE1FDDDA93"/>
  </w:style>
  <w:style w:type="paragraph" w:customStyle="1" w:styleId="02F01382375B48FD88BA3EFFBF2427DE">
    <w:name w:val="02F01382375B48FD88BA3EFFBF2427DE"/>
  </w:style>
  <w:style w:type="paragraph" w:customStyle="1" w:styleId="AB2AB57663FD4846AD6DD2C621345260">
    <w:name w:val="AB2AB57663FD4846AD6DD2C621345260"/>
  </w:style>
  <w:style w:type="paragraph" w:customStyle="1" w:styleId="36BD2A1E44CB4032900F120AD0184E71">
    <w:name w:val="36BD2A1E44CB4032900F120AD0184E71"/>
  </w:style>
  <w:style w:type="paragraph" w:customStyle="1" w:styleId="AF9091CB468A4D128F55BF17DE28CF73">
    <w:name w:val="AF9091CB468A4D128F55BF17DE28CF73"/>
    <w:rsid w:val="00F77CD5"/>
  </w:style>
  <w:style w:type="paragraph" w:customStyle="1" w:styleId="9C61035AB4CE45709DA78BC8B11EA483">
    <w:name w:val="9C61035AB4CE45709DA78BC8B11EA483"/>
    <w:rsid w:val="00F77CD5"/>
  </w:style>
  <w:style w:type="paragraph" w:customStyle="1" w:styleId="FA9C06D896384D1390F43878B89C580E">
    <w:name w:val="FA9C06D896384D1390F43878B89C580E"/>
    <w:rsid w:val="00F77CD5"/>
  </w:style>
  <w:style w:type="paragraph" w:customStyle="1" w:styleId="F817B48A4F2D4AA4A0DB6604267C1A48">
    <w:name w:val="F817B48A4F2D4AA4A0DB6604267C1A48"/>
    <w:rsid w:val="00F77CD5"/>
  </w:style>
  <w:style w:type="paragraph" w:customStyle="1" w:styleId="3061334D3D504A4A999BA3B1D9CFDAFE">
    <w:name w:val="3061334D3D504A4A999BA3B1D9CFDAFE"/>
    <w:rsid w:val="00F77CD5"/>
  </w:style>
  <w:style w:type="paragraph" w:customStyle="1" w:styleId="BBCC2321B2CD4633B194DB88883D034B">
    <w:name w:val="BBCC2321B2CD4633B194DB88883D034B"/>
    <w:rsid w:val="00F77CD5"/>
  </w:style>
  <w:style w:type="paragraph" w:customStyle="1" w:styleId="03D64093BD09468E87C843C9C41E0142">
    <w:name w:val="03D64093BD09468E87C843C9C41E0142"/>
    <w:rsid w:val="00F77CD5"/>
  </w:style>
  <w:style w:type="paragraph" w:customStyle="1" w:styleId="7D72A9668B2E4BDCB6FBAEB794C30552">
    <w:name w:val="7D72A9668B2E4BDCB6FBAEB794C30552"/>
    <w:rsid w:val="00F77CD5"/>
  </w:style>
  <w:style w:type="paragraph" w:customStyle="1" w:styleId="F3CDA073D4D24E3CA790DBB842BFDB04">
    <w:name w:val="F3CDA073D4D24E3CA790DBB842BFDB04"/>
    <w:rsid w:val="00F77CD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2</Pages>
  <Words>660</Words>
  <Characters>3767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2023-09-19T10:03:00Z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