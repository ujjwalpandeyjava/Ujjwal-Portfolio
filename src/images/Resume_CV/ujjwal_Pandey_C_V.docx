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94F74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611E139D" wp14:editId="59E36AF0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9DB48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261"/>
        <w:gridCol w:w="249"/>
        <w:gridCol w:w="1980"/>
        <w:gridCol w:w="39"/>
        <w:gridCol w:w="5251"/>
        <w:gridCol w:w="20"/>
      </w:tblGrid>
      <w:tr w:rsidR="00D943A4" w:rsidRPr="0085363C" w14:paraId="36D86171" w14:textId="77777777" w:rsidTr="00D943A4">
        <w:trPr>
          <w:trHeight w:val="1872"/>
        </w:trPr>
        <w:tc>
          <w:tcPr>
            <w:tcW w:w="10800" w:type="dxa"/>
            <w:gridSpan w:val="6"/>
          </w:tcPr>
          <w:p w14:paraId="102A0397" w14:textId="5DDB68C3" w:rsidR="00D943A4" w:rsidRPr="00D943A4" w:rsidRDefault="00AB2716" w:rsidP="00461D4A">
            <w:pPr>
              <w:pStyle w:val="Title"/>
            </w:pPr>
            <w:r w:rsidRPr="00F542DA">
              <w:rPr>
                <w:color w:val="404040" w:themeColor="text1" w:themeTint="BF"/>
              </w:rPr>
              <w:t>Ujjwal</w:t>
            </w:r>
            <w:r w:rsidRPr="00F542DA">
              <w:rPr>
                <w:color w:val="404040" w:themeColor="text1" w:themeTint="BF"/>
              </w:rPr>
              <w:br/>
              <w:t>Pandey</w:t>
            </w:r>
          </w:p>
        </w:tc>
      </w:tr>
      <w:tr w:rsidR="00D943A4" w:rsidRPr="0085363C" w14:paraId="0E1AFA0C" w14:textId="77777777" w:rsidTr="00461D4A">
        <w:trPr>
          <w:trHeight w:val="288"/>
        </w:trPr>
        <w:tc>
          <w:tcPr>
            <w:tcW w:w="10800" w:type="dxa"/>
            <w:gridSpan w:val="6"/>
          </w:tcPr>
          <w:p w14:paraId="261EFEA0" w14:textId="77777777" w:rsidR="00D943A4" w:rsidRPr="0085363C" w:rsidRDefault="00D943A4" w:rsidP="00461D4A"/>
        </w:tc>
      </w:tr>
      <w:tr w:rsidR="00D943A4" w:rsidRPr="00F079F2" w14:paraId="2057A6DC" w14:textId="77777777" w:rsidTr="00E511CB">
        <w:trPr>
          <w:gridAfter w:val="1"/>
          <w:wAfter w:w="20" w:type="dxa"/>
          <w:trHeight w:val="144"/>
        </w:trPr>
        <w:tc>
          <w:tcPr>
            <w:tcW w:w="3261" w:type="dxa"/>
            <w:vMerge w:val="restart"/>
          </w:tcPr>
          <w:p w14:paraId="3BF7617F" w14:textId="77777777" w:rsidR="00D943A4" w:rsidRPr="00F079F2" w:rsidRDefault="001960FE" w:rsidP="00D943A4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2044709520"/>
                <w:placeholder>
                  <w:docPart w:val="E888F98687EA4BBC9235EB0777EEAE3A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OBJECTIVE</w:t>
                </w:r>
              </w:sdtContent>
            </w:sdt>
            <w:r w:rsidR="00D943A4" w:rsidRPr="00F079F2">
              <w:t xml:space="preserve"> </w:t>
            </w:r>
          </w:p>
          <w:p w14:paraId="46953F0C" w14:textId="670A36F6" w:rsidR="00D943A4" w:rsidRPr="00C80801" w:rsidRDefault="004F41C3" w:rsidP="00D943A4">
            <w:pPr>
              <w:rPr>
                <w:sz w:val="22"/>
                <w:szCs w:val="32"/>
              </w:rPr>
            </w:pPr>
            <w:r w:rsidRPr="00C80801">
              <w:rPr>
                <w:sz w:val="22"/>
                <w:szCs w:val="32"/>
              </w:rPr>
              <w:t>Become a benchmark for developers, with my ambitious dedicated passion for coding, hardworking nature, and broad skills in ‘Full-Stack Web Development’. My skills include Front-end, Back-end, Database development, and management, I am looking forward to utilizing my skills and creating outstanding products excelling further skills in the field.</w:t>
            </w:r>
          </w:p>
          <w:p w14:paraId="363B0C88" w14:textId="7DF6D032" w:rsidR="00D943A4" w:rsidRDefault="001960FE" w:rsidP="00CC06C2">
            <w:pPr>
              <w:pStyle w:val="Heading1Alt"/>
            </w:pPr>
            <w:sdt>
              <w:sdtPr>
                <w:id w:val="564461768"/>
                <w:placeholder>
                  <w:docPart w:val="F3CDA073D4D24E3CA790DBB842BFDB04"/>
                </w:placeholder>
                <w:temporary/>
                <w:showingPlcHdr/>
                <w15:appearance w15:val="hidden"/>
              </w:sdtPr>
              <w:sdtEndPr/>
              <w:sdtContent>
                <w:r w:rsidR="002E3547" w:rsidRPr="00D943A4">
                  <w:t>Website</w:t>
                </w:r>
              </w:sdtContent>
            </w:sdt>
            <w:r w:rsidR="00461D4A" w:rsidRPr="00F079F2">
              <w:t xml:space="preserve"> </w:t>
            </w:r>
          </w:p>
          <w:p w14:paraId="107F2134" w14:textId="33647F3C" w:rsidR="002E3547" w:rsidRPr="009C5E11" w:rsidRDefault="001960FE" w:rsidP="00DF0AC1">
            <w:hyperlink r:id="rId11" w:history="1">
              <w:r w:rsidR="002E3547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  <w:p w14:paraId="125C7F92" w14:textId="77777777" w:rsidR="00D943A4" w:rsidRPr="00D943A4" w:rsidRDefault="00D943A4" w:rsidP="00D943A4"/>
          <w:p w14:paraId="0196C66E" w14:textId="77777777" w:rsidR="00461D4A" w:rsidRPr="00F079F2" w:rsidRDefault="001960FE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D944EBA81ED44DA9AA9B060B3A715E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ADDRESS</w:t>
                </w:r>
              </w:sdtContent>
            </w:sdt>
            <w:r w:rsidR="00461D4A" w:rsidRPr="00F079F2">
              <w:t xml:space="preserve"> </w:t>
            </w:r>
          </w:p>
          <w:p w14:paraId="10471AE4" w14:textId="57369251" w:rsidR="00D943A4" w:rsidRPr="00E011EF" w:rsidRDefault="00617136" w:rsidP="00DF0AC1">
            <w:r>
              <w:t>G-434, Devoli, Sangam vihar New Delhi, 110080, India</w:t>
            </w:r>
          </w:p>
          <w:p w14:paraId="12DF67C3" w14:textId="77777777" w:rsidR="00461D4A" w:rsidRPr="00F079F2" w:rsidRDefault="001960FE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0B7EC6F15A814DB6B1D861EF7BC1DE8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D943A4">
                  <w:t>PHONE</w:t>
                </w:r>
              </w:sdtContent>
            </w:sdt>
            <w:r w:rsidR="00461D4A" w:rsidRPr="00F079F2">
              <w:t xml:space="preserve"> </w:t>
            </w:r>
          </w:p>
          <w:p w14:paraId="1F9C5508" w14:textId="5789BDDC" w:rsidR="00D943A4" w:rsidRPr="00E011EF" w:rsidRDefault="005515CA" w:rsidP="00DF0AC1">
            <w:pPr>
              <w:rPr>
                <w:sz w:val="14"/>
              </w:rPr>
            </w:pPr>
            <w:r>
              <w:t>+91- 8375-990500</w:t>
            </w:r>
          </w:p>
          <w:p w14:paraId="4B76E40B" w14:textId="77777777" w:rsidR="00461D4A" w:rsidRPr="00F079F2" w:rsidRDefault="001960FE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345752ED03A04FE189DDA75A61D70326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264AF7">
                  <w:t>EMAIL</w:t>
                </w:r>
              </w:sdtContent>
            </w:sdt>
            <w:r w:rsidR="00461D4A" w:rsidRPr="00F079F2">
              <w:t xml:space="preserve"> </w:t>
            </w:r>
          </w:p>
          <w:p w14:paraId="379DAA09" w14:textId="2871C1CC" w:rsidR="00461D4A" w:rsidRPr="002E3547" w:rsidRDefault="00175452" w:rsidP="002E3547">
            <w:r>
              <w:t>u</w:t>
            </w:r>
            <w:r w:rsidR="00AC7FB7">
              <w:t>jjwalpandey.aps@gmail.com</w:t>
            </w:r>
          </w:p>
          <w:p w14:paraId="3690F602" w14:textId="0C63FBCD" w:rsidR="00D943A4" w:rsidRPr="00E00971" w:rsidRDefault="001960FE" w:rsidP="00DF0AC1">
            <w:hyperlink r:id="rId12" w:history="1">
              <w:r w:rsidR="007B3438" w:rsidRPr="007B3438">
                <w:rPr>
                  <w:color w:val="0000FF"/>
                  <w:u w:val="single"/>
                </w:rPr>
                <w:t>Ujjwal's Portfolio (ujjwalpandeyjava.github.io)</w:t>
              </w:r>
            </w:hyperlink>
          </w:p>
        </w:tc>
        <w:tc>
          <w:tcPr>
            <w:tcW w:w="249" w:type="dxa"/>
            <w:vMerge w:val="restart"/>
          </w:tcPr>
          <w:p w14:paraId="723A834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 w:val="restart"/>
            <w:vAlign w:val="center"/>
          </w:tcPr>
          <w:p w14:paraId="49CBA28C" w14:textId="3705AE7C" w:rsidR="00D943A4" w:rsidRPr="00F079F2" w:rsidRDefault="001960FE" w:rsidP="00461D4A">
            <w:pPr>
              <w:pStyle w:val="Heading1"/>
            </w:pPr>
            <w:sdt>
              <w:sdtPr>
                <w:id w:val="66382285"/>
                <w:placeholder>
                  <w:docPart w:val="D94140D3BB7D480FA56087CB7238EF1D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EXPERIENCE</w:t>
                </w:r>
              </w:sdtContent>
            </w:sdt>
            <w:r w:rsidR="0040246F">
              <w:t xml:space="preserve"> </w:t>
            </w:r>
            <w:r w:rsidR="00FA463B">
              <w:br/>
            </w:r>
            <w:r w:rsidR="000A6BB6">
              <w:t xml:space="preserve">             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>(</w:t>
            </w:r>
            <w:r w:rsidR="0040246F" w:rsidRPr="00646BA8">
              <w:rPr>
                <w:i/>
                <w:iCs/>
                <w:color w:val="A9A7BB" w:themeColor="text2" w:themeTint="66"/>
              </w:rPr>
              <w:t>2</w:t>
            </w:r>
            <w:r w:rsidR="008F0708">
              <w:rPr>
                <w:i/>
                <w:iCs/>
                <w:color w:val="A9A7BB" w:themeColor="text2" w:themeTint="66"/>
              </w:rPr>
              <w:t>+</w:t>
            </w:r>
            <w:r w:rsidR="0040246F" w:rsidRPr="00646BA8">
              <w:rPr>
                <w:i/>
                <w:iCs/>
                <w:color w:val="A9A7BB" w:themeColor="text2" w:themeTint="66"/>
                <w:sz w:val="16"/>
                <w:szCs w:val="22"/>
              </w:rPr>
              <w:t xml:space="preserve"> year)</w:t>
            </w:r>
          </w:p>
        </w:tc>
        <w:tc>
          <w:tcPr>
            <w:tcW w:w="5251" w:type="dxa"/>
            <w:tcBorders>
              <w:bottom w:val="single" w:sz="12" w:space="0" w:color="4A9A82" w:themeColor="accent3" w:themeShade="BF"/>
            </w:tcBorders>
          </w:tcPr>
          <w:p w14:paraId="2427A7A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704F935" w14:textId="77777777" w:rsidTr="00E511CB">
        <w:trPr>
          <w:gridAfter w:val="1"/>
          <w:wAfter w:w="20" w:type="dxa"/>
          <w:trHeight w:val="150"/>
        </w:trPr>
        <w:tc>
          <w:tcPr>
            <w:tcW w:w="3261" w:type="dxa"/>
            <w:vMerge/>
            <w:tcBorders>
              <w:top w:val="single" w:sz="12" w:space="0" w:color="4A9A82" w:themeColor="accent3" w:themeShade="BF"/>
            </w:tcBorders>
          </w:tcPr>
          <w:p w14:paraId="5DA8FCB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249" w:type="dxa"/>
            <w:vMerge/>
            <w:tcBorders>
              <w:top w:val="single" w:sz="12" w:space="0" w:color="4A9A82" w:themeColor="accent3" w:themeShade="BF"/>
            </w:tcBorders>
          </w:tcPr>
          <w:p w14:paraId="36F30A09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4D4DF27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4A9A82" w:themeColor="accent3" w:themeShade="BF"/>
            </w:tcBorders>
          </w:tcPr>
          <w:p w14:paraId="1581938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20DC45D3" w14:textId="77777777" w:rsidTr="00E511CB">
        <w:trPr>
          <w:gridAfter w:val="1"/>
          <w:wAfter w:w="20" w:type="dxa"/>
          <w:trHeight w:val="2709"/>
        </w:trPr>
        <w:tc>
          <w:tcPr>
            <w:tcW w:w="3261" w:type="dxa"/>
            <w:vMerge/>
          </w:tcPr>
          <w:p w14:paraId="04D94052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249" w:type="dxa"/>
            <w:vMerge/>
          </w:tcPr>
          <w:p w14:paraId="1D854A01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1157EE32" w14:textId="0BA151D0" w:rsidR="00B0134E" w:rsidRPr="00AC73FD" w:rsidRDefault="00AC73FD" w:rsidP="00AC73FD">
            <w:pPr>
              <w:pStyle w:val="Heading3"/>
              <w:rPr>
                <w:sz w:val="22"/>
                <w:szCs w:val="28"/>
              </w:rPr>
            </w:pPr>
            <w:r>
              <w:rPr>
                <w:sz w:val="22"/>
                <w:szCs w:val="28"/>
              </w:rPr>
              <w:t>Working as: SDE-II, (</w:t>
            </w:r>
            <w:r w:rsidRPr="00AC73FD">
              <w:rPr>
                <w:sz w:val="22"/>
                <w:szCs w:val="28"/>
              </w:rPr>
              <w:t>JavaScript and Java Full-Stack Developer</w:t>
            </w:r>
            <w:r>
              <w:rPr>
                <w:sz w:val="22"/>
                <w:szCs w:val="28"/>
              </w:rPr>
              <w:t>)</w:t>
            </w:r>
          </w:p>
          <w:p w14:paraId="2549E66C" w14:textId="100AE6A2" w:rsidR="00D943A4" w:rsidRDefault="00FF031D" w:rsidP="00A6017F">
            <w:pPr>
              <w:pStyle w:val="Heading2"/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</w:pP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As a developer </w:t>
            </w:r>
            <w:r w:rsidR="00F25FEA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I </w:t>
            </w:r>
            <w:r w:rsidR="00A037F7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excel in</w:t>
            </w:r>
            <w:r w:rsidR="00F25FEA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</w:t>
            </w:r>
            <w:r w:rsidR="00B0134E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Java and JavaScript</w:t>
            </w:r>
            <w:r w:rsidR="00BD2C13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like a master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, I led the development of multiple role-based web portals </w:t>
            </w:r>
            <w:r w:rsidR="008E683E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and applications 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for HealthCare Homebase, a telemedicine company that enables doctors, patients, and mobile care workers to interact</w:t>
            </w:r>
            <w:r w:rsidR="007B00C6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to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help</w:t>
            </w:r>
            <w:r w:rsidR="007B00C6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better patient health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. I</w:t>
            </w:r>
            <w:r w:rsidR="00F90070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have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improved the performance and quality of various front-end and back-end applications, using better APIs and client applications to enhance the user experience. I</w:t>
            </w:r>
            <w:r w:rsidR="002C2746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n </w:t>
            </w:r>
            <w:r w:rsidR="00CA20C7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addition,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 </w:t>
            </w:r>
            <w:r w:rsidR="002C2746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 xml:space="preserve">I have </w:t>
            </w:r>
            <w:r w:rsidRPr="00FF031D"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  <w:t>also collaborated with the Salesforce team to code the product and set up the Salesforce and sandboxes.</w:t>
            </w:r>
          </w:p>
          <w:p w14:paraId="422F04E9" w14:textId="03711BF3" w:rsidR="0071179C" w:rsidRPr="00A6017F" w:rsidRDefault="0071179C" w:rsidP="00A6017F">
            <w:pPr>
              <w:pStyle w:val="Heading2"/>
              <w:rPr>
                <w:rFonts w:ascii="Roboto" w:hAnsi="Roboto"/>
                <w:b w:val="0"/>
                <w:bCs w:val="0"/>
                <w:caps w:val="0"/>
                <w:color w:val="111111"/>
                <w:sz w:val="20"/>
                <w:szCs w:val="28"/>
                <w:lang w:eastAsia="en-US"/>
              </w:rPr>
            </w:pPr>
          </w:p>
        </w:tc>
      </w:tr>
      <w:tr w:rsidR="00D943A4" w:rsidRPr="00F079F2" w14:paraId="3A1F94E4" w14:textId="77777777" w:rsidTr="00E511CB">
        <w:trPr>
          <w:gridAfter w:val="1"/>
          <w:wAfter w:w="20" w:type="dxa"/>
          <w:trHeight w:val="198"/>
        </w:trPr>
        <w:tc>
          <w:tcPr>
            <w:tcW w:w="3261" w:type="dxa"/>
            <w:vMerge/>
          </w:tcPr>
          <w:p w14:paraId="3D6F67B3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249" w:type="dxa"/>
            <w:vMerge/>
          </w:tcPr>
          <w:p w14:paraId="75EA12C5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2FDEFA1E" w14:textId="77777777" w:rsidR="00D943A4" w:rsidRPr="00F079F2" w:rsidRDefault="001960FE" w:rsidP="00461D4A">
            <w:pPr>
              <w:pStyle w:val="Heading1"/>
            </w:pPr>
            <w:sdt>
              <w:sdtPr>
                <w:id w:val="-2000718123"/>
                <w:placeholder>
                  <w:docPart w:val="36BD2A1E44CB4032900F120AD0184E71"/>
                </w:placeholder>
                <w:temporary/>
                <w:showingPlcHdr/>
                <w15:appearance w15:val="hidden"/>
              </w:sdtPr>
              <w:sdtEndPr/>
              <w:sdtContent>
                <w:r w:rsidR="00461D4A" w:rsidRPr="00F079F2">
                  <w:t>EDUCATION</w:t>
                </w:r>
              </w:sdtContent>
            </w:sdt>
          </w:p>
        </w:tc>
        <w:tc>
          <w:tcPr>
            <w:tcW w:w="5290" w:type="dxa"/>
            <w:gridSpan w:val="2"/>
            <w:tcBorders>
              <w:bottom w:val="single" w:sz="12" w:space="0" w:color="4A9A82" w:themeColor="accent3" w:themeShade="BF"/>
            </w:tcBorders>
          </w:tcPr>
          <w:p w14:paraId="182E0FC4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46118D19" w14:textId="77777777" w:rsidTr="00E511CB">
        <w:trPr>
          <w:gridAfter w:val="1"/>
          <w:wAfter w:w="20" w:type="dxa"/>
          <w:trHeight w:val="216"/>
        </w:trPr>
        <w:tc>
          <w:tcPr>
            <w:tcW w:w="3261" w:type="dxa"/>
            <w:vMerge/>
            <w:tcBorders>
              <w:top w:val="single" w:sz="12" w:space="0" w:color="4A9A82" w:themeColor="accent3" w:themeShade="BF"/>
            </w:tcBorders>
          </w:tcPr>
          <w:p w14:paraId="689FBBA1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249" w:type="dxa"/>
            <w:vMerge/>
            <w:tcBorders>
              <w:top w:val="single" w:sz="12" w:space="0" w:color="4A9A82" w:themeColor="accent3" w:themeShade="BF"/>
            </w:tcBorders>
          </w:tcPr>
          <w:p w14:paraId="52EDF04B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4A9A82" w:themeColor="accent3" w:themeShade="BF"/>
            </w:tcBorders>
          </w:tcPr>
          <w:p w14:paraId="0D28612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90" w:type="dxa"/>
            <w:gridSpan w:val="2"/>
            <w:tcBorders>
              <w:top w:val="single" w:sz="12" w:space="0" w:color="4A9A82" w:themeColor="accent3" w:themeShade="BF"/>
            </w:tcBorders>
          </w:tcPr>
          <w:p w14:paraId="61243BA8" w14:textId="77777777" w:rsidR="00D943A4" w:rsidRPr="00E011EF" w:rsidRDefault="00D943A4" w:rsidP="00461D4A">
            <w:pPr>
              <w:pStyle w:val="TableSpace"/>
            </w:pPr>
          </w:p>
        </w:tc>
      </w:tr>
      <w:tr w:rsidR="00D943A4" w:rsidRPr="00F079F2" w14:paraId="767CDD86" w14:textId="77777777" w:rsidTr="00E511CB">
        <w:trPr>
          <w:gridAfter w:val="1"/>
          <w:wAfter w:w="20" w:type="dxa"/>
          <w:trHeight w:val="675"/>
        </w:trPr>
        <w:tc>
          <w:tcPr>
            <w:tcW w:w="3261" w:type="dxa"/>
            <w:vMerge/>
          </w:tcPr>
          <w:p w14:paraId="2A5ED598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249" w:type="dxa"/>
            <w:vMerge/>
          </w:tcPr>
          <w:p w14:paraId="1334F613" w14:textId="77777777" w:rsidR="00D943A4" w:rsidRPr="00F079F2" w:rsidRDefault="00D943A4" w:rsidP="005A423C"/>
        </w:tc>
        <w:tc>
          <w:tcPr>
            <w:tcW w:w="7270" w:type="dxa"/>
            <w:gridSpan w:val="3"/>
          </w:tcPr>
          <w:p w14:paraId="02BFA8D5" w14:textId="5E444F12" w:rsidR="008F5CE6" w:rsidRDefault="008F5CE6" w:rsidP="008F5CE6">
            <w:pPr>
              <w:spacing w:after="0"/>
            </w:pPr>
            <w:r w:rsidRPr="008F5CE6">
              <w:rPr>
                <w:b/>
                <w:bCs/>
              </w:rPr>
              <w:t>MCA</w:t>
            </w:r>
            <w:r>
              <w:t xml:space="preserve"> </w:t>
            </w:r>
            <w:r w:rsidRPr="00FA0E15">
              <w:rPr>
                <w:b/>
                <w:bCs/>
              </w:rPr>
              <w:t>| Masters</w:t>
            </w:r>
            <w:r>
              <w:t xml:space="preserve"> | Amity University</w:t>
            </w:r>
          </w:p>
          <w:p w14:paraId="0DBCA68F" w14:textId="651D32F1" w:rsidR="008F5CE6" w:rsidRDefault="008F5CE6" w:rsidP="008F5CE6">
            <w:pPr>
              <w:spacing w:after="0"/>
              <w:rPr>
                <w:sz w:val="16"/>
                <w:szCs w:val="22"/>
              </w:rPr>
            </w:pPr>
            <w:r w:rsidRPr="00B10259">
              <w:rPr>
                <w:sz w:val="16"/>
                <w:szCs w:val="22"/>
              </w:rPr>
              <w:t>(</w:t>
            </w:r>
            <w:r w:rsidR="00C1108D">
              <w:rPr>
                <w:sz w:val="16"/>
                <w:szCs w:val="22"/>
              </w:rPr>
              <w:t>July</w:t>
            </w:r>
            <w:r w:rsidRPr="00B10259">
              <w:rPr>
                <w:sz w:val="16"/>
                <w:szCs w:val="22"/>
              </w:rPr>
              <w:t>,</w:t>
            </w:r>
            <w:r>
              <w:rPr>
                <w:sz w:val="16"/>
                <w:szCs w:val="22"/>
              </w:rPr>
              <w:t xml:space="preserve"> </w:t>
            </w:r>
            <w:r w:rsidRPr="00B10259">
              <w:rPr>
                <w:sz w:val="16"/>
                <w:szCs w:val="22"/>
              </w:rPr>
              <w:t>20</w:t>
            </w:r>
            <w:r w:rsidR="00C1108D">
              <w:rPr>
                <w:sz w:val="16"/>
                <w:szCs w:val="22"/>
              </w:rPr>
              <w:t>23</w:t>
            </w:r>
            <w:r w:rsidR="001F3612">
              <w:rPr>
                <w:sz w:val="16"/>
                <w:szCs w:val="22"/>
              </w:rPr>
              <w:t>)</w:t>
            </w:r>
          </w:p>
          <w:p w14:paraId="7A615325" w14:textId="77777777" w:rsidR="008F5CE6" w:rsidRDefault="008F5CE6" w:rsidP="00B10259">
            <w:pPr>
              <w:spacing w:after="0"/>
            </w:pPr>
          </w:p>
          <w:p w14:paraId="4CAE390C" w14:textId="1CA6F786" w:rsidR="00B10259" w:rsidRDefault="00C63E3A" w:rsidP="00B10259">
            <w:pPr>
              <w:spacing w:after="0"/>
            </w:pPr>
            <w:r w:rsidRPr="008F5CE6">
              <w:rPr>
                <w:b/>
                <w:bCs/>
              </w:rPr>
              <w:t>BCA |</w:t>
            </w:r>
            <w:r w:rsidR="00094267" w:rsidRPr="008F5CE6">
              <w:rPr>
                <w:b/>
                <w:bCs/>
              </w:rPr>
              <w:t xml:space="preserve"> </w:t>
            </w:r>
            <w:r w:rsidR="008F5CE6" w:rsidRPr="008F5CE6">
              <w:rPr>
                <w:b/>
                <w:bCs/>
              </w:rPr>
              <w:t>Graduation</w:t>
            </w:r>
            <w:r w:rsidR="00753254" w:rsidRPr="008F5CE6">
              <w:rPr>
                <w:b/>
                <w:bCs/>
              </w:rPr>
              <w:t xml:space="preserve"> – 6.</w:t>
            </w:r>
            <w:r w:rsidR="0070545C" w:rsidRPr="008F5CE6">
              <w:rPr>
                <w:b/>
                <w:bCs/>
              </w:rPr>
              <w:t>6</w:t>
            </w:r>
            <w:r w:rsidR="006820F0">
              <w:t xml:space="preserve"> </w:t>
            </w:r>
            <w:r w:rsidR="0009481C">
              <w:t>| Indra Gandhi National Open University</w:t>
            </w:r>
            <w:r w:rsidR="00C90951">
              <w:t xml:space="preserve"> </w:t>
            </w:r>
            <w:r w:rsidR="003E2F05">
              <w:t>(IGNOU)</w:t>
            </w:r>
          </w:p>
          <w:p w14:paraId="1670ABF9" w14:textId="037BE9EA" w:rsidR="00181EAA" w:rsidRDefault="00C90951" w:rsidP="00B10259">
            <w:pPr>
              <w:spacing w:after="0"/>
              <w:rPr>
                <w:sz w:val="16"/>
                <w:szCs w:val="22"/>
              </w:rPr>
            </w:pPr>
            <w:r w:rsidRPr="00B10259">
              <w:rPr>
                <w:sz w:val="16"/>
                <w:szCs w:val="22"/>
              </w:rPr>
              <w:t>(</w:t>
            </w:r>
            <w:r w:rsidR="00A90156" w:rsidRPr="00B10259">
              <w:rPr>
                <w:sz w:val="16"/>
                <w:szCs w:val="22"/>
              </w:rPr>
              <w:t>July,</w:t>
            </w:r>
            <w:r w:rsidR="00B845B3">
              <w:rPr>
                <w:sz w:val="16"/>
                <w:szCs w:val="22"/>
              </w:rPr>
              <w:t xml:space="preserve"> </w:t>
            </w:r>
            <w:r w:rsidR="00A90156" w:rsidRPr="00B10259">
              <w:rPr>
                <w:sz w:val="16"/>
                <w:szCs w:val="22"/>
              </w:rPr>
              <w:t>2018 – June,</w:t>
            </w:r>
            <w:r w:rsidR="00B845B3">
              <w:rPr>
                <w:sz w:val="16"/>
                <w:szCs w:val="22"/>
              </w:rPr>
              <w:t xml:space="preserve"> </w:t>
            </w:r>
            <w:r w:rsidR="00A90156" w:rsidRPr="00B10259">
              <w:rPr>
                <w:sz w:val="16"/>
                <w:szCs w:val="22"/>
              </w:rPr>
              <w:t>2021</w:t>
            </w:r>
            <w:r w:rsidRPr="00B10259">
              <w:rPr>
                <w:sz w:val="16"/>
                <w:szCs w:val="22"/>
              </w:rPr>
              <w:t>)</w:t>
            </w:r>
            <w:r w:rsidR="00A34C46">
              <w:rPr>
                <w:sz w:val="16"/>
                <w:szCs w:val="22"/>
              </w:rPr>
              <w:t xml:space="preserve"> (Offline</w:t>
            </w:r>
            <w:r w:rsidR="00427163">
              <w:rPr>
                <w:sz w:val="16"/>
                <w:szCs w:val="22"/>
              </w:rPr>
              <w:t xml:space="preserve"> exams</w:t>
            </w:r>
            <w:r w:rsidR="00A34C46">
              <w:rPr>
                <w:sz w:val="16"/>
                <w:szCs w:val="22"/>
              </w:rPr>
              <w:t>)</w:t>
            </w:r>
          </w:p>
          <w:p w14:paraId="5AC42922" w14:textId="77777777" w:rsidR="00B10259" w:rsidRPr="00B10259" w:rsidRDefault="00B10259" w:rsidP="00B10259">
            <w:pPr>
              <w:spacing w:after="0"/>
              <w:rPr>
                <w:sz w:val="12"/>
                <w:szCs w:val="18"/>
              </w:rPr>
            </w:pPr>
          </w:p>
          <w:p w14:paraId="1836B2C4" w14:textId="0D9DD60F" w:rsidR="00D943A4" w:rsidRDefault="00181EAA" w:rsidP="00B10259">
            <w:pPr>
              <w:spacing w:after="0"/>
            </w:pPr>
            <w:r w:rsidRPr="00B14142">
              <w:rPr>
                <w:b/>
                <w:bCs/>
              </w:rPr>
              <w:t>GNIIT |</w:t>
            </w:r>
            <w:r w:rsidR="00094267" w:rsidRPr="00B14142">
              <w:rPr>
                <w:b/>
                <w:bCs/>
              </w:rPr>
              <w:t xml:space="preserve"> </w:t>
            </w:r>
            <w:r w:rsidR="008F5CE6">
              <w:rPr>
                <w:b/>
                <w:bCs/>
              </w:rPr>
              <w:t>Specialization</w:t>
            </w:r>
            <w:r w:rsidR="0039507E" w:rsidRPr="00B14142">
              <w:rPr>
                <w:b/>
                <w:bCs/>
              </w:rPr>
              <w:t xml:space="preserve"> –</w:t>
            </w:r>
            <w:r w:rsidR="00753254" w:rsidRPr="00B14142">
              <w:rPr>
                <w:b/>
                <w:bCs/>
              </w:rPr>
              <w:t xml:space="preserve"> 9.0 </w:t>
            </w:r>
            <w:r w:rsidR="007A60C0">
              <w:t>|</w:t>
            </w:r>
            <w:r w:rsidR="0039507E">
              <w:t xml:space="preserve"> National Institute of Information Technology</w:t>
            </w:r>
            <w:r w:rsidR="00E677AF">
              <w:t xml:space="preserve"> (NIIT)</w:t>
            </w:r>
          </w:p>
          <w:p w14:paraId="1F925BC4" w14:textId="77777777" w:rsidR="00B10259" w:rsidRDefault="00B10259" w:rsidP="00B10259">
            <w:pPr>
              <w:spacing w:after="0"/>
              <w:rPr>
                <w:sz w:val="16"/>
                <w:szCs w:val="22"/>
              </w:rPr>
            </w:pPr>
            <w:r w:rsidRPr="00B10259">
              <w:rPr>
                <w:sz w:val="16"/>
                <w:szCs w:val="22"/>
              </w:rPr>
              <w:t>(</w:t>
            </w:r>
            <w:r w:rsidR="002A1CEB">
              <w:rPr>
                <w:sz w:val="16"/>
                <w:szCs w:val="22"/>
              </w:rPr>
              <w:t>Jan</w:t>
            </w:r>
            <w:r w:rsidRPr="00B10259">
              <w:rPr>
                <w:sz w:val="16"/>
                <w:szCs w:val="22"/>
              </w:rPr>
              <w:t>,</w:t>
            </w:r>
            <w:r w:rsidR="002A1CEB">
              <w:rPr>
                <w:sz w:val="16"/>
                <w:szCs w:val="22"/>
              </w:rPr>
              <w:t xml:space="preserve"> </w:t>
            </w:r>
            <w:r w:rsidRPr="00B10259">
              <w:rPr>
                <w:sz w:val="16"/>
                <w:szCs w:val="22"/>
              </w:rPr>
              <w:t>201</w:t>
            </w:r>
            <w:r w:rsidR="002A1CEB">
              <w:rPr>
                <w:sz w:val="16"/>
                <w:szCs w:val="22"/>
              </w:rPr>
              <w:t>9</w:t>
            </w:r>
            <w:r w:rsidRPr="00B10259">
              <w:rPr>
                <w:sz w:val="16"/>
                <w:szCs w:val="22"/>
              </w:rPr>
              <w:t xml:space="preserve"> – </w:t>
            </w:r>
            <w:r w:rsidR="002A1CEB">
              <w:rPr>
                <w:sz w:val="16"/>
                <w:szCs w:val="22"/>
              </w:rPr>
              <w:t>Oct</w:t>
            </w:r>
            <w:r w:rsidRPr="00B10259">
              <w:rPr>
                <w:sz w:val="16"/>
                <w:szCs w:val="22"/>
              </w:rPr>
              <w:t>,</w:t>
            </w:r>
            <w:r w:rsidR="002A1CEB">
              <w:rPr>
                <w:sz w:val="16"/>
                <w:szCs w:val="22"/>
              </w:rPr>
              <w:t xml:space="preserve"> </w:t>
            </w:r>
            <w:r w:rsidRPr="00B10259">
              <w:rPr>
                <w:sz w:val="16"/>
                <w:szCs w:val="22"/>
              </w:rPr>
              <w:t>202</w:t>
            </w:r>
            <w:r w:rsidR="002A1CEB">
              <w:rPr>
                <w:sz w:val="16"/>
                <w:szCs w:val="22"/>
              </w:rPr>
              <w:t>2</w:t>
            </w:r>
            <w:r w:rsidRPr="00B10259">
              <w:rPr>
                <w:sz w:val="16"/>
                <w:szCs w:val="22"/>
              </w:rPr>
              <w:t>)</w:t>
            </w:r>
          </w:p>
          <w:p w14:paraId="77BD5924" w14:textId="77777777" w:rsidR="00817118" w:rsidRDefault="00817118" w:rsidP="00B10259">
            <w:pPr>
              <w:spacing w:after="0"/>
              <w:rPr>
                <w:sz w:val="16"/>
                <w:szCs w:val="22"/>
              </w:rPr>
            </w:pPr>
          </w:p>
          <w:p w14:paraId="75270F24" w14:textId="4CD73948" w:rsidR="00817118" w:rsidRPr="00B10259" w:rsidRDefault="00817118" w:rsidP="00B10259">
            <w:pPr>
              <w:spacing w:after="0"/>
              <w:rPr>
                <w:sz w:val="16"/>
                <w:szCs w:val="22"/>
              </w:rPr>
            </w:pPr>
          </w:p>
        </w:tc>
      </w:tr>
      <w:tr w:rsidR="00D943A4" w:rsidRPr="00F079F2" w14:paraId="5C9882AF" w14:textId="77777777" w:rsidTr="00E511CB">
        <w:trPr>
          <w:gridAfter w:val="1"/>
          <w:wAfter w:w="20" w:type="dxa"/>
          <w:trHeight w:val="279"/>
        </w:trPr>
        <w:tc>
          <w:tcPr>
            <w:tcW w:w="3261" w:type="dxa"/>
            <w:vMerge/>
          </w:tcPr>
          <w:p w14:paraId="2F4B4ADA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249" w:type="dxa"/>
            <w:vMerge/>
          </w:tcPr>
          <w:p w14:paraId="768359B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 w:val="restart"/>
            <w:vAlign w:val="center"/>
          </w:tcPr>
          <w:p w14:paraId="2814ECF7" w14:textId="548590A2" w:rsidR="00D943A4" w:rsidRPr="00F079F2" w:rsidRDefault="002F374F" w:rsidP="00461D4A">
            <w:pPr>
              <w:pStyle w:val="Heading1"/>
            </w:pPr>
            <w:r>
              <w:t>Key Skills</w:t>
            </w:r>
            <w:r w:rsidR="00461D4A" w:rsidRPr="00F079F2">
              <w:t xml:space="preserve"> </w:t>
            </w:r>
          </w:p>
        </w:tc>
        <w:tc>
          <w:tcPr>
            <w:tcW w:w="5251" w:type="dxa"/>
            <w:tcBorders>
              <w:bottom w:val="single" w:sz="12" w:space="0" w:color="4A9A82" w:themeColor="accent3" w:themeShade="BF"/>
            </w:tcBorders>
          </w:tcPr>
          <w:p w14:paraId="45D37767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E276112" w14:textId="77777777" w:rsidTr="00E511CB">
        <w:trPr>
          <w:gridAfter w:val="1"/>
          <w:wAfter w:w="20" w:type="dxa"/>
          <w:trHeight w:val="150"/>
        </w:trPr>
        <w:tc>
          <w:tcPr>
            <w:tcW w:w="3261" w:type="dxa"/>
            <w:vMerge/>
            <w:tcBorders>
              <w:top w:val="single" w:sz="12" w:space="0" w:color="4A9A82" w:themeColor="accent3" w:themeShade="BF"/>
            </w:tcBorders>
          </w:tcPr>
          <w:p w14:paraId="61DA4C5D" w14:textId="77777777" w:rsidR="00D943A4" w:rsidRPr="00F079F2" w:rsidRDefault="00D943A4" w:rsidP="005A423C">
            <w:pPr>
              <w:pStyle w:val="Heading1Alt"/>
              <w:rPr>
                <w:b w:val="0"/>
                <w:bCs w:val="0"/>
                <w:color w:val="FFFFFF"/>
                <w:sz w:val="14"/>
              </w:rPr>
            </w:pPr>
          </w:p>
        </w:tc>
        <w:tc>
          <w:tcPr>
            <w:tcW w:w="249" w:type="dxa"/>
            <w:vMerge/>
            <w:tcBorders>
              <w:top w:val="single" w:sz="12" w:space="0" w:color="4A9A82" w:themeColor="accent3" w:themeShade="BF"/>
            </w:tcBorders>
          </w:tcPr>
          <w:p w14:paraId="0EB06EFE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219ECCA2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4A9A82" w:themeColor="accent3" w:themeShade="BF"/>
            </w:tcBorders>
          </w:tcPr>
          <w:p w14:paraId="641D2BD4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146C52EC" w14:textId="77777777" w:rsidTr="00E511CB">
        <w:trPr>
          <w:gridAfter w:val="1"/>
          <w:wAfter w:w="20" w:type="dxa"/>
          <w:trHeight w:val="720"/>
        </w:trPr>
        <w:tc>
          <w:tcPr>
            <w:tcW w:w="3261" w:type="dxa"/>
            <w:vMerge/>
          </w:tcPr>
          <w:p w14:paraId="57C3CF72" w14:textId="77777777" w:rsidR="00D943A4" w:rsidRPr="00252342" w:rsidRDefault="00D943A4" w:rsidP="005A423C">
            <w:pPr>
              <w:pStyle w:val="Heading1Alt"/>
              <w:rPr>
                <w:color w:val="FFFFFF" w:themeColor="background1"/>
                <w:sz w:val="14"/>
              </w:rPr>
            </w:pPr>
          </w:p>
        </w:tc>
        <w:tc>
          <w:tcPr>
            <w:tcW w:w="249" w:type="dxa"/>
            <w:vMerge/>
          </w:tcPr>
          <w:p w14:paraId="0DFA357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52E0C82D" w14:textId="2651B90B" w:rsidR="00D943A4" w:rsidRPr="00D30F31" w:rsidRDefault="00810305" w:rsidP="00DF0AC1">
            <w:pPr>
              <w:rPr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</w:pP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</w:t>
            </w:r>
            <w:r w:rsidR="00480CA5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1F5E5C" w:rsidRPr="001F5E5C">
              <w:rPr>
                <w:b/>
                <w:bCs/>
                <w:color w:val="0D0D0D" w:themeColor="text1" w:themeTint="F2"/>
                <w:sz w:val="14"/>
                <w:szCs w:val="20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(</w:t>
            </w:r>
            <w:r w:rsidR="00480CA5" w:rsidRPr="001F5E5C">
              <w:rPr>
                <w:b/>
                <w:bCs/>
                <w:color w:val="0D0D0D" w:themeColor="text1" w:themeTint="F2"/>
                <w:sz w:val="14"/>
                <w:szCs w:val="20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J2EE</w:t>
            </w:r>
            <w:r w:rsidR="001F5E5C" w:rsidRPr="001F5E5C">
              <w:rPr>
                <w:b/>
                <w:bCs/>
                <w:color w:val="0D0D0D" w:themeColor="text1" w:themeTint="F2"/>
                <w:sz w:val="14"/>
                <w:szCs w:val="20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)</w:t>
            </w:r>
            <w:r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Advanced Java, </w:t>
            </w:r>
            <w:r w:rsidR="00AE42E3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Hibernate,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Spring </w:t>
            </w:r>
            <w:r w:rsidR="008F68C9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MVC, Spring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Boot</w:t>
            </w:r>
            <w:r w:rsidR="0053070F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JavaScript</w:t>
            </w:r>
            <w:r w:rsidR="00B94B8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(ES6+)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B53D0C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jQuery</w:t>
            </w:r>
            <w:r w:rsidR="00F8551E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016D2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FB507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HTML5, CSS3, SAAS, </w:t>
            </w:r>
            <w:r w:rsidR="000E5A94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NodeJS</w:t>
            </w:r>
            <w:r w:rsidR="00DA049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E8396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ReactJs</w:t>
            </w:r>
            <w:r w:rsidR="0035369D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C36648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MySQL</w:t>
            </w:r>
            <w:r w:rsidR="004C440F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MongoDB</w:t>
            </w:r>
            <w:r w:rsidR="00F8551E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Postman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B20882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GitHub</w:t>
            </w:r>
            <w:r w:rsidR="00B20882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56AB4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RestAPI</w:t>
            </w:r>
            <w:r w:rsidR="00DC0011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, </w:t>
            </w:r>
            <w:r w:rsidR="000D6B7A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P</w:t>
            </w:r>
            <w:r w:rsidR="00DC0011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roblem solving</w:t>
            </w:r>
            <w:r w:rsidR="00056AB4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AF3F1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OOPs,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Salesforce</w:t>
            </w:r>
            <w:r w:rsidR="005F2AE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developer</w:t>
            </w:r>
            <w:r w:rsidR="00A94060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</w:t>
            </w:r>
            <w:r w:rsidR="003A0CFA" w:rsidRPr="00D30F31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 </w:t>
            </w:r>
            <w:r w:rsidR="00A755C3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 xml:space="preserve">Dozens of Libraries, </w:t>
            </w:r>
            <w:r w:rsidR="003A0CFA" w:rsidRPr="00D30F31">
              <w:rPr>
                <w:b/>
                <w:bCs/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Googling</w:t>
            </w:r>
            <w:r w:rsidR="0054080C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, documentation</w:t>
            </w:r>
            <w:r w:rsidR="00A44F1B">
              <w:rPr>
                <w:color w:val="0D0D0D" w:themeColor="text1" w:themeTint="F2"/>
                <w:sz w:val="22"/>
                <w:szCs w:val="32"/>
                <w14:textOutline w14:w="9525" w14:cap="rnd" w14:cmpd="sng" w14:algn="ctr">
                  <w14:solidFill>
                    <w14:schemeClr w14:val="tx1">
                      <w14:lumMod w14:val="65000"/>
                      <w14:lumOff w14:val="35000"/>
                    </w14:schemeClr>
                  </w14:solidFill>
                  <w14:prstDash w14:val="solid"/>
                  <w14:bevel/>
                </w14:textOutline>
              </w:rPr>
              <w:t>.</w:t>
            </w:r>
          </w:p>
        </w:tc>
      </w:tr>
      <w:tr w:rsidR="00D943A4" w:rsidRPr="00F079F2" w14:paraId="4933F80D" w14:textId="77777777" w:rsidTr="00E511CB">
        <w:trPr>
          <w:gridAfter w:val="1"/>
          <w:wAfter w:w="20" w:type="dxa"/>
          <w:trHeight w:val="279"/>
        </w:trPr>
        <w:tc>
          <w:tcPr>
            <w:tcW w:w="3261" w:type="dxa"/>
            <w:vMerge/>
          </w:tcPr>
          <w:p w14:paraId="1AB5E2C8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249" w:type="dxa"/>
            <w:vMerge/>
          </w:tcPr>
          <w:p w14:paraId="4EC9CB3A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 w:val="restart"/>
            <w:vAlign w:val="center"/>
          </w:tcPr>
          <w:p w14:paraId="2E864F3B" w14:textId="62AFFCCA" w:rsidR="00D943A4" w:rsidRPr="00F079F2" w:rsidRDefault="004A4011" w:rsidP="00461D4A">
            <w:pPr>
              <w:pStyle w:val="Heading1"/>
            </w:pPr>
            <w:r>
              <w:t>QUALITIES</w:t>
            </w:r>
            <w:r w:rsidR="00461D4A" w:rsidRPr="00F079F2">
              <w:t xml:space="preserve"> </w:t>
            </w:r>
          </w:p>
        </w:tc>
        <w:tc>
          <w:tcPr>
            <w:tcW w:w="5251" w:type="dxa"/>
            <w:tcBorders>
              <w:bottom w:val="single" w:sz="12" w:space="0" w:color="4A9A82" w:themeColor="accent3" w:themeShade="BF"/>
            </w:tcBorders>
          </w:tcPr>
          <w:p w14:paraId="719A5822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329C1A10" w14:textId="77777777" w:rsidTr="00E511CB">
        <w:trPr>
          <w:gridAfter w:val="1"/>
          <w:wAfter w:w="20" w:type="dxa"/>
          <w:trHeight w:val="279"/>
        </w:trPr>
        <w:tc>
          <w:tcPr>
            <w:tcW w:w="3261" w:type="dxa"/>
            <w:vMerge/>
            <w:tcBorders>
              <w:top w:val="single" w:sz="12" w:space="0" w:color="4A9A82" w:themeColor="accent3" w:themeShade="BF"/>
            </w:tcBorders>
          </w:tcPr>
          <w:p w14:paraId="69BFF38C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249" w:type="dxa"/>
            <w:vMerge/>
            <w:tcBorders>
              <w:top w:val="single" w:sz="12" w:space="0" w:color="4A9A82" w:themeColor="accent3" w:themeShade="BF"/>
            </w:tcBorders>
          </w:tcPr>
          <w:p w14:paraId="03EF2020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19" w:type="dxa"/>
            <w:gridSpan w:val="2"/>
            <w:vMerge/>
            <w:tcBorders>
              <w:top w:val="single" w:sz="12" w:space="0" w:color="4A9A82" w:themeColor="accent3" w:themeShade="BF"/>
            </w:tcBorders>
          </w:tcPr>
          <w:p w14:paraId="07B00C13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51" w:type="dxa"/>
            <w:tcBorders>
              <w:top w:val="single" w:sz="12" w:space="0" w:color="4A9A82" w:themeColor="accent3" w:themeShade="BF"/>
            </w:tcBorders>
          </w:tcPr>
          <w:p w14:paraId="07CBDAF8" w14:textId="77777777" w:rsidR="00D943A4" w:rsidRPr="00F079F2" w:rsidRDefault="00D943A4" w:rsidP="00461D4A">
            <w:pPr>
              <w:pStyle w:val="TableSpace"/>
            </w:pPr>
          </w:p>
        </w:tc>
      </w:tr>
      <w:tr w:rsidR="00D943A4" w:rsidRPr="00F079F2" w14:paraId="47368A8D" w14:textId="77777777" w:rsidTr="00E511CB">
        <w:trPr>
          <w:gridAfter w:val="1"/>
          <w:wAfter w:w="20" w:type="dxa"/>
          <w:trHeight w:val="750"/>
        </w:trPr>
        <w:tc>
          <w:tcPr>
            <w:tcW w:w="3261" w:type="dxa"/>
            <w:vMerge/>
          </w:tcPr>
          <w:p w14:paraId="29A0939B" w14:textId="77777777" w:rsidR="00D943A4" w:rsidRPr="00F079F2" w:rsidRDefault="00D943A4" w:rsidP="005A423C">
            <w:pPr>
              <w:widowControl w:val="0"/>
              <w:kinsoku w:val="0"/>
              <w:overflowPunct w:val="0"/>
              <w:autoSpaceDE w:val="0"/>
              <w:autoSpaceDN w:val="0"/>
              <w:adjustRightInd w:val="0"/>
              <w:spacing w:line="240" w:lineRule="auto"/>
              <w:outlineLvl w:val="0"/>
              <w:rPr>
                <w:rFonts w:ascii="Georgia" w:eastAsia="Times New Roman" w:hAnsi="Georgia" w:cs="Georgia"/>
                <w:b/>
                <w:bCs/>
                <w:color w:val="FFFFFF"/>
                <w:sz w:val="14"/>
                <w:szCs w:val="24"/>
              </w:rPr>
            </w:pPr>
          </w:p>
        </w:tc>
        <w:tc>
          <w:tcPr>
            <w:tcW w:w="249" w:type="dxa"/>
            <w:vMerge/>
          </w:tcPr>
          <w:p w14:paraId="104B7934" w14:textId="77777777" w:rsidR="00D943A4" w:rsidRPr="00F079F2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A7575D7" w14:textId="7FE46271" w:rsidR="0019093F" w:rsidRPr="00046661" w:rsidRDefault="00BE4AF9" w:rsidP="00A90156">
            <w:r>
              <w:t xml:space="preserve">Leadership, </w:t>
            </w:r>
            <w:r w:rsidR="00466AB1" w:rsidRPr="00466AB1">
              <w:rPr>
                <w:b/>
                <w:bCs/>
              </w:rPr>
              <w:t>Continuous Learning</w:t>
            </w:r>
            <w:r w:rsidR="00466AB1">
              <w:rPr>
                <w:b/>
                <w:bCs/>
              </w:rPr>
              <w:t xml:space="preserve">, </w:t>
            </w:r>
            <w:r w:rsidR="00612941">
              <w:rPr>
                <w:b/>
                <w:bCs/>
              </w:rPr>
              <w:t>writing</w:t>
            </w:r>
            <w:r w:rsidR="00EC0256" w:rsidRPr="00050098">
              <w:rPr>
                <w:b/>
                <w:bCs/>
              </w:rPr>
              <w:t xml:space="preserve"> </w:t>
            </w:r>
            <w:r w:rsidR="00473C2A">
              <w:rPr>
                <w:b/>
                <w:bCs/>
              </w:rPr>
              <w:t>optimized</w:t>
            </w:r>
            <w:r w:rsidR="00473C2A" w:rsidRPr="00050098">
              <w:rPr>
                <w:b/>
                <w:bCs/>
              </w:rPr>
              <w:t xml:space="preserve"> </w:t>
            </w:r>
            <w:r w:rsidR="00473C2A">
              <w:rPr>
                <w:b/>
                <w:bCs/>
              </w:rPr>
              <w:t xml:space="preserve">and </w:t>
            </w:r>
            <w:r w:rsidR="001C7379">
              <w:rPr>
                <w:b/>
                <w:bCs/>
              </w:rPr>
              <w:t>best practice</w:t>
            </w:r>
            <w:r w:rsidR="00473C2A">
              <w:rPr>
                <w:b/>
                <w:bCs/>
              </w:rPr>
              <w:t>d</w:t>
            </w:r>
            <w:r w:rsidR="001C7379">
              <w:rPr>
                <w:b/>
                <w:bCs/>
              </w:rPr>
              <w:t xml:space="preserve"> code</w:t>
            </w:r>
            <w:r w:rsidR="00EC0256">
              <w:t xml:space="preserve">, </w:t>
            </w:r>
            <w:r w:rsidR="00B2685D">
              <w:t>sincerely</w:t>
            </w:r>
            <w:r w:rsidR="00F8551E">
              <w:t xml:space="preserve"> working</w:t>
            </w:r>
            <w:r w:rsidR="00D30EA4">
              <w:t xml:space="preserve">, </w:t>
            </w:r>
            <w:r w:rsidR="00E40323">
              <w:t>Fast learner</w:t>
            </w:r>
            <w:r w:rsidR="0019093F">
              <w:t xml:space="preserve">, </w:t>
            </w:r>
            <w:r w:rsidR="00AA1F13">
              <w:t xml:space="preserve">always </w:t>
            </w:r>
            <w:r w:rsidR="009323F3">
              <w:t>growing</w:t>
            </w:r>
            <w:r w:rsidR="000B3F1C">
              <w:t xml:space="preserve">, </w:t>
            </w:r>
            <w:r w:rsidR="001F35E5">
              <w:t>gather</w:t>
            </w:r>
            <w:r w:rsidR="001A0831">
              <w:t xml:space="preserve"> </w:t>
            </w:r>
            <w:r w:rsidR="003C418F">
              <w:t>d</w:t>
            </w:r>
            <w:r w:rsidR="000B3F1C">
              <w:t>eep knowledge of every</w:t>
            </w:r>
            <w:r w:rsidR="00462C63">
              <w:t xml:space="preserve"> topic</w:t>
            </w:r>
            <w:r w:rsidR="000B3F1C">
              <w:t>.</w:t>
            </w:r>
          </w:p>
        </w:tc>
      </w:tr>
    </w:tbl>
    <w:p w14:paraId="4BD2E7AF" w14:textId="55C46B2F" w:rsidR="00411A4A" w:rsidRDefault="00A96ACC" w:rsidP="0092678E">
      <w:pPr>
        <w:pStyle w:val="Heading1"/>
        <w:jc w:val="center"/>
        <w:rPr>
          <w:sz w:val="44"/>
          <w:szCs w:val="56"/>
        </w:rPr>
      </w:pPr>
      <w:r w:rsidRPr="0092702B">
        <w:rPr>
          <w:sz w:val="44"/>
          <w:szCs w:val="56"/>
        </w:rPr>
        <w:lastRenderedPageBreak/>
        <w:t>Roles and RESPONSIBILITIES</w:t>
      </w:r>
    </w:p>
    <w:p w14:paraId="6B50CB1B" w14:textId="77777777" w:rsidR="0092678E" w:rsidRPr="0092678E" w:rsidRDefault="0092678E" w:rsidP="0092678E">
      <w:pPr>
        <w:pStyle w:val="Heading1"/>
        <w:jc w:val="center"/>
      </w:pPr>
    </w:p>
    <w:tbl>
      <w:tblPr>
        <w:tblW w:w="0" w:type="auto"/>
        <w:tblInd w:w="5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65"/>
      </w:tblGrid>
      <w:tr w:rsidR="00776B79" w:rsidRPr="005D54AA" w14:paraId="777197D5" w14:textId="77777777" w:rsidTr="00B2468E">
        <w:trPr>
          <w:trHeight w:val="1884"/>
        </w:trPr>
        <w:tc>
          <w:tcPr>
            <w:tcW w:w="10065" w:type="dxa"/>
          </w:tcPr>
          <w:p w14:paraId="57273B03" w14:textId="26782277" w:rsidR="00D94C6C" w:rsidRPr="00147A49" w:rsidRDefault="00D94C6C" w:rsidP="00F52001">
            <w:pPr>
              <w:pStyle w:val="TableParagraph"/>
              <w:numPr>
                <w:ilvl w:val="0"/>
                <w:numId w:val="24"/>
              </w:numPr>
              <w:spacing w:before="51" w:line="243" w:lineRule="exact"/>
              <w:rPr>
                <w:rFonts w:ascii="Cascadia Mono SemiBold" w:hAnsi="Cascadia Mono SemiBold" w:cs="Cascadia Mono SemiBold"/>
              </w:rPr>
            </w:pP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147A49">
              <w:rPr>
                <w:rFonts w:ascii="Cascadia Mono SemiBold" w:hAnsi="Cascadia Mono SemiBold" w:cs="Cascadia Mono SemiBold"/>
              </w:rPr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147A49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SAFETY LABS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770017E1" w14:textId="276B88C0" w:rsidR="00776B79" w:rsidRDefault="00B2468E" w:rsidP="00E20D0D">
            <w:pPr>
              <w:pStyle w:val="TableParagraph"/>
              <w:spacing w:before="51" w:line="243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 xml:space="preserve">             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Product</w:t>
            </w:r>
            <w:r w:rsidR="00776B79" w:rsidRPr="00322716">
              <w:rPr>
                <w:b/>
                <w:bCs/>
                <w:iCs/>
                <w:color w:val="404040" w:themeColor="text1" w:themeTint="BF"/>
                <w:spacing w:val="-3"/>
                <w:sz w:val="24"/>
                <w:szCs w:val="24"/>
              </w:rPr>
              <w:t xml:space="preserve"> </w:t>
            </w:r>
            <w:r w:rsidR="00322716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B</w:t>
            </w:r>
            <w:r w:rsidR="00776B79" w:rsidRPr="00322716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ase</w:t>
            </w:r>
            <w:r w:rsidR="000D383B">
              <w:rPr>
                <w:b/>
                <w:bCs/>
                <w:iCs/>
                <w:color w:val="404040" w:themeColor="text1" w:themeTint="BF"/>
                <w:sz w:val="24"/>
                <w:szCs w:val="24"/>
              </w:rPr>
              <w:t>d</w:t>
            </w:r>
            <w:r w:rsidR="006303D1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>:</w:t>
            </w:r>
            <w:r w:rsidR="00776B79" w:rsidRPr="00CF7E05">
              <w:rPr>
                <w:b/>
                <w:bCs/>
                <w:i/>
                <w:color w:val="404040" w:themeColor="text1" w:themeTint="BF"/>
                <w:spacing w:val="-2"/>
                <w:sz w:val="24"/>
                <w:szCs w:val="24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Tele Medicine Health-Care/Home-Care Company</w:t>
            </w:r>
            <w:r w:rsidR="007D0C3F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 xml:space="preserve"> </w:t>
            </w:r>
          </w:p>
          <w:p w14:paraId="5FD3B379" w14:textId="08EA5325" w:rsidR="00DE5269" w:rsidRPr="00013D04" w:rsidRDefault="00912F09" w:rsidP="007D0C3F">
            <w:pPr>
              <w:pStyle w:val="TableParagraph"/>
              <w:spacing w:before="51" w:line="243" w:lineRule="exact"/>
              <w:ind w:left="72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 w:rsidRPr="00013D04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Roles:</w:t>
            </w:r>
            <w:r w:rsidR="00DE5269" w:rsidRPr="00013D04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 xml:space="preserve"> Java Developer &gt; Full-Stack </w:t>
            </w:r>
            <w:r w:rsidR="000F3D31" w:rsidRPr="00013D04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D</w:t>
            </w:r>
            <w:r w:rsidR="00DE5269" w:rsidRPr="00013D04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eveloper &gt; JavaScript and Java Full-Stack Developer</w:t>
            </w:r>
          </w:p>
          <w:p w14:paraId="6AF584AD" w14:textId="7FF98A0B" w:rsidR="004B7599" w:rsidRPr="004B7599" w:rsidRDefault="004B7599" w:rsidP="004B7599">
            <w:pPr>
              <w:pStyle w:val="TableParagraph"/>
              <w:spacing w:before="51" w:line="243" w:lineRule="exact"/>
              <w:ind w:left="72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Feb-2022 - Present</w:t>
            </w:r>
          </w:p>
          <w:p w14:paraId="6A50685F" w14:textId="53D5C4F0" w:rsidR="005B5E53" w:rsidRPr="00DD6619" w:rsidRDefault="00F40154" w:rsidP="00F52001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Fixed </w:t>
            </w:r>
            <w:r w:rsidR="00EC0D47"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bug</w:t>
            </w:r>
            <w:r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>s</w:t>
            </w:r>
            <w:r w:rsidR="00EC0D47">
              <w:rPr>
                <w:rFonts w:ascii="Verdana" w:hAnsi="Verdana"/>
                <w:color w:val="000000"/>
                <w:sz w:val="20"/>
                <w:szCs w:val="20"/>
                <w:shd w:val="clear" w:color="auto" w:fill="FFFFFF"/>
              </w:rPr>
              <w:t xml:space="preserve">, </w:t>
            </w:r>
            <w:r w:rsidR="00E64D2B">
              <w:rPr>
                <w:sz w:val="24"/>
                <w:szCs w:val="24"/>
              </w:rPr>
              <w:t>optimized, and e</w:t>
            </w:r>
            <w:r w:rsidR="00801B94" w:rsidRPr="005D54AA">
              <w:rPr>
                <w:sz w:val="24"/>
                <w:szCs w:val="24"/>
              </w:rPr>
              <w:t>nhance</w:t>
            </w:r>
            <w:r w:rsidR="00E64D2B">
              <w:rPr>
                <w:sz w:val="24"/>
                <w:szCs w:val="24"/>
              </w:rPr>
              <w:t xml:space="preserve"> </w:t>
            </w:r>
            <w:r w:rsidR="00801B94" w:rsidRPr="005D54AA">
              <w:rPr>
                <w:sz w:val="24"/>
                <w:szCs w:val="24"/>
              </w:rPr>
              <w:t xml:space="preserve">the performance of </w:t>
            </w:r>
            <w:r w:rsidR="00322716">
              <w:rPr>
                <w:sz w:val="24"/>
                <w:szCs w:val="24"/>
              </w:rPr>
              <w:t xml:space="preserve">Server </w:t>
            </w:r>
            <w:r w:rsidR="00801B94" w:rsidRPr="005D54AA">
              <w:rPr>
                <w:sz w:val="24"/>
                <w:szCs w:val="24"/>
              </w:rPr>
              <w:t>APIs and Client-</w:t>
            </w:r>
            <w:r w:rsidR="00DD0194">
              <w:rPr>
                <w:sz w:val="24"/>
                <w:szCs w:val="24"/>
              </w:rPr>
              <w:t xml:space="preserve">application </w:t>
            </w:r>
            <w:r w:rsidR="00801B94" w:rsidRPr="005D54AA">
              <w:rPr>
                <w:sz w:val="24"/>
                <w:szCs w:val="24"/>
              </w:rPr>
              <w:t xml:space="preserve">running on </w:t>
            </w:r>
            <w:r w:rsidR="00CD0340">
              <w:rPr>
                <w:sz w:val="24"/>
                <w:szCs w:val="24"/>
              </w:rPr>
              <w:t>web servers</w:t>
            </w:r>
            <w:r w:rsidR="00CD0340" w:rsidRPr="005D54AA">
              <w:rPr>
                <w:sz w:val="24"/>
                <w:szCs w:val="24"/>
              </w:rPr>
              <w:t xml:space="preserve"> </w:t>
            </w:r>
            <w:r w:rsidR="00CD0340">
              <w:rPr>
                <w:sz w:val="24"/>
                <w:szCs w:val="24"/>
              </w:rPr>
              <w:t xml:space="preserve">and </w:t>
            </w:r>
            <w:r w:rsidR="00801B94" w:rsidRPr="005D54AA">
              <w:rPr>
                <w:sz w:val="24"/>
                <w:szCs w:val="24"/>
              </w:rPr>
              <w:t>companie</w:t>
            </w:r>
            <w:r w:rsidR="00CD0340">
              <w:rPr>
                <w:sz w:val="24"/>
                <w:szCs w:val="24"/>
              </w:rPr>
              <w:t>s</w:t>
            </w:r>
            <w:r w:rsidR="00801B94" w:rsidRPr="005D54AA">
              <w:rPr>
                <w:sz w:val="24"/>
                <w:szCs w:val="24"/>
              </w:rPr>
              <w:t xml:space="preserve"> dedicated hardware</w:t>
            </w:r>
            <w:r w:rsidR="00705B4C">
              <w:rPr>
                <w:sz w:val="24"/>
                <w:szCs w:val="24"/>
              </w:rPr>
              <w:t>.</w:t>
            </w:r>
          </w:p>
          <w:p w14:paraId="2DE0E258" w14:textId="77777777" w:rsidR="005B5E53" w:rsidRDefault="005B5E53" w:rsidP="00704E46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0"/>
              <w:rPr>
                <w:sz w:val="24"/>
                <w:szCs w:val="24"/>
              </w:rPr>
            </w:pPr>
          </w:p>
          <w:p w14:paraId="101BFEDC" w14:textId="49D8D8B3" w:rsidR="00776B79" w:rsidRDefault="00F40154" w:rsidP="00F52001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</w:t>
            </w:r>
            <w:r w:rsidR="0009728B" w:rsidRPr="00FB646C">
              <w:rPr>
                <w:sz w:val="24"/>
                <w:szCs w:val="24"/>
              </w:rPr>
              <w:t>ed</w:t>
            </w:r>
            <w:r w:rsidR="00812898">
              <w:rPr>
                <w:sz w:val="24"/>
                <w:szCs w:val="24"/>
              </w:rPr>
              <w:t xml:space="preserve"> the</w:t>
            </w:r>
            <w:r w:rsidR="00776B79" w:rsidRPr="00FB646C">
              <w:rPr>
                <w:sz w:val="24"/>
                <w:szCs w:val="24"/>
              </w:rPr>
              <w:t xml:space="preserve"> developer</w:t>
            </w:r>
            <w:r w:rsidR="00776B79" w:rsidRPr="00FB646C">
              <w:rPr>
                <w:spacing w:val="-1"/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team</w:t>
            </w:r>
            <w:r w:rsidR="00776B79" w:rsidRPr="00FB646C">
              <w:rPr>
                <w:spacing w:val="-3"/>
                <w:sz w:val="24"/>
                <w:szCs w:val="24"/>
              </w:rPr>
              <w:t xml:space="preserve"> to create </w:t>
            </w:r>
            <w:r w:rsidR="00776B79" w:rsidRPr="00FB646C">
              <w:rPr>
                <w:sz w:val="24"/>
                <w:szCs w:val="24"/>
              </w:rPr>
              <w:t xml:space="preserve">a role-based </w:t>
            </w:r>
            <w:r w:rsidR="0078599C">
              <w:rPr>
                <w:sz w:val="24"/>
                <w:szCs w:val="24"/>
              </w:rPr>
              <w:t xml:space="preserve">responsive, </w:t>
            </w:r>
            <w:r w:rsidR="001A6C2B">
              <w:rPr>
                <w:sz w:val="24"/>
                <w:szCs w:val="24"/>
              </w:rPr>
              <w:t>authentication-</w:t>
            </w:r>
            <w:r w:rsidR="00776B79" w:rsidRPr="00FB646C">
              <w:rPr>
                <w:sz w:val="24"/>
                <w:szCs w:val="24"/>
              </w:rPr>
              <w:t xml:space="preserve">authorization </w:t>
            </w:r>
            <w:r w:rsidR="004A1F47">
              <w:rPr>
                <w:sz w:val="24"/>
                <w:szCs w:val="24"/>
              </w:rPr>
              <w:t xml:space="preserve">based </w:t>
            </w:r>
            <w:r w:rsidR="00776B79" w:rsidRPr="00FB646C">
              <w:rPr>
                <w:sz w:val="24"/>
                <w:szCs w:val="24"/>
              </w:rPr>
              <w:t>web-portal,</w:t>
            </w:r>
            <w:r w:rsidR="00DB6A41" w:rsidRPr="00FB646C">
              <w:rPr>
                <w:sz w:val="24"/>
                <w:szCs w:val="24"/>
              </w:rPr>
              <w:t xml:space="preserve"> </w:t>
            </w:r>
            <w:r w:rsidR="00775D77">
              <w:rPr>
                <w:sz w:val="24"/>
                <w:szCs w:val="24"/>
              </w:rPr>
              <w:t>using</w:t>
            </w:r>
            <w:r w:rsidR="00776B79" w:rsidRPr="00FB646C">
              <w:rPr>
                <w:sz w:val="24"/>
                <w:szCs w:val="24"/>
              </w:rPr>
              <w:t xml:space="preserve"> Java</w:t>
            </w:r>
            <w:r w:rsidR="00047143">
              <w:rPr>
                <w:sz w:val="24"/>
                <w:szCs w:val="24"/>
              </w:rPr>
              <w:t>,</w:t>
            </w:r>
            <w:r w:rsidR="00DB6A41" w:rsidRPr="00FB646C">
              <w:rPr>
                <w:sz w:val="24"/>
                <w:szCs w:val="24"/>
              </w:rPr>
              <w:t xml:space="preserve"> HTML5</w:t>
            </w:r>
            <w:r w:rsidR="0008451A">
              <w:rPr>
                <w:sz w:val="24"/>
                <w:szCs w:val="24"/>
              </w:rPr>
              <w:t xml:space="preserve">, </w:t>
            </w:r>
            <w:r w:rsidR="009948B4">
              <w:rPr>
                <w:sz w:val="24"/>
                <w:szCs w:val="24"/>
              </w:rPr>
              <w:t>CSS</w:t>
            </w:r>
            <w:r w:rsidR="00DB6A41" w:rsidRPr="00FB646C">
              <w:rPr>
                <w:sz w:val="24"/>
                <w:szCs w:val="24"/>
              </w:rPr>
              <w:t>3</w:t>
            </w:r>
            <w:r w:rsidR="0008451A">
              <w:rPr>
                <w:sz w:val="24"/>
                <w:szCs w:val="24"/>
              </w:rPr>
              <w:t>, JavaScript</w:t>
            </w:r>
            <w:r w:rsidR="00DB6A41" w:rsidRPr="00FB646C">
              <w:rPr>
                <w:sz w:val="24"/>
                <w:szCs w:val="24"/>
              </w:rPr>
              <w:t xml:space="preserve"> </w:t>
            </w:r>
            <w:r w:rsidR="00047143">
              <w:rPr>
                <w:sz w:val="24"/>
                <w:szCs w:val="24"/>
              </w:rPr>
              <w:t>to connect patients and doctors</w:t>
            </w:r>
            <w:r w:rsidR="00776B79" w:rsidRPr="00FB646C">
              <w:rPr>
                <w:sz w:val="24"/>
                <w:szCs w:val="24"/>
              </w:rPr>
              <w:t xml:space="preserve">, </w:t>
            </w:r>
            <w:r w:rsidR="00DB6A41" w:rsidRPr="00FB646C">
              <w:rPr>
                <w:sz w:val="24"/>
                <w:szCs w:val="24"/>
              </w:rPr>
              <w:t>work</w:t>
            </w:r>
            <w:r w:rsidR="0018487C">
              <w:rPr>
                <w:sz w:val="24"/>
                <w:szCs w:val="24"/>
              </w:rPr>
              <w:t xml:space="preserve">ed </w:t>
            </w:r>
            <w:r w:rsidR="00DB6A41" w:rsidRPr="00FB646C">
              <w:rPr>
                <w:sz w:val="24"/>
                <w:szCs w:val="24"/>
              </w:rPr>
              <w:t xml:space="preserve">on Salesforce as developer to </w:t>
            </w:r>
            <w:r w:rsidR="00776B79" w:rsidRPr="00FB646C">
              <w:rPr>
                <w:sz w:val="24"/>
                <w:szCs w:val="24"/>
              </w:rPr>
              <w:t xml:space="preserve">deigned </w:t>
            </w:r>
            <w:r w:rsidR="00016BAE">
              <w:rPr>
                <w:sz w:val="24"/>
                <w:szCs w:val="24"/>
              </w:rPr>
              <w:t>the</w:t>
            </w:r>
            <w:r w:rsidR="00776B79" w:rsidRPr="00FB646C">
              <w:rPr>
                <w:sz w:val="24"/>
                <w:szCs w:val="24"/>
              </w:rPr>
              <w:t xml:space="preserve"> </w:t>
            </w:r>
            <w:r w:rsidR="008169D5" w:rsidRPr="00FB646C">
              <w:rPr>
                <w:sz w:val="24"/>
                <w:szCs w:val="24"/>
              </w:rPr>
              <w:t xml:space="preserve">portal </w:t>
            </w:r>
            <w:r w:rsidR="00637310">
              <w:rPr>
                <w:sz w:val="24"/>
                <w:szCs w:val="24"/>
              </w:rPr>
              <w:t>responsible to</w:t>
            </w:r>
            <w:r w:rsidR="008169D5" w:rsidRPr="00FB646C">
              <w:rPr>
                <w:sz w:val="24"/>
                <w:szCs w:val="24"/>
              </w:rPr>
              <w:t xml:space="preserve"> </w:t>
            </w:r>
            <w:r w:rsidR="00776B79" w:rsidRPr="00FB646C">
              <w:rPr>
                <w:sz w:val="24"/>
                <w:szCs w:val="24"/>
              </w:rPr>
              <w:t>scheduler, track</w:t>
            </w:r>
            <w:r w:rsidR="008169D5" w:rsidRPr="00FB646C">
              <w:rPr>
                <w:sz w:val="24"/>
                <w:szCs w:val="24"/>
              </w:rPr>
              <w:t>,</w:t>
            </w:r>
            <w:r w:rsidR="00776B79" w:rsidRPr="00FB646C">
              <w:rPr>
                <w:sz w:val="24"/>
                <w:szCs w:val="24"/>
              </w:rPr>
              <w:t xml:space="preserve"> control and plan days for practitioners and patients</w:t>
            </w:r>
            <w:r w:rsidR="004A44A7">
              <w:rPr>
                <w:sz w:val="24"/>
                <w:szCs w:val="24"/>
              </w:rPr>
              <w:t>.</w:t>
            </w:r>
          </w:p>
          <w:p w14:paraId="71818156" w14:textId="77777777" w:rsidR="00FB646C" w:rsidRPr="00FB646C" w:rsidRDefault="00FB646C" w:rsidP="00FB646C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1132"/>
              <w:rPr>
                <w:sz w:val="24"/>
                <w:szCs w:val="24"/>
              </w:rPr>
            </w:pPr>
          </w:p>
          <w:p w14:paraId="1D0CFAEA" w14:textId="2C09EE5C" w:rsidR="00776B79" w:rsidRPr="005D54AA" w:rsidRDefault="00776B79" w:rsidP="00F52001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3" w:lineRule="exact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Implemented </w:t>
            </w:r>
            <w:r w:rsidR="00B068F5">
              <w:rPr>
                <w:sz w:val="24"/>
                <w:szCs w:val="24"/>
              </w:rPr>
              <w:t>high-</w:t>
            </w:r>
            <w:r w:rsidRPr="005D54AA">
              <w:rPr>
                <w:sz w:val="24"/>
                <w:szCs w:val="24"/>
              </w:rPr>
              <w:t xml:space="preserve">quality JavaScript and </w:t>
            </w:r>
            <w:r w:rsidR="0009728B">
              <w:rPr>
                <w:sz w:val="24"/>
                <w:szCs w:val="24"/>
              </w:rPr>
              <w:t xml:space="preserve">related </w:t>
            </w:r>
            <w:r w:rsidRPr="005D54AA">
              <w:rPr>
                <w:sz w:val="24"/>
                <w:szCs w:val="24"/>
              </w:rPr>
              <w:t>library code</w:t>
            </w:r>
            <w:r w:rsidR="00BC503E">
              <w:rPr>
                <w:sz w:val="24"/>
                <w:szCs w:val="24"/>
              </w:rPr>
              <w:t xml:space="preserve"> on front-end applications</w:t>
            </w:r>
            <w:r w:rsidRPr="005D54AA">
              <w:rPr>
                <w:sz w:val="24"/>
                <w:szCs w:val="24"/>
              </w:rPr>
              <w:t xml:space="preserve"> to make </w:t>
            </w:r>
            <w:r w:rsidR="00FB75E6">
              <w:rPr>
                <w:sz w:val="24"/>
                <w:szCs w:val="24"/>
              </w:rPr>
              <w:t xml:space="preserve">them </w:t>
            </w:r>
            <w:r w:rsidRPr="005D54AA">
              <w:rPr>
                <w:sz w:val="24"/>
                <w:szCs w:val="24"/>
              </w:rPr>
              <w:t>run seamlessly by changing the suitable architecture,</w:t>
            </w:r>
          </w:p>
          <w:p w14:paraId="65F36C57" w14:textId="77777777" w:rsidR="00776B79" w:rsidRDefault="00776B79" w:rsidP="00D2052A">
            <w:pPr>
              <w:pStyle w:val="TableParagraph"/>
              <w:tabs>
                <w:tab w:val="left" w:pos="1131"/>
                <w:tab w:val="left" w:pos="1132"/>
              </w:tabs>
              <w:spacing w:line="254" w:lineRule="exact"/>
              <w:ind w:left="0"/>
              <w:rPr>
                <w:sz w:val="24"/>
                <w:szCs w:val="24"/>
              </w:rPr>
            </w:pPr>
          </w:p>
          <w:p w14:paraId="469044D6" w14:textId="27678644" w:rsidR="00776B79" w:rsidRPr="005D54AA" w:rsidRDefault="0096119B" w:rsidP="00F52001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54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Managed </w:t>
            </w:r>
            <w:r w:rsidR="00776B79" w:rsidRPr="005D54AA">
              <w:rPr>
                <w:sz w:val="24"/>
                <w:szCs w:val="24"/>
              </w:rPr>
              <w:t>all</w:t>
            </w:r>
            <w:r w:rsidR="00776B79" w:rsidRPr="005D54AA">
              <w:rPr>
                <w:spacing w:val="-1"/>
                <w:sz w:val="24"/>
                <w:szCs w:val="24"/>
              </w:rPr>
              <w:t xml:space="preserve"> </w:t>
            </w:r>
            <w:r w:rsidR="00665A90">
              <w:rPr>
                <w:spacing w:val="-1"/>
                <w:sz w:val="24"/>
                <w:szCs w:val="24"/>
              </w:rPr>
              <w:t xml:space="preserve">6 </w:t>
            </w:r>
            <w:r w:rsidR="00776B79" w:rsidRPr="005D54AA">
              <w:rPr>
                <w:sz w:val="24"/>
                <w:szCs w:val="24"/>
              </w:rPr>
              <w:t>client</w:t>
            </w:r>
            <w:r w:rsidR="00776B79" w:rsidRPr="005D54AA">
              <w:rPr>
                <w:spacing w:val="-2"/>
                <w:sz w:val="24"/>
                <w:szCs w:val="24"/>
              </w:rPr>
              <w:t>-</w:t>
            </w:r>
            <w:r w:rsidR="00776B79" w:rsidRPr="005D54AA">
              <w:rPr>
                <w:sz w:val="24"/>
                <w:szCs w:val="24"/>
              </w:rPr>
              <w:t>side</w:t>
            </w:r>
            <w:r w:rsidR="00776B79" w:rsidRPr="005D54AA">
              <w:rPr>
                <w:spacing w:val="-2"/>
                <w:sz w:val="24"/>
                <w:szCs w:val="24"/>
              </w:rPr>
              <w:t xml:space="preserve"> applications </w:t>
            </w:r>
            <w:r w:rsidR="00776B79" w:rsidRPr="005D54AA">
              <w:rPr>
                <w:sz w:val="24"/>
                <w:szCs w:val="24"/>
              </w:rPr>
              <w:t xml:space="preserve">to create functionalities </w:t>
            </w:r>
            <w:r w:rsidR="00667ECC">
              <w:rPr>
                <w:sz w:val="24"/>
                <w:szCs w:val="24"/>
              </w:rPr>
              <w:t xml:space="preserve">and </w:t>
            </w:r>
            <w:r w:rsidR="00B5068F">
              <w:rPr>
                <w:sz w:val="24"/>
                <w:szCs w:val="24"/>
              </w:rPr>
              <w:t xml:space="preserve">ensure </w:t>
            </w:r>
            <w:r w:rsidR="00776B79" w:rsidRPr="005D54AA">
              <w:rPr>
                <w:sz w:val="24"/>
                <w:szCs w:val="24"/>
              </w:rPr>
              <w:t>smooth and bugs free</w:t>
            </w:r>
            <w:r w:rsidR="00B5068F">
              <w:rPr>
                <w:sz w:val="24"/>
                <w:szCs w:val="24"/>
              </w:rPr>
              <w:t xml:space="preserve"> operation.</w:t>
            </w:r>
          </w:p>
          <w:p w14:paraId="27AD9505" w14:textId="77777777" w:rsidR="00776B79" w:rsidRDefault="00776B79" w:rsidP="001319D5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43"/>
              <w:rPr>
                <w:sz w:val="24"/>
                <w:szCs w:val="24"/>
              </w:rPr>
            </w:pPr>
          </w:p>
          <w:p w14:paraId="764C606A" w14:textId="07435016" w:rsidR="00C5397D" w:rsidRPr="00B033FF" w:rsidRDefault="000B6628" w:rsidP="00B033FF">
            <w:pPr>
              <w:pStyle w:val="TableParagraph"/>
              <w:numPr>
                <w:ilvl w:val="0"/>
                <w:numId w:val="24"/>
              </w:numPr>
              <w:tabs>
                <w:tab w:val="left" w:pos="1131"/>
                <w:tab w:val="left" w:pos="1132"/>
              </w:tabs>
              <w:spacing w:line="249" w:lineRule="auto"/>
              <w:ind w:right="343"/>
              <w:rPr>
                <w:sz w:val="24"/>
                <w:szCs w:val="24"/>
              </w:rPr>
            </w:pPr>
            <w:r>
              <w:rPr>
                <w:rFonts w:ascii="Roboto" w:hAnsi="Roboto"/>
                <w:color w:val="111111"/>
              </w:rPr>
              <w:t>Collaborated</w:t>
            </w:r>
            <w:r w:rsidR="00776B79" w:rsidRPr="005D54AA">
              <w:rPr>
                <w:sz w:val="24"/>
                <w:szCs w:val="24"/>
              </w:rPr>
              <w:t xml:space="preserve"> with</w:t>
            </w:r>
            <w:r w:rsidR="00776B79" w:rsidRPr="005D54AA">
              <w:rPr>
                <w:spacing w:val="-1"/>
                <w:sz w:val="24"/>
                <w:szCs w:val="24"/>
              </w:rPr>
              <w:t xml:space="preserve"> </w:t>
            </w:r>
            <w:r w:rsidR="00776B79" w:rsidRPr="005D54AA">
              <w:rPr>
                <w:sz w:val="24"/>
                <w:szCs w:val="24"/>
              </w:rPr>
              <w:t>Q/A</w:t>
            </w:r>
            <w:r w:rsidR="00776B79" w:rsidRPr="005D54AA">
              <w:rPr>
                <w:spacing w:val="-3"/>
                <w:sz w:val="24"/>
                <w:szCs w:val="24"/>
              </w:rPr>
              <w:t xml:space="preserve"> </w:t>
            </w:r>
            <w:r w:rsidR="00776B79" w:rsidRPr="005D54AA">
              <w:rPr>
                <w:sz w:val="24"/>
                <w:szCs w:val="24"/>
              </w:rPr>
              <w:t>team</w:t>
            </w:r>
            <w:r w:rsidR="00776B79" w:rsidRPr="005D54AA">
              <w:rPr>
                <w:spacing w:val="-3"/>
                <w:sz w:val="24"/>
                <w:szCs w:val="24"/>
              </w:rPr>
              <w:t xml:space="preserve"> and provide</w:t>
            </w:r>
            <w:r w:rsidR="00211F91">
              <w:rPr>
                <w:spacing w:val="-3"/>
                <w:sz w:val="24"/>
                <w:szCs w:val="24"/>
              </w:rPr>
              <w:t>d</w:t>
            </w:r>
            <w:r w:rsidR="00776B79" w:rsidRPr="005D54AA">
              <w:rPr>
                <w:spacing w:val="-3"/>
                <w:sz w:val="24"/>
                <w:szCs w:val="24"/>
              </w:rPr>
              <w:t xml:space="preserve"> </w:t>
            </w:r>
            <w:r w:rsidR="00AB3AD5">
              <w:rPr>
                <w:sz w:val="24"/>
                <w:szCs w:val="24"/>
              </w:rPr>
              <w:t>detail</w:t>
            </w:r>
            <w:r w:rsidR="00EF040D">
              <w:rPr>
                <w:sz w:val="24"/>
                <w:szCs w:val="24"/>
              </w:rPr>
              <w:t>ed</w:t>
            </w:r>
            <w:r w:rsidR="00AB3AD5">
              <w:rPr>
                <w:sz w:val="24"/>
                <w:szCs w:val="24"/>
              </w:rPr>
              <w:t xml:space="preserve"> documentation</w:t>
            </w:r>
            <w:r w:rsidR="00776B79" w:rsidRPr="005D54AA">
              <w:rPr>
                <w:sz w:val="24"/>
                <w:szCs w:val="24"/>
              </w:rPr>
              <w:t xml:space="preserve"> </w:t>
            </w:r>
            <w:r w:rsidR="00EF040D">
              <w:rPr>
                <w:sz w:val="24"/>
                <w:szCs w:val="24"/>
              </w:rPr>
              <w:t>for product testing.</w:t>
            </w:r>
          </w:p>
          <w:p w14:paraId="063D444B" w14:textId="66C0DC91" w:rsidR="00776B79" w:rsidRPr="007517E5" w:rsidRDefault="00F52001" w:rsidP="007517E5">
            <w:pPr>
              <w:numPr>
                <w:ilvl w:val="0"/>
                <w:numId w:val="24"/>
              </w:numPr>
              <w:spacing w:before="100" w:beforeAutospacing="1" w:after="100" w:afterAutospacing="1" w:line="240" w:lineRule="auto"/>
              <w:rPr>
                <w:rFonts w:ascii="Roboto" w:eastAsia="Times New Roman" w:hAnsi="Roboto" w:cs="Times New Roman"/>
                <w:color w:val="111111"/>
                <w:sz w:val="24"/>
                <w:szCs w:val="24"/>
                <w:lang w:val="en-IN" w:eastAsia="en-IN"/>
              </w:rPr>
            </w:pPr>
            <w:r w:rsidRPr="00F52001">
              <w:rPr>
                <w:rFonts w:ascii="Calibri" w:eastAsia="Calibri" w:hAnsi="Calibri" w:cs="Calibri"/>
                <w:sz w:val="24"/>
                <w:szCs w:val="24"/>
              </w:rPr>
              <w:t>Configured and developed as a Salesforce Developer and Admi</w:t>
            </w:r>
            <w:r w:rsidR="008A17B6">
              <w:rPr>
                <w:rFonts w:ascii="Calibri" w:eastAsia="Calibri" w:hAnsi="Calibri" w:cs="Calibri"/>
                <w:sz w:val="24"/>
                <w:szCs w:val="24"/>
              </w:rPr>
              <w:t>n.</w:t>
            </w:r>
          </w:p>
        </w:tc>
      </w:tr>
      <w:tr w:rsidR="00776B79" w14:paraId="70635215" w14:textId="77777777" w:rsidTr="00B2468E">
        <w:trPr>
          <w:trHeight w:val="324"/>
        </w:trPr>
        <w:tc>
          <w:tcPr>
            <w:tcW w:w="10065" w:type="dxa"/>
          </w:tcPr>
          <w:p w14:paraId="5BDAB51F" w14:textId="6CC2992D" w:rsidR="00C7443F" w:rsidRPr="00CF7E05" w:rsidRDefault="00C7443F" w:rsidP="003E7B9A">
            <w:pPr>
              <w:pStyle w:val="TableParagraph"/>
              <w:spacing w:before="117" w:line="239" w:lineRule="exact"/>
              <w:ind w:left="0"/>
              <w:rPr>
                <w:rFonts w:ascii="Bahnschrift SemiBold" w:eastAsiaTheme="minorHAnsi" w:hAnsi="Bahnschrift SemiBold" w:cstheme="minorBidi"/>
                <w:b/>
                <w:caps/>
                <w:color w:val="4A9A82" w:themeColor="accent3" w:themeShade="BF"/>
                <w:sz w:val="24"/>
                <w:szCs w:val="36"/>
              </w:rPr>
            </w:pPr>
          </w:p>
        </w:tc>
      </w:tr>
      <w:tr w:rsidR="00776B79" w14:paraId="417E8092" w14:textId="77777777" w:rsidTr="00B2468E">
        <w:trPr>
          <w:trHeight w:val="2049"/>
        </w:trPr>
        <w:tc>
          <w:tcPr>
            <w:tcW w:w="10065" w:type="dxa"/>
          </w:tcPr>
          <w:p w14:paraId="6DBBAD77" w14:textId="7B3EAC4E" w:rsidR="003E7B9A" w:rsidRPr="003E7B9A" w:rsidRDefault="003E7B9A" w:rsidP="00FF63F4">
            <w:pPr>
              <w:pStyle w:val="TableParagraph"/>
              <w:numPr>
                <w:ilvl w:val="0"/>
                <w:numId w:val="25"/>
              </w:numPr>
              <w:spacing w:line="229" w:lineRule="exact"/>
            </w:pP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3E7B9A">
              <w:t xml:space="preserve"> 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</w:t>
            </w: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NetCreative Mind Sol</w:t>
            </w:r>
            <w:r w:rsidR="003375F8"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”</w:t>
            </w:r>
          </w:p>
          <w:p w14:paraId="2D50D815" w14:textId="6F4D962B" w:rsidR="00776B79" w:rsidRDefault="00B2468E" w:rsidP="00E711E2">
            <w:pPr>
              <w:pStyle w:val="TableParagraph"/>
              <w:spacing w:line="229" w:lineRule="exact"/>
              <w:ind w:left="0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 w:rsidRPr="00552C45">
              <w:t xml:space="preserve">            </w:t>
            </w:r>
            <w:r w:rsidR="00552C45">
              <w:t xml:space="preserve"> </w:t>
            </w:r>
            <w:r w:rsidRPr="00552C45">
              <w:t xml:space="preserve"> </w:t>
            </w:r>
            <w:r w:rsidR="00776B79" w:rsidRPr="000E4118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>3</w:t>
            </w:r>
            <w:r w:rsidR="00776B79" w:rsidRPr="000E4118">
              <w:rPr>
                <w:b/>
                <w:bCs/>
                <w:i/>
                <w:color w:val="404040" w:themeColor="text1" w:themeTint="BF"/>
                <w:sz w:val="24"/>
                <w:szCs w:val="24"/>
                <w:vertAlign w:val="superscript"/>
              </w:rPr>
              <w:t>rd</w:t>
            </w:r>
            <w:r w:rsidR="00776B79" w:rsidRPr="000E4118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</w:rPr>
              <w:t xml:space="preserve"> </w:t>
            </w:r>
            <w:r w:rsidR="00776B79" w:rsidRPr="000E4118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>party</w:t>
            </w:r>
            <w:r w:rsidR="00776B79" w:rsidRPr="000E4118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322716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project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company,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building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government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Web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and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3"/>
                <w:sz w:val="24"/>
                <w:szCs w:val="24"/>
                <w:u w:val="dotted"/>
              </w:rPr>
              <w:t xml:space="preserve"> 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Mobile</w:t>
            </w:r>
            <w:r w:rsidR="00776B79" w:rsidRPr="00322716">
              <w:rPr>
                <w:b/>
                <w:bCs/>
                <w:i/>
                <w:color w:val="404040" w:themeColor="text1" w:themeTint="BF"/>
                <w:spacing w:val="-4"/>
                <w:sz w:val="24"/>
                <w:szCs w:val="24"/>
                <w:u w:val="dotted"/>
              </w:rPr>
              <w:t>-</w:t>
            </w:r>
            <w:r w:rsidR="00776B79" w:rsidRPr="00322716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app</w:t>
            </w:r>
            <w:r w:rsidR="00204560"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  <w:t>lications</w:t>
            </w:r>
          </w:p>
          <w:p w14:paraId="7A26BAC6" w14:textId="5DBCA409" w:rsidR="00DD6619" w:rsidRPr="0060746D" w:rsidRDefault="00DD6619" w:rsidP="009D71B7">
            <w:pPr>
              <w:pStyle w:val="TableParagraph"/>
              <w:spacing w:line="229" w:lineRule="exact"/>
              <w:ind w:left="772"/>
              <w:rPr>
                <w:b/>
                <w:bCs/>
                <w:i/>
                <w:color w:val="404040" w:themeColor="text1" w:themeTint="BF"/>
                <w:sz w:val="24"/>
                <w:szCs w:val="24"/>
                <w:u w:val="dotted"/>
              </w:rPr>
            </w:pPr>
            <w:r w:rsidRPr="00E740AE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>Role: Java Trainee</w:t>
            </w:r>
            <w:r w:rsidR="00856817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 xml:space="preserve"> | </w:t>
            </w:r>
            <w:sdt>
              <w:sdtPr>
                <w:rPr>
                  <w:b/>
                  <w:bCs/>
                  <w:u w:val="dotted"/>
                </w:rPr>
                <w:id w:val="834419538"/>
                <w:placeholder>
                  <w:docPart w:val="03D64093BD09468E87C843C9C41E0142"/>
                </w:placeholder>
                <w15:appearance w15:val="hidden"/>
              </w:sdtPr>
              <w:sdtEndPr>
                <w:rPr>
                  <w:u w:val="none"/>
                </w:rPr>
              </w:sdtEndPr>
              <w:sdtContent>
                <w:r w:rsidR="00856817" w:rsidRPr="00A105FD">
                  <w:rPr>
                    <w:b/>
                    <w:bCs/>
                    <w:i/>
                    <w:color w:val="404040" w:themeColor="text1" w:themeTint="BF"/>
                    <w:sz w:val="24"/>
                    <w:szCs w:val="24"/>
                  </w:rPr>
                  <w:t>Oct 2021 – Jan 2022</w:t>
                </w:r>
              </w:sdtContent>
            </w:sdt>
          </w:p>
          <w:p w14:paraId="117E5933" w14:textId="58A091B9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198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Getting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thorough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documents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to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create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plan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 data flow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 seniors and BA,</w:t>
            </w:r>
          </w:p>
          <w:p w14:paraId="23033C87" w14:textId="77777777" w:rsidR="00EF5BE6" w:rsidRPr="005D54AA" w:rsidRDefault="00EF5BE6" w:rsidP="004C7F37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198"/>
              <w:rPr>
                <w:sz w:val="24"/>
                <w:szCs w:val="24"/>
              </w:rPr>
            </w:pPr>
          </w:p>
          <w:p w14:paraId="3730BC84" w14:textId="77777777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45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Handled UI/UX development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(using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Figma)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and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coding them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JSP and HTML5,</w:t>
            </w:r>
          </w:p>
          <w:p w14:paraId="7FB1416E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226"/>
              <w:rPr>
                <w:sz w:val="24"/>
                <w:szCs w:val="24"/>
              </w:rPr>
            </w:pPr>
          </w:p>
          <w:p w14:paraId="63BCD643" w14:textId="4E35C41C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226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Worked on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Newgen's</w:t>
            </w:r>
            <w:r w:rsidRPr="005D54AA">
              <w:rPr>
                <w:spacing w:val="-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products, like: OmniDoc, OmniScanner, and wrote code in Java,</w:t>
            </w:r>
            <w:r w:rsidRPr="005D54AA">
              <w:rPr>
                <w:spacing w:val="-2"/>
                <w:sz w:val="24"/>
                <w:szCs w:val="24"/>
              </w:rPr>
              <w:t xml:space="preserve"> and </w:t>
            </w:r>
            <w:r w:rsidRPr="005D54AA">
              <w:rPr>
                <w:sz w:val="24"/>
                <w:szCs w:val="24"/>
              </w:rPr>
              <w:t>Advanced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Java,</w:t>
            </w:r>
            <w:r w:rsidRPr="005D54AA">
              <w:rPr>
                <w:spacing w:val="-2"/>
                <w:sz w:val="24"/>
                <w:szCs w:val="24"/>
              </w:rPr>
              <w:t xml:space="preserve"> to create flow and </w:t>
            </w:r>
            <w:r w:rsidRPr="005D54AA">
              <w:rPr>
                <w:sz w:val="24"/>
                <w:szCs w:val="24"/>
              </w:rPr>
              <w:t>implement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validations,</w:t>
            </w:r>
          </w:p>
          <w:p w14:paraId="74B8E239" w14:textId="77777777" w:rsidR="00EF5BE6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1132" w:right="320"/>
              <w:rPr>
                <w:sz w:val="24"/>
                <w:szCs w:val="24"/>
              </w:rPr>
            </w:pPr>
          </w:p>
          <w:p w14:paraId="5E74BF06" w14:textId="3B870193" w:rsidR="00776B79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>Fixing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bugs</w:t>
            </w:r>
            <w:r w:rsidRPr="005D54AA">
              <w:rPr>
                <w:spacing w:val="-3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making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the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project</w:t>
            </w:r>
            <w:r w:rsidRPr="005D54AA">
              <w:rPr>
                <w:spacing w:val="-2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come</w:t>
            </w:r>
            <w:r w:rsidRPr="005D54AA">
              <w:rPr>
                <w:spacing w:val="-4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online</w:t>
            </w:r>
            <w:r w:rsidRPr="005D54AA">
              <w:rPr>
                <w:spacing w:val="1"/>
                <w:sz w:val="24"/>
                <w:szCs w:val="24"/>
              </w:rPr>
              <w:t xml:space="preserve"> </w:t>
            </w:r>
            <w:r w:rsidRPr="005D54AA">
              <w:rPr>
                <w:sz w:val="24"/>
                <w:szCs w:val="24"/>
              </w:rPr>
              <w:t>without issue</w:t>
            </w:r>
            <w:r w:rsidR="00BF210D">
              <w:rPr>
                <w:sz w:val="24"/>
                <w:szCs w:val="24"/>
              </w:rPr>
              <w:t>,</w:t>
            </w:r>
          </w:p>
          <w:p w14:paraId="66E12C0C" w14:textId="77777777" w:rsidR="00EF5BE6" w:rsidRPr="005D54AA" w:rsidRDefault="00EF5BE6" w:rsidP="00EF5BE6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4"/>
                <w:szCs w:val="24"/>
              </w:rPr>
            </w:pPr>
          </w:p>
          <w:p w14:paraId="3FD13E98" w14:textId="2C18E7B9" w:rsidR="00776B79" w:rsidRPr="005D54AA" w:rsidRDefault="00776B79" w:rsidP="00776B79">
            <w:pPr>
              <w:pStyle w:val="TableParagraph"/>
              <w:numPr>
                <w:ilvl w:val="0"/>
                <w:numId w:val="23"/>
              </w:numPr>
              <w:tabs>
                <w:tab w:val="left" w:pos="1131"/>
                <w:tab w:val="left" w:pos="1132"/>
              </w:tabs>
              <w:spacing w:line="249" w:lineRule="auto"/>
              <w:ind w:right="320"/>
              <w:rPr>
                <w:sz w:val="24"/>
                <w:szCs w:val="24"/>
              </w:rPr>
            </w:pPr>
            <w:r w:rsidRPr="005D54AA">
              <w:rPr>
                <w:sz w:val="24"/>
                <w:szCs w:val="24"/>
              </w:rPr>
              <w:t xml:space="preserve">Fixed many </w:t>
            </w:r>
            <w:r>
              <w:rPr>
                <w:sz w:val="24"/>
                <w:szCs w:val="24"/>
              </w:rPr>
              <w:t xml:space="preserve">unresponsive buggy </w:t>
            </w:r>
            <w:r w:rsidRPr="005D54AA">
              <w:rPr>
                <w:sz w:val="24"/>
                <w:szCs w:val="24"/>
              </w:rPr>
              <w:t>APIs</w:t>
            </w:r>
            <w:r>
              <w:rPr>
                <w:sz w:val="24"/>
                <w:szCs w:val="24"/>
              </w:rPr>
              <w:t xml:space="preserve"> which were </w:t>
            </w:r>
            <w:r w:rsidR="00BF210D">
              <w:rPr>
                <w:sz w:val="24"/>
                <w:szCs w:val="24"/>
              </w:rPr>
              <w:t xml:space="preserve">shut </w:t>
            </w:r>
            <w:r w:rsidRPr="005D54AA">
              <w:rPr>
                <w:sz w:val="24"/>
                <w:szCs w:val="24"/>
              </w:rPr>
              <w:t>for several month.</w:t>
            </w:r>
          </w:p>
          <w:p w14:paraId="6B7E0CB1" w14:textId="77777777" w:rsidR="00776B79" w:rsidRDefault="00776B79" w:rsidP="00E711E2">
            <w:pPr>
              <w:pStyle w:val="TableParagraph"/>
              <w:tabs>
                <w:tab w:val="left" w:pos="1131"/>
                <w:tab w:val="left" w:pos="1132"/>
              </w:tabs>
              <w:spacing w:line="249" w:lineRule="auto"/>
              <w:ind w:left="0" w:right="320"/>
              <w:rPr>
                <w:sz w:val="20"/>
              </w:rPr>
            </w:pPr>
          </w:p>
          <w:p w14:paraId="5DB9DC5C" w14:textId="22E197A7" w:rsidR="007D0C3F" w:rsidRPr="00CF22C5" w:rsidRDefault="007D0C3F" w:rsidP="007D0C3F">
            <w:pPr>
              <w:pStyle w:val="TableParagraph"/>
              <w:numPr>
                <w:ilvl w:val="0"/>
                <w:numId w:val="25"/>
              </w:numPr>
              <w:spacing w:line="229" w:lineRule="exact"/>
            </w:pPr>
            <w:r w:rsidRPr="00CE7BDD">
              <w:rPr>
                <w:rFonts w:ascii="Cascadia Mono SemiBold" w:eastAsiaTheme="minorHAnsi" w:hAnsi="Cascadia Mono SemiBold" w:cs="Cascadia Mono SemiBold"/>
                <w:b/>
                <w:caps/>
                <w:color w:val="4A9A82" w:themeColor="accent3" w:themeShade="BF"/>
                <w:sz w:val="24"/>
                <w:szCs w:val="36"/>
              </w:rPr>
              <w:t>ROLES AND RESPONSIBILITIES AT</w:t>
            </w:r>
            <w:r w:rsidRPr="003E7B9A">
              <w:t xml:space="preserve"> </w:t>
            </w:r>
            <w:r>
              <w:rPr>
                <w:rFonts w:ascii="Cascadia Mono SemiBold" w:eastAsiaTheme="minorHAnsi" w:hAnsi="Cascadia Mono SemiBold" w:cs="Cascadia Mono SemiBold"/>
                <w:b/>
                <w:caps/>
                <w:color w:val="398E98" w:themeColor="accent2" w:themeShade="BF"/>
                <w:sz w:val="24"/>
                <w:szCs w:val="36"/>
              </w:rPr>
              <w:t>“Daily Brief”</w:t>
            </w:r>
          </w:p>
          <w:p w14:paraId="5781BD54" w14:textId="0B95F9F2" w:rsidR="00F9300B" w:rsidRPr="00B5405A" w:rsidRDefault="004C7E44" w:rsidP="00901649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360"/>
              <w:rPr>
                <w:b/>
                <w:bCs/>
                <w:sz w:val="24"/>
                <w:szCs w:val="24"/>
                <w:u w:val="dotted"/>
              </w:rPr>
            </w:pPr>
            <w:r w:rsidRPr="00B5405A">
              <w:rPr>
                <w:b/>
                <w:bCs/>
                <w:sz w:val="24"/>
                <w:szCs w:val="24"/>
                <w:u w:val="dotted"/>
              </w:rPr>
              <w:t>News application and web application</w:t>
            </w:r>
          </w:p>
          <w:p w14:paraId="4F711D51" w14:textId="2C8579A7" w:rsidR="007D0C3F" w:rsidRPr="00B55808" w:rsidRDefault="00F9300B" w:rsidP="00B55808">
            <w:pPr>
              <w:pStyle w:val="TableParagraph"/>
              <w:tabs>
                <w:tab w:val="left" w:pos="1131"/>
                <w:tab w:val="left" w:pos="1132"/>
              </w:tabs>
              <w:spacing w:line="253" w:lineRule="exact"/>
              <w:ind w:left="360"/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</w:pPr>
            <w:r w:rsidRPr="00150192">
              <w:rPr>
                <w:b/>
                <w:bCs/>
                <w:i/>
                <w:color w:val="404040" w:themeColor="text1" w:themeTint="BF"/>
                <w:sz w:val="24"/>
                <w:szCs w:val="24"/>
              </w:rPr>
              <w:t xml:space="preserve">Role: Ambassador | </w:t>
            </w:r>
            <w:sdt>
              <w:sdtPr>
                <w:rPr>
                  <w:b/>
                  <w:bCs/>
                  <w:i/>
                  <w:color w:val="404040" w:themeColor="text1" w:themeTint="BF"/>
                  <w:sz w:val="24"/>
                  <w:szCs w:val="24"/>
                </w:rPr>
                <w:id w:val="-131711573"/>
                <w:placeholder>
                  <w:docPart w:val="7D72A9668B2E4BDCB6FBAEB794C30552"/>
                </w:placeholder>
                <w15:appearance w15:val="hidden"/>
              </w:sdtPr>
              <w:sdtEndPr/>
              <w:sdtContent>
                <w:r w:rsidRPr="00150192">
                  <w:rPr>
                    <w:b/>
                    <w:bCs/>
                    <w:i/>
                    <w:color w:val="404040" w:themeColor="text1" w:themeTint="BF"/>
                    <w:sz w:val="24"/>
                    <w:szCs w:val="24"/>
                  </w:rPr>
                  <w:t>Aug 2021 – Sept 2021</w:t>
                </w:r>
              </w:sdtContent>
            </w:sdt>
          </w:p>
        </w:tc>
      </w:tr>
    </w:tbl>
    <w:p w14:paraId="3D91FAE7" w14:textId="77777777" w:rsidR="00A84901" w:rsidRDefault="00A84901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</w:p>
    <w:p w14:paraId="3CE60C82" w14:textId="0DAC67B4" w:rsidR="00A33046" w:rsidRPr="0030473C" w:rsidRDefault="00644E46" w:rsidP="00165E5C">
      <w:pPr>
        <w:pStyle w:val="Heading1"/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</w:pPr>
      <w:r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“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Thank you for considering my application. I am confident that my strong background in</w:t>
      </w:r>
      <w:r w:rsidR="00A80045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Back-end and Front-end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(</w:t>
      </w:r>
      <w:r w:rsidR="00231353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Full-Stack</w:t>
      </w:r>
      <w:r w:rsidR="00A80045" w:rsidRPr="00BA7DCA">
        <w:rPr>
          <w:rFonts w:asciiTheme="minorHAnsi" w:hAnsiTheme="minorHAnsi"/>
          <w:b w:val="0"/>
          <w:i/>
          <w:iCs/>
          <w:caps w:val="0"/>
          <w:color w:val="0D0D0D" w:themeColor="text1" w:themeTint="F2"/>
          <w:sz w:val="22"/>
          <w:szCs w:val="32"/>
        </w:rPr>
        <w:t>)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Development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combined with my passion for 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development will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make me a valuable asset to </w:t>
      </w:r>
      <w:r w:rsidR="0078214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the</w:t>
      </w:r>
      <w:r w:rsidR="00231353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 xml:space="preserve"> company</w:t>
      </w:r>
      <w:r w:rsidR="0030473C" w:rsidRPr="0030473C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. I am eager to contribute my expertise and drive success within your organization.</w:t>
      </w:r>
      <w:r w:rsidRPr="00D358F9">
        <w:rPr>
          <w:rFonts w:asciiTheme="minorHAnsi" w:hAnsiTheme="minorHAnsi"/>
          <w:b w:val="0"/>
          <w:caps w:val="0"/>
          <w:color w:val="0D0D0D" w:themeColor="text1" w:themeTint="F2"/>
          <w:sz w:val="24"/>
          <w:szCs w:val="36"/>
        </w:rPr>
        <w:t>”</w:t>
      </w:r>
    </w:p>
    <w:sectPr w:rsidR="00A33046" w:rsidRPr="0030473C" w:rsidSect="002E78C0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9617B2" w14:textId="77777777" w:rsidR="001960FE" w:rsidRDefault="001960FE" w:rsidP="0085363C">
      <w:pPr>
        <w:spacing w:line="240" w:lineRule="auto"/>
      </w:pPr>
      <w:r>
        <w:separator/>
      </w:r>
    </w:p>
  </w:endnote>
  <w:endnote w:type="continuationSeparator" w:id="0">
    <w:p w14:paraId="05AE26F5" w14:textId="77777777" w:rsidR="001960FE" w:rsidRDefault="001960FE" w:rsidP="0085363C">
      <w:pPr>
        <w:spacing w:line="240" w:lineRule="auto"/>
      </w:pPr>
      <w:r>
        <w:continuationSeparator/>
      </w:r>
    </w:p>
  </w:endnote>
  <w:endnote w:type="continuationNotice" w:id="1">
    <w:p w14:paraId="3505A7EF" w14:textId="77777777" w:rsidR="001960FE" w:rsidRDefault="001960F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199C6E8-7070-42AA-B90C-A37CF812D7F5}"/>
    <w:embedBold r:id="rId2" w:fontKey="{25385BF3-C1DF-4316-A415-13C1F08DFD84}"/>
    <w:embedBoldItalic r:id="rId3" w:fontKey="{C00448B2-A288-47B7-A4FF-9FACB4EFC62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  <w:embedRegular r:id="rId4" w:fontKey="{809043A3-D112-452F-9B10-3ECE44763DED}"/>
    <w:embedBold r:id="rId5" w:fontKey="{E3C7BBBF-6C0A-46D5-8EAD-91F384017A4D}"/>
    <w:embedItalic r:id="rId6" w:fontKey="{24407F07-8AF2-492B-B916-E7B75D94C14E}"/>
    <w:embedBoldItalic r:id="rId7" w:fontKey="{51F7E37C-AE2A-4DCB-AC26-DE3A5FC66F8B}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  <w:embedRegular r:id="rId8" w:fontKey="{AE1A68C8-D2DE-4B37-AB56-3D0BADE564FE}"/>
    <w:embedBold r:id="rId9" w:fontKey="{33438FA3-ED40-4638-95E5-57B8416BFDF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AE7E9FD6-0EBF-431A-A2CE-10ED7255F5C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B38E70FA-1A1A-40B2-AC5F-5148B2BC5646}"/>
    <w:embedBold r:id="rId12" w:fontKey="{7348824C-D53C-4BA1-8E4A-8DBF61A33930}"/>
    <w:embedItalic r:id="rId13" w:fontKey="{7C913042-BAF3-45B1-91CA-110FA8B89CC6}"/>
    <w:embedBoldItalic r:id="rId14" w:fontKey="{5E4EF45F-E264-4DDB-90A8-EE66DFBC0987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D2C897E4-08E4-4A76-9F02-194907D6F8C0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6" w:fontKey="{BB5EB82C-A359-4D44-BC37-E4C8928DF87D}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7" w:fontKey="{178174F1-B91C-462C-A108-B4FE4CEE09D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8" w:fontKey="{7D7B9364-80CD-4C6B-9614-FA3DAA836EEE}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  <w:embedBold r:id="rId19" w:fontKey="{3D8414B7-2EA9-4C29-A9D5-6F8B31FE997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03B55A" w14:textId="77777777" w:rsidR="001960FE" w:rsidRDefault="001960FE" w:rsidP="0085363C">
      <w:pPr>
        <w:spacing w:line="240" w:lineRule="auto"/>
      </w:pPr>
      <w:r>
        <w:separator/>
      </w:r>
    </w:p>
  </w:footnote>
  <w:footnote w:type="continuationSeparator" w:id="0">
    <w:p w14:paraId="41FAC931" w14:textId="77777777" w:rsidR="001960FE" w:rsidRDefault="001960FE" w:rsidP="0085363C">
      <w:pPr>
        <w:spacing w:line="240" w:lineRule="auto"/>
      </w:pPr>
      <w:r>
        <w:continuationSeparator/>
      </w:r>
    </w:p>
  </w:footnote>
  <w:footnote w:type="continuationNotice" w:id="1">
    <w:p w14:paraId="59FFFAEA" w14:textId="77777777" w:rsidR="001960FE" w:rsidRDefault="001960FE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A0C99"/>
    <w:multiLevelType w:val="hybridMultilevel"/>
    <w:tmpl w:val="053E9928"/>
    <w:lvl w:ilvl="0" w:tplc="43E64A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A6884A8A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FC4CA824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DFDEE7B8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0FCE9CC4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5B4D29E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B7B064C4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454CFB60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543C1C16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8D56BBB"/>
    <w:multiLevelType w:val="hybridMultilevel"/>
    <w:tmpl w:val="5C7EDD26"/>
    <w:lvl w:ilvl="0" w:tplc="92263CD8">
      <w:numFmt w:val="bullet"/>
      <w:lvlText w:val=""/>
      <w:lvlJc w:val="left"/>
      <w:pPr>
        <w:ind w:left="1132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8DC07602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2" w:tplc="C7B626EC">
      <w:numFmt w:val="bullet"/>
      <w:lvlText w:val="•"/>
      <w:lvlJc w:val="left"/>
      <w:pPr>
        <w:ind w:left="2331" w:hanging="360"/>
      </w:pPr>
      <w:rPr>
        <w:rFonts w:hint="default"/>
        <w:lang w:val="en-US" w:eastAsia="en-US" w:bidi="ar-SA"/>
      </w:rPr>
    </w:lvl>
    <w:lvl w:ilvl="3" w:tplc="71600B4A">
      <w:numFmt w:val="bullet"/>
      <w:lvlText w:val="•"/>
      <w:lvlJc w:val="left"/>
      <w:pPr>
        <w:ind w:left="2927" w:hanging="360"/>
      </w:pPr>
      <w:rPr>
        <w:rFonts w:hint="default"/>
        <w:lang w:val="en-US" w:eastAsia="en-US" w:bidi="ar-SA"/>
      </w:rPr>
    </w:lvl>
    <w:lvl w:ilvl="4" w:tplc="6ED0C0EA">
      <w:numFmt w:val="bullet"/>
      <w:lvlText w:val="•"/>
      <w:lvlJc w:val="left"/>
      <w:pPr>
        <w:ind w:left="3523" w:hanging="360"/>
      </w:pPr>
      <w:rPr>
        <w:rFonts w:hint="default"/>
        <w:lang w:val="en-US" w:eastAsia="en-US" w:bidi="ar-SA"/>
      </w:rPr>
    </w:lvl>
    <w:lvl w:ilvl="5" w:tplc="846234AC">
      <w:numFmt w:val="bullet"/>
      <w:lvlText w:val="•"/>
      <w:lvlJc w:val="left"/>
      <w:pPr>
        <w:ind w:left="4119" w:hanging="360"/>
      </w:pPr>
      <w:rPr>
        <w:rFonts w:hint="default"/>
        <w:lang w:val="en-US" w:eastAsia="en-US" w:bidi="ar-SA"/>
      </w:rPr>
    </w:lvl>
    <w:lvl w:ilvl="6" w:tplc="224C1206">
      <w:numFmt w:val="bullet"/>
      <w:lvlText w:val="•"/>
      <w:lvlJc w:val="left"/>
      <w:pPr>
        <w:ind w:left="4715" w:hanging="360"/>
      </w:pPr>
      <w:rPr>
        <w:rFonts w:hint="default"/>
        <w:lang w:val="en-US" w:eastAsia="en-US" w:bidi="ar-SA"/>
      </w:rPr>
    </w:lvl>
    <w:lvl w:ilvl="7" w:tplc="EFDEC828">
      <w:numFmt w:val="bullet"/>
      <w:lvlText w:val="•"/>
      <w:lvlJc w:val="left"/>
      <w:pPr>
        <w:ind w:left="5311" w:hanging="360"/>
      </w:pPr>
      <w:rPr>
        <w:rFonts w:hint="default"/>
        <w:lang w:val="en-US" w:eastAsia="en-US" w:bidi="ar-SA"/>
      </w:rPr>
    </w:lvl>
    <w:lvl w:ilvl="8" w:tplc="1CA41E3C">
      <w:numFmt w:val="bullet"/>
      <w:lvlText w:val="•"/>
      <w:lvlJc w:val="left"/>
      <w:pPr>
        <w:ind w:left="590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4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5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6" w15:restartNumberingAfterBreak="0">
    <w:nsid w:val="2E647B6C"/>
    <w:multiLevelType w:val="hybridMultilevel"/>
    <w:tmpl w:val="22903D24"/>
    <w:lvl w:ilvl="0" w:tplc="A7E0D03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71030DF"/>
    <w:multiLevelType w:val="hybridMultilevel"/>
    <w:tmpl w:val="2DE03D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1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4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5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7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8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69CE4109"/>
    <w:multiLevelType w:val="hybridMultilevel"/>
    <w:tmpl w:val="9D1CD0B0"/>
    <w:lvl w:ilvl="0" w:tplc="A53EA594">
      <w:numFmt w:val="bullet"/>
      <w:lvlText w:val=""/>
      <w:lvlJc w:val="left"/>
      <w:pPr>
        <w:ind w:left="720" w:hanging="360"/>
      </w:pPr>
      <w:rPr>
        <w:rFonts w:ascii="Wingdings" w:eastAsiaTheme="minorHAnsi" w:hAnsi="Wingdings" w:cs="Cascadia Mono SemiBold" w:hint="default"/>
        <w:b/>
        <w:color w:val="4A9A82" w:themeColor="accent3" w:themeShade="BF"/>
        <w:sz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5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27" w15:restartNumberingAfterBreak="0">
    <w:nsid w:val="7DC54E63"/>
    <w:multiLevelType w:val="multilevel"/>
    <w:tmpl w:val="D2F47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5"/>
  </w:num>
  <w:num w:numId="2">
    <w:abstractNumId w:val="11"/>
  </w:num>
  <w:num w:numId="3">
    <w:abstractNumId w:val="19"/>
  </w:num>
  <w:num w:numId="4">
    <w:abstractNumId w:val="16"/>
  </w:num>
  <w:num w:numId="5">
    <w:abstractNumId w:val="17"/>
  </w:num>
  <w:num w:numId="6">
    <w:abstractNumId w:val="24"/>
  </w:num>
  <w:num w:numId="7">
    <w:abstractNumId w:val="10"/>
  </w:num>
  <w:num w:numId="8">
    <w:abstractNumId w:val="14"/>
  </w:num>
  <w:num w:numId="9">
    <w:abstractNumId w:val="22"/>
  </w:num>
  <w:num w:numId="10">
    <w:abstractNumId w:val="3"/>
  </w:num>
  <w:num w:numId="11">
    <w:abstractNumId w:val="8"/>
  </w:num>
  <w:num w:numId="12">
    <w:abstractNumId w:val="1"/>
  </w:num>
  <w:num w:numId="13">
    <w:abstractNumId w:val="4"/>
  </w:num>
  <w:num w:numId="14">
    <w:abstractNumId w:val="13"/>
  </w:num>
  <w:num w:numId="15">
    <w:abstractNumId w:val="12"/>
  </w:num>
  <w:num w:numId="16">
    <w:abstractNumId w:val="20"/>
  </w:num>
  <w:num w:numId="17">
    <w:abstractNumId w:val="5"/>
  </w:num>
  <w:num w:numId="18">
    <w:abstractNumId w:val="26"/>
  </w:num>
  <w:num w:numId="19">
    <w:abstractNumId w:val="23"/>
  </w:num>
  <w:num w:numId="20">
    <w:abstractNumId w:val="18"/>
  </w:num>
  <w:num w:numId="21">
    <w:abstractNumId w:val="25"/>
  </w:num>
  <w:num w:numId="22">
    <w:abstractNumId w:val="7"/>
  </w:num>
  <w:num w:numId="23">
    <w:abstractNumId w:val="2"/>
  </w:num>
  <w:num w:numId="24">
    <w:abstractNumId w:val="0"/>
  </w:num>
  <w:num w:numId="25">
    <w:abstractNumId w:val="6"/>
  </w:num>
  <w:num w:numId="26">
    <w:abstractNumId w:val="21"/>
  </w:num>
  <w:num w:numId="27">
    <w:abstractNumId w:val="9"/>
  </w:num>
  <w:num w:numId="28">
    <w:abstractNumId w:val="2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16"/>
    <w:rsid w:val="0000251E"/>
    <w:rsid w:val="00013D04"/>
    <w:rsid w:val="00016BAE"/>
    <w:rsid w:val="00016D2F"/>
    <w:rsid w:val="00021FE7"/>
    <w:rsid w:val="0003280C"/>
    <w:rsid w:val="00046661"/>
    <w:rsid w:val="00047143"/>
    <w:rsid w:val="00050098"/>
    <w:rsid w:val="00052382"/>
    <w:rsid w:val="00052646"/>
    <w:rsid w:val="00056AB4"/>
    <w:rsid w:val="000573A9"/>
    <w:rsid w:val="00063E2C"/>
    <w:rsid w:val="000653F8"/>
    <w:rsid w:val="0006568A"/>
    <w:rsid w:val="00071A07"/>
    <w:rsid w:val="00076DA3"/>
    <w:rsid w:val="00076F0F"/>
    <w:rsid w:val="00080D55"/>
    <w:rsid w:val="00083DCE"/>
    <w:rsid w:val="00084253"/>
    <w:rsid w:val="0008451A"/>
    <w:rsid w:val="00085336"/>
    <w:rsid w:val="00090B7D"/>
    <w:rsid w:val="00092539"/>
    <w:rsid w:val="00094267"/>
    <w:rsid w:val="0009481C"/>
    <w:rsid w:val="0009728B"/>
    <w:rsid w:val="000A6BB6"/>
    <w:rsid w:val="000B3F1C"/>
    <w:rsid w:val="000B6628"/>
    <w:rsid w:val="000B6656"/>
    <w:rsid w:val="000B74FC"/>
    <w:rsid w:val="000D1F49"/>
    <w:rsid w:val="000D383B"/>
    <w:rsid w:val="000D6B7A"/>
    <w:rsid w:val="000E4118"/>
    <w:rsid w:val="000E5A94"/>
    <w:rsid w:val="000F23F1"/>
    <w:rsid w:val="000F2B4E"/>
    <w:rsid w:val="000F2E82"/>
    <w:rsid w:val="000F3C58"/>
    <w:rsid w:val="000F3D31"/>
    <w:rsid w:val="001054A4"/>
    <w:rsid w:val="00116545"/>
    <w:rsid w:val="001177A3"/>
    <w:rsid w:val="00121BA3"/>
    <w:rsid w:val="00125B8C"/>
    <w:rsid w:val="001319D5"/>
    <w:rsid w:val="001330A0"/>
    <w:rsid w:val="0014278E"/>
    <w:rsid w:val="001435B6"/>
    <w:rsid w:val="00146597"/>
    <w:rsid w:val="00147A49"/>
    <w:rsid w:val="00150192"/>
    <w:rsid w:val="00150B5E"/>
    <w:rsid w:val="0015787C"/>
    <w:rsid w:val="00160010"/>
    <w:rsid w:val="0016232D"/>
    <w:rsid w:val="00162D53"/>
    <w:rsid w:val="00165E5C"/>
    <w:rsid w:val="00165E74"/>
    <w:rsid w:val="001727CA"/>
    <w:rsid w:val="001727FD"/>
    <w:rsid w:val="00175452"/>
    <w:rsid w:val="0018161C"/>
    <w:rsid w:val="00181EAA"/>
    <w:rsid w:val="0018487C"/>
    <w:rsid w:val="00187D40"/>
    <w:rsid w:val="0019093F"/>
    <w:rsid w:val="001960FE"/>
    <w:rsid w:val="00196177"/>
    <w:rsid w:val="001A0831"/>
    <w:rsid w:val="001A2134"/>
    <w:rsid w:val="001A6C2B"/>
    <w:rsid w:val="001B1A04"/>
    <w:rsid w:val="001B37F5"/>
    <w:rsid w:val="001C7379"/>
    <w:rsid w:val="001D4BC4"/>
    <w:rsid w:val="001E25CA"/>
    <w:rsid w:val="001F35E5"/>
    <w:rsid w:val="001F3612"/>
    <w:rsid w:val="001F5E5C"/>
    <w:rsid w:val="00200FC8"/>
    <w:rsid w:val="00201107"/>
    <w:rsid w:val="00202B9B"/>
    <w:rsid w:val="00204560"/>
    <w:rsid w:val="00211F82"/>
    <w:rsid w:val="00211F91"/>
    <w:rsid w:val="00212F9B"/>
    <w:rsid w:val="00223276"/>
    <w:rsid w:val="00224BAA"/>
    <w:rsid w:val="00227917"/>
    <w:rsid w:val="00231353"/>
    <w:rsid w:val="00233D17"/>
    <w:rsid w:val="00237DEC"/>
    <w:rsid w:val="00240530"/>
    <w:rsid w:val="00240875"/>
    <w:rsid w:val="0024145A"/>
    <w:rsid w:val="002522AC"/>
    <w:rsid w:val="00252342"/>
    <w:rsid w:val="0025242A"/>
    <w:rsid w:val="00264AF7"/>
    <w:rsid w:val="00280531"/>
    <w:rsid w:val="00281BB5"/>
    <w:rsid w:val="0028346B"/>
    <w:rsid w:val="00285BEB"/>
    <w:rsid w:val="002951D4"/>
    <w:rsid w:val="002A1CEB"/>
    <w:rsid w:val="002A59A3"/>
    <w:rsid w:val="002A5DC6"/>
    <w:rsid w:val="002B58B7"/>
    <w:rsid w:val="002C2746"/>
    <w:rsid w:val="002C3900"/>
    <w:rsid w:val="002C56E6"/>
    <w:rsid w:val="002D295F"/>
    <w:rsid w:val="002D4ED2"/>
    <w:rsid w:val="002E3547"/>
    <w:rsid w:val="002E78C0"/>
    <w:rsid w:val="002F374F"/>
    <w:rsid w:val="002F7436"/>
    <w:rsid w:val="0030473C"/>
    <w:rsid w:val="00304DC9"/>
    <w:rsid w:val="0030632F"/>
    <w:rsid w:val="00322716"/>
    <w:rsid w:val="003375F8"/>
    <w:rsid w:val="0035369D"/>
    <w:rsid w:val="00361691"/>
    <w:rsid w:val="00361E11"/>
    <w:rsid w:val="00376098"/>
    <w:rsid w:val="00376B65"/>
    <w:rsid w:val="00385350"/>
    <w:rsid w:val="00392616"/>
    <w:rsid w:val="00392C94"/>
    <w:rsid w:val="0039390A"/>
    <w:rsid w:val="0039507E"/>
    <w:rsid w:val="00397346"/>
    <w:rsid w:val="003A0C4B"/>
    <w:rsid w:val="003A0CFA"/>
    <w:rsid w:val="003A13A0"/>
    <w:rsid w:val="003A2C26"/>
    <w:rsid w:val="003C418F"/>
    <w:rsid w:val="003E2F05"/>
    <w:rsid w:val="003E7B9A"/>
    <w:rsid w:val="003F0847"/>
    <w:rsid w:val="003F4D06"/>
    <w:rsid w:val="003F611C"/>
    <w:rsid w:val="0040090B"/>
    <w:rsid w:val="0040246F"/>
    <w:rsid w:val="00406FD0"/>
    <w:rsid w:val="00411A4A"/>
    <w:rsid w:val="00411B8B"/>
    <w:rsid w:val="00427163"/>
    <w:rsid w:val="004275F1"/>
    <w:rsid w:val="00451133"/>
    <w:rsid w:val="004611A0"/>
    <w:rsid w:val="00461D4A"/>
    <w:rsid w:val="00462C63"/>
    <w:rsid w:val="0046302A"/>
    <w:rsid w:val="00466AB1"/>
    <w:rsid w:val="00467F2F"/>
    <w:rsid w:val="00473C2A"/>
    <w:rsid w:val="00476279"/>
    <w:rsid w:val="00480CA5"/>
    <w:rsid w:val="004866F8"/>
    <w:rsid w:val="00487D2D"/>
    <w:rsid w:val="004906F7"/>
    <w:rsid w:val="00491BA2"/>
    <w:rsid w:val="00495459"/>
    <w:rsid w:val="00495BAE"/>
    <w:rsid w:val="00496B32"/>
    <w:rsid w:val="004A1F47"/>
    <w:rsid w:val="004A4011"/>
    <w:rsid w:val="004A44A7"/>
    <w:rsid w:val="004B1130"/>
    <w:rsid w:val="004B3BCD"/>
    <w:rsid w:val="004B66AE"/>
    <w:rsid w:val="004B7599"/>
    <w:rsid w:val="004C440F"/>
    <w:rsid w:val="004C7E44"/>
    <w:rsid w:val="004C7F37"/>
    <w:rsid w:val="004D2AAF"/>
    <w:rsid w:val="004D404E"/>
    <w:rsid w:val="004D4190"/>
    <w:rsid w:val="004D5D62"/>
    <w:rsid w:val="004E7303"/>
    <w:rsid w:val="004F258C"/>
    <w:rsid w:val="004F41C3"/>
    <w:rsid w:val="004F4CC0"/>
    <w:rsid w:val="00505109"/>
    <w:rsid w:val="005053A5"/>
    <w:rsid w:val="005112D0"/>
    <w:rsid w:val="0053070F"/>
    <w:rsid w:val="00533BF0"/>
    <w:rsid w:val="005360C9"/>
    <w:rsid w:val="0054080C"/>
    <w:rsid w:val="00546CE3"/>
    <w:rsid w:val="005515CA"/>
    <w:rsid w:val="00552C45"/>
    <w:rsid w:val="00553A33"/>
    <w:rsid w:val="00571BA7"/>
    <w:rsid w:val="00573291"/>
    <w:rsid w:val="00574FF1"/>
    <w:rsid w:val="00577E06"/>
    <w:rsid w:val="00581DC3"/>
    <w:rsid w:val="00594C23"/>
    <w:rsid w:val="00596E57"/>
    <w:rsid w:val="005A3BF7"/>
    <w:rsid w:val="005B1DEE"/>
    <w:rsid w:val="005B3356"/>
    <w:rsid w:val="005B5E53"/>
    <w:rsid w:val="005B6539"/>
    <w:rsid w:val="005C0C51"/>
    <w:rsid w:val="005F0033"/>
    <w:rsid w:val="005F2035"/>
    <w:rsid w:val="005F2AEB"/>
    <w:rsid w:val="005F3D1A"/>
    <w:rsid w:val="005F5E07"/>
    <w:rsid w:val="005F7990"/>
    <w:rsid w:val="00602094"/>
    <w:rsid w:val="0060746D"/>
    <w:rsid w:val="00607599"/>
    <w:rsid w:val="00612941"/>
    <w:rsid w:val="00617136"/>
    <w:rsid w:val="00624F79"/>
    <w:rsid w:val="00625C1C"/>
    <w:rsid w:val="006303D1"/>
    <w:rsid w:val="00632608"/>
    <w:rsid w:val="00637310"/>
    <w:rsid w:val="0063739C"/>
    <w:rsid w:val="0064068F"/>
    <w:rsid w:val="00641903"/>
    <w:rsid w:val="006427CD"/>
    <w:rsid w:val="00644E46"/>
    <w:rsid w:val="00646BA8"/>
    <w:rsid w:val="00650F11"/>
    <w:rsid w:val="006518B1"/>
    <w:rsid w:val="006643E9"/>
    <w:rsid w:val="00665A90"/>
    <w:rsid w:val="00667ECC"/>
    <w:rsid w:val="006764AA"/>
    <w:rsid w:val="0067761E"/>
    <w:rsid w:val="006820F0"/>
    <w:rsid w:val="006833BC"/>
    <w:rsid w:val="00683861"/>
    <w:rsid w:val="0068628D"/>
    <w:rsid w:val="006B34D0"/>
    <w:rsid w:val="006C3E3E"/>
    <w:rsid w:val="006C72C6"/>
    <w:rsid w:val="006E0B7A"/>
    <w:rsid w:val="00704E46"/>
    <w:rsid w:val="0070545C"/>
    <w:rsid w:val="00705B4C"/>
    <w:rsid w:val="0071179C"/>
    <w:rsid w:val="007120A6"/>
    <w:rsid w:val="00734E5B"/>
    <w:rsid w:val="007417D6"/>
    <w:rsid w:val="0074424F"/>
    <w:rsid w:val="00744B26"/>
    <w:rsid w:val="00747DEF"/>
    <w:rsid w:val="007517E5"/>
    <w:rsid w:val="007520D7"/>
    <w:rsid w:val="00753254"/>
    <w:rsid w:val="00764B74"/>
    <w:rsid w:val="0076567F"/>
    <w:rsid w:val="00765AB9"/>
    <w:rsid w:val="00767A04"/>
    <w:rsid w:val="00770F25"/>
    <w:rsid w:val="00775D77"/>
    <w:rsid w:val="00776B79"/>
    <w:rsid w:val="00782143"/>
    <w:rsid w:val="007853C8"/>
    <w:rsid w:val="0078599C"/>
    <w:rsid w:val="007A0AF9"/>
    <w:rsid w:val="007A35A8"/>
    <w:rsid w:val="007A60C0"/>
    <w:rsid w:val="007B00C6"/>
    <w:rsid w:val="007B0A85"/>
    <w:rsid w:val="007B3438"/>
    <w:rsid w:val="007C290E"/>
    <w:rsid w:val="007C327F"/>
    <w:rsid w:val="007C4BAD"/>
    <w:rsid w:val="007C6A52"/>
    <w:rsid w:val="007C71B3"/>
    <w:rsid w:val="007D0544"/>
    <w:rsid w:val="007D094B"/>
    <w:rsid w:val="007D0C3F"/>
    <w:rsid w:val="007D11AE"/>
    <w:rsid w:val="007D609A"/>
    <w:rsid w:val="007E162B"/>
    <w:rsid w:val="007E55B6"/>
    <w:rsid w:val="007F19AF"/>
    <w:rsid w:val="007F2E4E"/>
    <w:rsid w:val="00801B94"/>
    <w:rsid w:val="00802DA4"/>
    <w:rsid w:val="00810305"/>
    <w:rsid w:val="008107F8"/>
    <w:rsid w:val="008110A5"/>
    <w:rsid w:val="00812898"/>
    <w:rsid w:val="00814ACE"/>
    <w:rsid w:val="008169D5"/>
    <w:rsid w:val="00817118"/>
    <w:rsid w:val="0082043E"/>
    <w:rsid w:val="00831A7B"/>
    <w:rsid w:val="00834C59"/>
    <w:rsid w:val="00836E5E"/>
    <w:rsid w:val="00843D58"/>
    <w:rsid w:val="0085363C"/>
    <w:rsid w:val="00856817"/>
    <w:rsid w:val="00860572"/>
    <w:rsid w:val="008802A6"/>
    <w:rsid w:val="008954EF"/>
    <w:rsid w:val="008959F9"/>
    <w:rsid w:val="008A0979"/>
    <w:rsid w:val="008A1349"/>
    <w:rsid w:val="008A17B6"/>
    <w:rsid w:val="008B6E52"/>
    <w:rsid w:val="008C4155"/>
    <w:rsid w:val="008C514E"/>
    <w:rsid w:val="008D0C40"/>
    <w:rsid w:val="008D1C20"/>
    <w:rsid w:val="008E203A"/>
    <w:rsid w:val="008E2AA0"/>
    <w:rsid w:val="008E683E"/>
    <w:rsid w:val="008E78A4"/>
    <w:rsid w:val="008F0708"/>
    <w:rsid w:val="008F2A7B"/>
    <w:rsid w:val="008F5CE6"/>
    <w:rsid w:val="008F68C9"/>
    <w:rsid w:val="00901649"/>
    <w:rsid w:val="0091229C"/>
    <w:rsid w:val="009124A5"/>
    <w:rsid w:val="00912F09"/>
    <w:rsid w:val="0091352A"/>
    <w:rsid w:val="00920862"/>
    <w:rsid w:val="00922645"/>
    <w:rsid w:val="0092678E"/>
    <w:rsid w:val="0092702B"/>
    <w:rsid w:val="009323F3"/>
    <w:rsid w:val="00934AC5"/>
    <w:rsid w:val="00940E73"/>
    <w:rsid w:val="00950978"/>
    <w:rsid w:val="0095475A"/>
    <w:rsid w:val="0096119B"/>
    <w:rsid w:val="0096568F"/>
    <w:rsid w:val="0098597D"/>
    <w:rsid w:val="00985C61"/>
    <w:rsid w:val="009873B7"/>
    <w:rsid w:val="009948B4"/>
    <w:rsid w:val="009C39DE"/>
    <w:rsid w:val="009C5E11"/>
    <w:rsid w:val="009D5F80"/>
    <w:rsid w:val="009D71B7"/>
    <w:rsid w:val="009E5832"/>
    <w:rsid w:val="009F0549"/>
    <w:rsid w:val="009F210A"/>
    <w:rsid w:val="009F619A"/>
    <w:rsid w:val="009F6DDE"/>
    <w:rsid w:val="00A037F7"/>
    <w:rsid w:val="00A06747"/>
    <w:rsid w:val="00A105FD"/>
    <w:rsid w:val="00A142EA"/>
    <w:rsid w:val="00A2266E"/>
    <w:rsid w:val="00A30173"/>
    <w:rsid w:val="00A33046"/>
    <w:rsid w:val="00A34C46"/>
    <w:rsid w:val="00A370A8"/>
    <w:rsid w:val="00A44F1B"/>
    <w:rsid w:val="00A50AE5"/>
    <w:rsid w:val="00A56B6D"/>
    <w:rsid w:val="00A6017F"/>
    <w:rsid w:val="00A755C3"/>
    <w:rsid w:val="00A80045"/>
    <w:rsid w:val="00A82425"/>
    <w:rsid w:val="00A84901"/>
    <w:rsid w:val="00A90156"/>
    <w:rsid w:val="00A9223A"/>
    <w:rsid w:val="00A926CB"/>
    <w:rsid w:val="00A94060"/>
    <w:rsid w:val="00A96ACC"/>
    <w:rsid w:val="00A96C9C"/>
    <w:rsid w:val="00AA1F13"/>
    <w:rsid w:val="00AB2716"/>
    <w:rsid w:val="00AB3AD5"/>
    <w:rsid w:val="00AB5275"/>
    <w:rsid w:val="00AC180A"/>
    <w:rsid w:val="00AC73FD"/>
    <w:rsid w:val="00AC7F90"/>
    <w:rsid w:val="00AC7FB7"/>
    <w:rsid w:val="00AD774B"/>
    <w:rsid w:val="00AE1345"/>
    <w:rsid w:val="00AE2B09"/>
    <w:rsid w:val="00AE42E3"/>
    <w:rsid w:val="00AF056A"/>
    <w:rsid w:val="00AF3F1B"/>
    <w:rsid w:val="00AF4180"/>
    <w:rsid w:val="00AF75A2"/>
    <w:rsid w:val="00B0134E"/>
    <w:rsid w:val="00B033FF"/>
    <w:rsid w:val="00B068F5"/>
    <w:rsid w:val="00B10259"/>
    <w:rsid w:val="00B13D7F"/>
    <w:rsid w:val="00B14142"/>
    <w:rsid w:val="00B20882"/>
    <w:rsid w:val="00B216F5"/>
    <w:rsid w:val="00B2468E"/>
    <w:rsid w:val="00B24C79"/>
    <w:rsid w:val="00B2685D"/>
    <w:rsid w:val="00B26E81"/>
    <w:rsid w:val="00B279AC"/>
    <w:rsid w:val="00B33097"/>
    <w:rsid w:val="00B44907"/>
    <w:rsid w:val="00B5068F"/>
    <w:rsid w:val="00B5237B"/>
    <w:rsid w:val="00B53D0C"/>
    <w:rsid w:val="00B5405A"/>
    <w:rsid w:val="00B55808"/>
    <w:rsid w:val="00B62AB7"/>
    <w:rsid w:val="00B7083D"/>
    <w:rsid w:val="00B710BD"/>
    <w:rsid w:val="00B82CBD"/>
    <w:rsid w:val="00B845B3"/>
    <w:rsid w:val="00B92123"/>
    <w:rsid w:val="00B93FD9"/>
    <w:rsid w:val="00B94B81"/>
    <w:rsid w:val="00B96634"/>
    <w:rsid w:val="00BA1F89"/>
    <w:rsid w:val="00BA2650"/>
    <w:rsid w:val="00BA2E18"/>
    <w:rsid w:val="00BA7DCA"/>
    <w:rsid w:val="00BB4CFB"/>
    <w:rsid w:val="00BB54F8"/>
    <w:rsid w:val="00BC206F"/>
    <w:rsid w:val="00BC503E"/>
    <w:rsid w:val="00BD1028"/>
    <w:rsid w:val="00BD2C13"/>
    <w:rsid w:val="00BD4753"/>
    <w:rsid w:val="00BD5CB1"/>
    <w:rsid w:val="00BD66C7"/>
    <w:rsid w:val="00BD7AEE"/>
    <w:rsid w:val="00BE08AA"/>
    <w:rsid w:val="00BE4AF9"/>
    <w:rsid w:val="00BE62EE"/>
    <w:rsid w:val="00BE6F5A"/>
    <w:rsid w:val="00BF210D"/>
    <w:rsid w:val="00BF22E0"/>
    <w:rsid w:val="00C003BA"/>
    <w:rsid w:val="00C106F8"/>
    <w:rsid w:val="00C1108D"/>
    <w:rsid w:val="00C36648"/>
    <w:rsid w:val="00C41C86"/>
    <w:rsid w:val="00C4481A"/>
    <w:rsid w:val="00C454D5"/>
    <w:rsid w:val="00C46878"/>
    <w:rsid w:val="00C51EDE"/>
    <w:rsid w:val="00C52FB7"/>
    <w:rsid w:val="00C5397D"/>
    <w:rsid w:val="00C61CA6"/>
    <w:rsid w:val="00C6394B"/>
    <w:rsid w:val="00C63E3A"/>
    <w:rsid w:val="00C7443F"/>
    <w:rsid w:val="00C75B47"/>
    <w:rsid w:val="00C8015D"/>
    <w:rsid w:val="00C80801"/>
    <w:rsid w:val="00C87F6D"/>
    <w:rsid w:val="00C90951"/>
    <w:rsid w:val="00CA0B96"/>
    <w:rsid w:val="00CA20C7"/>
    <w:rsid w:val="00CB1AA6"/>
    <w:rsid w:val="00CB4A51"/>
    <w:rsid w:val="00CC06C2"/>
    <w:rsid w:val="00CC242F"/>
    <w:rsid w:val="00CD0340"/>
    <w:rsid w:val="00CD3ECA"/>
    <w:rsid w:val="00CD4532"/>
    <w:rsid w:val="00CD47B0"/>
    <w:rsid w:val="00CD484E"/>
    <w:rsid w:val="00CD6CC8"/>
    <w:rsid w:val="00CD7FD5"/>
    <w:rsid w:val="00CE6104"/>
    <w:rsid w:val="00CE73DF"/>
    <w:rsid w:val="00CE7918"/>
    <w:rsid w:val="00CE7BDD"/>
    <w:rsid w:val="00CF18F8"/>
    <w:rsid w:val="00CF2171"/>
    <w:rsid w:val="00CF22C5"/>
    <w:rsid w:val="00CF64CA"/>
    <w:rsid w:val="00CF7E05"/>
    <w:rsid w:val="00D01D0D"/>
    <w:rsid w:val="00D042ED"/>
    <w:rsid w:val="00D04FF8"/>
    <w:rsid w:val="00D05E83"/>
    <w:rsid w:val="00D11102"/>
    <w:rsid w:val="00D16163"/>
    <w:rsid w:val="00D2052A"/>
    <w:rsid w:val="00D236C8"/>
    <w:rsid w:val="00D23EFA"/>
    <w:rsid w:val="00D24011"/>
    <w:rsid w:val="00D30EA4"/>
    <w:rsid w:val="00D30F31"/>
    <w:rsid w:val="00D358F9"/>
    <w:rsid w:val="00D4348D"/>
    <w:rsid w:val="00D45F8C"/>
    <w:rsid w:val="00D70523"/>
    <w:rsid w:val="00D821F0"/>
    <w:rsid w:val="00D86EA0"/>
    <w:rsid w:val="00D90814"/>
    <w:rsid w:val="00D943A4"/>
    <w:rsid w:val="00D94C6C"/>
    <w:rsid w:val="00DA0491"/>
    <w:rsid w:val="00DA2E00"/>
    <w:rsid w:val="00DA39C5"/>
    <w:rsid w:val="00DA6B2E"/>
    <w:rsid w:val="00DB2D46"/>
    <w:rsid w:val="00DB3FAD"/>
    <w:rsid w:val="00DB6A41"/>
    <w:rsid w:val="00DC0011"/>
    <w:rsid w:val="00DC1B64"/>
    <w:rsid w:val="00DC7FA7"/>
    <w:rsid w:val="00DD0194"/>
    <w:rsid w:val="00DD6619"/>
    <w:rsid w:val="00DE161B"/>
    <w:rsid w:val="00DE1FC7"/>
    <w:rsid w:val="00DE518A"/>
    <w:rsid w:val="00DE5269"/>
    <w:rsid w:val="00DF0AC1"/>
    <w:rsid w:val="00E00971"/>
    <w:rsid w:val="00E011EF"/>
    <w:rsid w:val="00E13D0B"/>
    <w:rsid w:val="00E20D0D"/>
    <w:rsid w:val="00E21C8C"/>
    <w:rsid w:val="00E21F59"/>
    <w:rsid w:val="00E246A5"/>
    <w:rsid w:val="00E348C7"/>
    <w:rsid w:val="00E40323"/>
    <w:rsid w:val="00E511CB"/>
    <w:rsid w:val="00E60E6F"/>
    <w:rsid w:val="00E61C09"/>
    <w:rsid w:val="00E64D2B"/>
    <w:rsid w:val="00E66A03"/>
    <w:rsid w:val="00E677AF"/>
    <w:rsid w:val="00E740AE"/>
    <w:rsid w:val="00E761FA"/>
    <w:rsid w:val="00E821D6"/>
    <w:rsid w:val="00E83961"/>
    <w:rsid w:val="00E84C3C"/>
    <w:rsid w:val="00E86407"/>
    <w:rsid w:val="00E92F21"/>
    <w:rsid w:val="00E97FD6"/>
    <w:rsid w:val="00EA3FBB"/>
    <w:rsid w:val="00EB3B58"/>
    <w:rsid w:val="00EC0256"/>
    <w:rsid w:val="00EC0D47"/>
    <w:rsid w:val="00EC3944"/>
    <w:rsid w:val="00EC7359"/>
    <w:rsid w:val="00ED5E92"/>
    <w:rsid w:val="00ED71CF"/>
    <w:rsid w:val="00EE290D"/>
    <w:rsid w:val="00EE3054"/>
    <w:rsid w:val="00EE3EC6"/>
    <w:rsid w:val="00EE6C6F"/>
    <w:rsid w:val="00EF01EA"/>
    <w:rsid w:val="00EF040D"/>
    <w:rsid w:val="00EF5BE6"/>
    <w:rsid w:val="00F00606"/>
    <w:rsid w:val="00F01256"/>
    <w:rsid w:val="00F04C97"/>
    <w:rsid w:val="00F079F2"/>
    <w:rsid w:val="00F13904"/>
    <w:rsid w:val="00F25FEA"/>
    <w:rsid w:val="00F40154"/>
    <w:rsid w:val="00F47D02"/>
    <w:rsid w:val="00F52001"/>
    <w:rsid w:val="00F53FD4"/>
    <w:rsid w:val="00F542DA"/>
    <w:rsid w:val="00F621B3"/>
    <w:rsid w:val="00F8029C"/>
    <w:rsid w:val="00F8551E"/>
    <w:rsid w:val="00F90070"/>
    <w:rsid w:val="00F9300B"/>
    <w:rsid w:val="00FA0E15"/>
    <w:rsid w:val="00FA463B"/>
    <w:rsid w:val="00FA68F3"/>
    <w:rsid w:val="00FB507F"/>
    <w:rsid w:val="00FB646C"/>
    <w:rsid w:val="00FB75E6"/>
    <w:rsid w:val="00FB77A8"/>
    <w:rsid w:val="00FC1562"/>
    <w:rsid w:val="00FC589C"/>
    <w:rsid w:val="00FC7475"/>
    <w:rsid w:val="00FD2351"/>
    <w:rsid w:val="00FE45DE"/>
    <w:rsid w:val="00FE54A8"/>
    <w:rsid w:val="00FE78A0"/>
    <w:rsid w:val="00FF031D"/>
    <w:rsid w:val="00FF63F4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AF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B10259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DF0AC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DF0AC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DF0AC1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DF0AC1"/>
    <w:rPr>
      <w:b/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DE161B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Theme="majorHAnsi" w:eastAsia="Times New Roman" w:hAnsiTheme="majorHAnsi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776B79"/>
    <w:pPr>
      <w:widowControl w:val="0"/>
      <w:autoSpaceDE w:val="0"/>
      <w:autoSpaceDN w:val="0"/>
      <w:spacing w:after="0" w:line="240" w:lineRule="auto"/>
      <w:ind w:left="1208"/>
    </w:pPr>
    <w:rPr>
      <w:rFonts w:ascii="Calibri" w:eastAsia="Calibri" w:hAnsi="Calibri" w:cs="Calibr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2E35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5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ujjwalpandeyjava.github.io/Ujjwal-Portfolio/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ujjwalpandeyjava.github.io/Ujjwal-Portfolio/" TargetMode="Externa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jjwa\AppData\Roaming\Microsoft\Templates\Stylish%20teaching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88F98687EA4BBC9235EB0777EEAE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3DB66-9784-4B2A-9CA4-2D1320FD1CB4}"/>
      </w:docPartPr>
      <w:docPartBody>
        <w:p w:rsidR="00993618" w:rsidRDefault="00A63863">
          <w:pPr>
            <w:pStyle w:val="E888F98687EA4BBC9235EB0777EEAE3A"/>
          </w:pPr>
          <w:r w:rsidRPr="00F079F2">
            <w:t>OBJECTIVE</w:t>
          </w:r>
        </w:p>
      </w:docPartBody>
    </w:docPart>
    <w:docPart>
      <w:docPartPr>
        <w:name w:val="D944EBA81ED44DA9AA9B060B3A715E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D4C7E4-AD37-4AE8-9AD5-7D79E8561650}"/>
      </w:docPartPr>
      <w:docPartBody>
        <w:p w:rsidR="00993618" w:rsidRDefault="00A63863">
          <w:pPr>
            <w:pStyle w:val="D944EBA81ED44DA9AA9B060B3A715E26"/>
          </w:pPr>
          <w:r w:rsidRPr="00D943A4">
            <w:t>ADDRESS</w:t>
          </w:r>
        </w:p>
      </w:docPartBody>
    </w:docPart>
    <w:docPart>
      <w:docPartPr>
        <w:name w:val="0B7EC6F15A814DB6B1D861EF7BC1DE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67D7CF-2612-4A2E-AF63-95B81B678A2D}"/>
      </w:docPartPr>
      <w:docPartBody>
        <w:p w:rsidR="00993618" w:rsidRDefault="00A63863">
          <w:pPr>
            <w:pStyle w:val="0B7EC6F15A814DB6B1D861EF7BC1DE8D"/>
          </w:pPr>
          <w:r w:rsidRPr="00D943A4">
            <w:t>PHONE</w:t>
          </w:r>
        </w:p>
      </w:docPartBody>
    </w:docPart>
    <w:docPart>
      <w:docPartPr>
        <w:name w:val="345752ED03A04FE189DDA75A61D7032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6560E5-6487-4B7D-BB7C-C323CEABCA08}"/>
      </w:docPartPr>
      <w:docPartBody>
        <w:p w:rsidR="00993618" w:rsidRDefault="00A63863">
          <w:pPr>
            <w:pStyle w:val="345752ED03A04FE189DDA75A61D70326"/>
          </w:pPr>
          <w:r w:rsidRPr="00264AF7">
            <w:t>EMAIL</w:t>
          </w:r>
        </w:p>
      </w:docPartBody>
    </w:docPart>
    <w:docPart>
      <w:docPartPr>
        <w:name w:val="D94140D3BB7D480FA56087CB7238EF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BA5D05-77F0-4810-8A3E-ACB383D25FFC}"/>
      </w:docPartPr>
      <w:docPartBody>
        <w:p w:rsidR="00993618" w:rsidRDefault="00A63863">
          <w:pPr>
            <w:pStyle w:val="D94140D3BB7D480FA56087CB7238EF1D"/>
          </w:pPr>
          <w:r w:rsidRPr="00F079F2">
            <w:t>EXPERIENCE</w:t>
          </w:r>
        </w:p>
      </w:docPartBody>
    </w:docPart>
    <w:docPart>
      <w:docPartPr>
        <w:name w:val="36BD2A1E44CB4032900F120AD0184E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CD893-5B5E-468C-B472-DDAA98AB0D1C}"/>
      </w:docPartPr>
      <w:docPartBody>
        <w:p w:rsidR="00993618" w:rsidRDefault="00A63863">
          <w:pPr>
            <w:pStyle w:val="36BD2A1E44CB4032900F120AD0184E71"/>
          </w:pPr>
          <w:r w:rsidRPr="00F079F2">
            <w:t>EDUCATION</w:t>
          </w:r>
        </w:p>
      </w:docPartBody>
    </w:docPart>
    <w:docPart>
      <w:docPartPr>
        <w:name w:val="03D64093BD09468E87C843C9C41E01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C3202E-D527-470D-A1DD-07DA360BE457}"/>
      </w:docPartPr>
      <w:docPartBody>
        <w:p w:rsidR="00B20662" w:rsidRDefault="00F77CD5" w:rsidP="00F77CD5">
          <w:pPr>
            <w:pStyle w:val="03D64093BD09468E87C843C9C41E0142"/>
          </w:pPr>
          <w:r>
            <w:t xml:space="preserve">Oct 20XX </w:t>
          </w:r>
          <w:r w:rsidRPr="009C5E11">
            <w:t xml:space="preserve">– </w:t>
          </w:r>
          <w:r>
            <w:t>May 20XX</w:t>
          </w:r>
        </w:p>
      </w:docPartBody>
    </w:docPart>
    <w:docPart>
      <w:docPartPr>
        <w:name w:val="7D72A9668B2E4BDCB6FBAEB794C305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448B72-1A9E-437E-85F8-53A1E177A718}"/>
      </w:docPartPr>
      <w:docPartBody>
        <w:p w:rsidR="00B20662" w:rsidRDefault="00F77CD5" w:rsidP="00F77CD5">
          <w:pPr>
            <w:pStyle w:val="7D72A9668B2E4BDCB6FBAEB794C30552"/>
          </w:pPr>
          <w:r>
            <w:t xml:space="preserve">Sep 20XX </w:t>
          </w:r>
          <w:r w:rsidRPr="009C5E11">
            <w:t xml:space="preserve">– </w:t>
          </w:r>
          <w:r>
            <w:t>Jun 20XX</w:t>
          </w:r>
        </w:p>
      </w:docPartBody>
    </w:docPart>
    <w:docPart>
      <w:docPartPr>
        <w:name w:val="F3CDA073D4D24E3CA790DBB842BFDB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9A0B32-1C08-4E66-AA71-32654E5BCEB7}"/>
      </w:docPartPr>
      <w:docPartBody>
        <w:p w:rsidR="00B20662" w:rsidRDefault="00F77CD5" w:rsidP="00F77CD5">
          <w:pPr>
            <w:pStyle w:val="F3CDA073D4D24E3CA790DBB842BFDB04"/>
          </w:pPr>
          <w:r w:rsidRPr="00D943A4">
            <w:t>Website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nir Next LT Pro Light">
    <w:altName w:val="Calibri"/>
    <w:charset w:val="00"/>
    <w:family w:val="swiss"/>
    <w:pitch w:val="variable"/>
    <w:sig w:usb0="A00000EF" w:usb1="5000204B" w:usb2="00000000" w:usb3="00000000" w:csb0="00000093" w:csb1="00000000"/>
  </w:font>
  <w:font w:name="Cascadia Mono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863"/>
    <w:rsid w:val="00035CD8"/>
    <w:rsid w:val="00071808"/>
    <w:rsid w:val="002B40DB"/>
    <w:rsid w:val="003E394D"/>
    <w:rsid w:val="00495B1A"/>
    <w:rsid w:val="004D1C72"/>
    <w:rsid w:val="007B5245"/>
    <w:rsid w:val="008510D5"/>
    <w:rsid w:val="00930BA5"/>
    <w:rsid w:val="00993618"/>
    <w:rsid w:val="00A03B27"/>
    <w:rsid w:val="00A63863"/>
    <w:rsid w:val="00B20662"/>
    <w:rsid w:val="00C2288C"/>
    <w:rsid w:val="00D964A6"/>
    <w:rsid w:val="00F77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88F98687EA4BBC9235EB0777EEAE3A">
    <w:name w:val="E888F98687EA4BBC9235EB0777EEAE3A"/>
  </w:style>
  <w:style w:type="paragraph" w:customStyle="1" w:styleId="D944EBA81ED44DA9AA9B060B3A715E26">
    <w:name w:val="D944EBA81ED44DA9AA9B060B3A715E26"/>
  </w:style>
  <w:style w:type="paragraph" w:customStyle="1" w:styleId="0B7EC6F15A814DB6B1D861EF7BC1DE8D">
    <w:name w:val="0B7EC6F15A814DB6B1D861EF7BC1DE8D"/>
  </w:style>
  <w:style w:type="paragraph" w:customStyle="1" w:styleId="345752ED03A04FE189DDA75A61D70326">
    <w:name w:val="345752ED03A04FE189DDA75A61D70326"/>
  </w:style>
  <w:style w:type="paragraph" w:customStyle="1" w:styleId="D94140D3BB7D480FA56087CB7238EF1D">
    <w:name w:val="D94140D3BB7D480FA56087CB7238EF1D"/>
  </w:style>
  <w:style w:type="paragraph" w:customStyle="1" w:styleId="36BD2A1E44CB4032900F120AD0184E71">
    <w:name w:val="36BD2A1E44CB4032900F120AD0184E71"/>
  </w:style>
  <w:style w:type="paragraph" w:customStyle="1" w:styleId="03D64093BD09468E87C843C9C41E0142">
    <w:name w:val="03D64093BD09468E87C843C9C41E0142"/>
    <w:rsid w:val="00F77CD5"/>
  </w:style>
  <w:style w:type="paragraph" w:customStyle="1" w:styleId="7D72A9668B2E4BDCB6FBAEB794C30552">
    <w:name w:val="7D72A9668B2E4BDCB6FBAEB794C30552"/>
    <w:rsid w:val="00F77CD5"/>
  </w:style>
  <w:style w:type="paragraph" w:customStyle="1" w:styleId="F3CDA073D4D24E3CA790DBB842BFDB04">
    <w:name w:val="F3CDA073D4D24E3CA790DBB842BFDB04"/>
    <w:rsid w:val="00F77CD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C15FE1E0-E864-47CE-916E-856CAF3506C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D58C39F-64D0-492E-AB9E-7E68312A6B0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975B349-0E10-4EF8-8189-C039D196E6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5F2DBD6-C48C-4F7C-A8AC-84366836AC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0</TotalTime>
  <Pages>2</Pages>
  <Words>657</Words>
  <Characters>3748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2023-07-04T16:33:00Z</dcterms:created>
  <dcterms:modified xsi:type="dcterms:W3CDTF">2023-09-28T07:39:00Z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