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BE6F5A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BE6F5A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BE6F5A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BE6F5A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BE6F5A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BE6F5A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BE6F5A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BE6F5A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5A61C7F8" w:rsidR="00D943A4" w:rsidRPr="009C5E11" w:rsidRDefault="00BE6F5A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BE6F5A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BE6F5A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14F68D7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Java, Advanced Java,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Spring Boot</w:t>
            </w:r>
            <w:r w:rsidR="008959F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8959F9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Spring MVC</w:t>
            </w:r>
            <w:r w:rsidR="00AC180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53070F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Hibernate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JavaScript, 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</w:t>
            </w:r>
            <w:r w:rsidR="00E21F5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ub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1E25C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NoSQL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E86407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Ready to </w:t>
            </w:r>
            <w:r w:rsidR="00A82425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correct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my mistakes</w:t>
            </w:r>
            <w:r w:rsidR="00A82425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1D8C718B" w:rsidR="00D943A4" w:rsidRDefault="00EC0256" w:rsidP="00DF0AC1">
            <w:r w:rsidRPr="00050098">
              <w:rPr>
                <w:b/>
                <w:bCs/>
              </w:rPr>
              <w:t>Write codes as they are supposed to be in best way</w:t>
            </w:r>
            <w:r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 xml:space="preserve">sincerely working, </w:t>
            </w:r>
            <w:r w:rsidR="00E40323">
              <w:t>Fast learner</w:t>
            </w:r>
            <w:r w:rsidR="0019093F">
              <w:t xml:space="preserve">, </w:t>
            </w:r>
            <w:r w:rsidR="004B1130">
              <w:t>r</w:t>
            </w:r>
            <w:r w:rsidR="00092539">
              <w:t>eady to learn</w:t>
            </w:r>
            <w:r w:rsidR="000B3F1C">
              <w:t xml:space="preserve">, </w:t>
            </w:r>
            <w:r w:rsidR="001727FD">
              <w:t>h</w:t>
            </w:r>
            <w:r w:rsidR="00451133">
              <w:t>ave</w:t>
            </w:r>
            <w:r w:rsidR="003C418F">
              <w:t xml:space="preserve"> d</w:t>
            </w:r>
            <w:r w:rsidR="000B3F1C">
              <w:t>eep knowledge of everything I know.</w:t>
            </w:r>
          </w:p>
          <w:p w14:paraId="3A7575D7" w14:textId="322BA18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proofErr w:type="spellStart"/>
            <w:r>
              <w:t>NextJS</w:t>
            </w:r>
            <w:proofErr w:type="spellEnd"/>
            <w:r w:rsidR="0014278E">
              <w:t>,</w:t>
            </w:r>
            <w:r>
              <w:t xml:space="preserve"> </w:t>
            </w:r>
            <w:r w:rsidR="0014278E">
              <w:t>Agile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5B52BAC8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you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DDE64" w14:textId="77777777" w:rsidR="00BE6F5A" w:rsidRDefault="00BE6F5A" w:rsidP="0085363C">
      <w:pPr>
        <w:spacing w:line="240" w:lineRule="auto"/>
      </w:pPr>
      <w:r>
        <w:separator/>
      </w:r>
    </w:p>
  </w:endnote>
  <w:endnote w:type="continuationSeparator" w:id="0">
    <w:p w14:paraId="7B8E64E7" w14:textId="77777777" w:rsidR="00BE6F5A" w:rsidRDefault="00BE6F5A" w:rsidP="0085363C">
      <w:pPr>
        <w:spacing w:line="240" w:lineRule="auto"/>
      </w:pPr>
      <w:r>
        <w:continuationSeparator/>
      </w:r>
    </w:p>
  </w:endnote>
  <w:endnote w:type="continuationNotice" w:id="1">
    <w:p w14:paraId="4C07DA48" w14:textId="77777777" w:rsidR="00BE6F5A" w:rsidRDefault="00BE6F5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5F307E2-45A8-4F34-AB81-6404256B87F3}"/>
    <w:embedBold r:id="rId2" w:fontKey="{30AD5168-43B5-40B3-9E1C-354ACA7BDEC7}"/>
    <w:embedBoldItalic r:id="rId3" w:fontKey="{B66DEE82-E95E-4742-B7D8-C794C2D4440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25FA2093-8152-4552-BD8C-40CAAD05858B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8689F3BF-686A-4F79-A48C-EA9B66BABCE2}"/>
    <w:embedBold r:id="rId6" w:fontKey="{138500AE-FA61-40BE-B688-FFA1FADFE322}"/>
    <w:embedItalic r:id="rId7" w:fontKey="{7A3A2A06-DA3E-4B06-9008-249541FC21E3}"/>
    <w:embedBoldItalic r:id="rId8" w:fontKey="{6C3E99A3-AC51-4084-AEE2-DD61EBAA750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A6FA087B-CB40-412F-B11E-9D8592826FDB}"/>
    <w:embedBold r:id="rId10" w:fontKey="{A4662391-5EB5-4CE6-8C77-22CDF1BC6A14}"/>
    <w:embedItalic r:id="rId11" w:fontKey="{882ADADC-4C4F-4C7E-8CCA-F938EC1F7812}"/>
    <w:embedBoldItalic r:id="rId12" w:fontKey="{4DF89263-6428-4BC8-8638-EC5B9ECDA16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D0A10CD4-F6E7-4717-8665-965B50EFD89D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848547B2-204E-4664-8481-D588804EB88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41154CA-1FD5-4610-8DB2-362C1A5DDF6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FF824" w14:textId="77777777" w:rsidR="00BE6F5A" w:rsidRDefault="00BE6F5A" w:rsidP="0085363C">
      <w:pPr>
        <w:spacing w:line="240" w:lineRule="auto"/>
      </w:pPr>
      <w:r>
        <w:separator/>
      </w:r>
    </w:p>
  </w:footnote>
  <w:footnote w:type="continuationSeparator" w:id="0">
    <w:p w14:paraId="42DCEABD" w14:textId="77777777" w:rsidR="00BE6F5A" w:rsidRDefault="00BE6F5A" w:rsidP="0085363C">
      <w:pPr>
        <w:spacing w:line="240" w:lineRule="auto"/>
      </w:pPr>
      <w:r>
        <w:continuationSeparator/>
      </w:r>
    </w:p>
  </w:footnote>
  <w:footnote w:type="continuationNotice" w:id="1">
    <w:p w14:paraId="41BC0E3A" w14:textId="77777777" w:rsidR="00BE6F5A" w:rsidRDefault="00BE6F5A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27FD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3276"/>
    <w:rsid w:val="00224BAA"/>
    <w:rsid w:val="00227917"/>
    <w:rsid w:val="00231353"/>
    <w:rsid w:val="00237DEC"/>
    <w:rsid w:val="0024145A"/>
    <w:rsid w:val="00252342"/>
    <w:rsid w:val="00264AF7"/>
    <w:rsid w:val="00280531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51133"/>
    <w:rsid w:val="00461D4A"/>
    <w:rsid w:val="0046302A"/>
    <w:rsid w:val="00476279"/>
    <w:rsid w:val="004866F8"/>
    <w:rsid w:val="00487D2D"/>
    <w:rsid w:val="00491BA2"/>
    <w:rsid w:val="00495459"/>
    <w:rsid w:val="00495BAE"/>
    <w:rsid w:val="00496B32"/>
    <w:rsid w:val="004A4011"/>
    <w:rsid w:val="004B1130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C0C51"/>
    <w:rsid w:val="005F0033"/>
    <w:rsid w:val="005F2035"/>
    <w:rsid w:val="005F3D1A"/>
    <w:rsid w:val="005F5E07"/>
    <w:rsid w:val="005F7990"/>
    <w:rsid w:val="00602094"/>
    <w:rsid w:val="00607599"/>
    <w:rsid w:val="00617136"/>
    <w:rsid w:val="00624F79"/>
    <w:rsid w:val="00625C1C"/>
    <w:rsid w:val="00632608"/>
    <w:rsid w:val="0063739C"/>
    <w:rsid w:val="0064068F"/>
    <w:rsid w:val="00641903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91229C"/>
    <w:rsid w:val="009124A5"/>
    <w:rsid w:val="00922645"/>
    <w:rsid w:val="0092702B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0045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A7DCA"/>
    <w:rsid w:val="00BB54F8"/>
    <w:rsid w:val="00BC206F"/>
    <w:rsid w:val="00BD4753"/>
    <w:rsid w:val="00BD5CB1"/>
    <w:rsid w:val="00BD66C7"/>
    <w:rsid w:val="00BD7AEE"/>
    <w:rsid w:val="00BE08AA"/>
    <w:rsid w:val="00BE62EE"/>
    <w:rsid w:val="00BE6F5A"/>
    <w:rsid w:val="00BF22E0"/>
    <w:rsid w:val="00C003BA"/>
    <w:rsid w:val="00C36648"/>
    <w:rsid w:val="00C4481A"/>
    <w:rsid w:val="00C46878"/>
    <w:rsid w:val="00C52FB7"/>
    <w:rsid w:val="00C61CA6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CF64CA"/>
    <w:rsid w:val="00D05E83"/>
    <w:rsid w:val="00D11102"/>
    <w:rsid w:val="00D16163"/>
    <w:rsid w:val="00D236C8"/>
    <w:rsid w:val="00D23EFA"/>
    <w:rsid w:val="00D24011"/>
    <w:rsid w:val="00D30F3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6A03"/>
    <w:rsid w:val="00E821D6"/>
    <w:rsid w:val="00E84C3C"/>
    <w:rsid w:val="00E86407"/>
    <w:rsid w:val="00E92F21"/>
    <w:rsid w:val="00E97FD6"/>
    <w:rsid w:val="00EB3B58"/>
    <w:rsid w:val="00EC0256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8551E"/>
    <w:rsid w:val="00FA463B"/>
    <w:rsid w:val="00FA68F3"/>
    <w:rsid w:val="00FC589C"/>
    <w:rsid w:val="00FC7475"/>
    <w:rsid w:val="00FD2351"/>
    <w:rsid w:val="00FE45DE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D1C72"/>
    <w:rsid w:val="00930BA5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2023-08-25T11:28:00Z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