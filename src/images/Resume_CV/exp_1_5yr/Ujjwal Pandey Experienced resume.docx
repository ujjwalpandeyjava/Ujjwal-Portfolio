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575"/>
        <w:gridCol w:w="116"/>
        <w:gridCol w:w="7349"/>
      </w:tblGrid>
      <w:tr w:rsidR="004B4147" w:rsidRPr="004B4147" w14:paraId="6782B10C" w14:textId="77777777" w:rsidTr="00D4452B">
        <w:tc>
          <w:tcPr>
            <w:tcW w:w="2160" w:type="dxa"/>
            <w:gridSpan w:val="2"/>
          </w:tcPr>
          <w:p w14:paraId="391A2177" w14:textId="2557CDF1" w:rsidR="004B4147" w:rsidRPr="004B4147" w:rsidRDefault="005D6282" w:rsidP="00AA22FC">
            <w:pPr>
              <w:pStyle w:val="Logo"/>
              <w:jc w:val="center"/>
            </w:pPr>
            <w:r>
              <w:rPr>
                <w:noProof/>
              </w:rPr>
              <w:drawing>
                <wp:inline distT="0" distB="0" distL="0" distR="0" wp14:anchorId="348460BB" wp14:editId="7216F4D8">
                  <wp:extent cx="725343" cy="708786"/>
                  <wp:effectExtent l="190500" t="190500" r="189230" b="1866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1" b="1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343" cy="708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9" w:type="dxa"/>
            <w:gridSpan w:val="3"/>
            <w:tcBorders>
              <w:bottom w:val="single" w:sz="4" w:space="0" w:color="FFFFFF" w:themeColor="background1"/>
            </w:tcBorders>
          </w:tcPr>
          <w:p w14:paraId="3A829FB5" w14:textId="724CFD4D" w:rsidR="004B4147" w:rsidRDefault="004B1C88" w:rsidP="004B4147">
            <w:pPr>
              <w:pStyle w:val="Title"/>
            </w:pPr>
            <w:r>
              <w:t>Ujjwal</w:t>
            </w:r>
            <w:r w:rsidR="00C00D75">
              <w:t xml:space="preserve"> Pandey</w:t>
            </w:r>
          </w:p>
          <w:p w14:paraId="4035B58D" w14:textId="3EED34CB" w:rsidR="004B4147" w:rsidRPr="004B4147" w:rsidRDefault="00C00D75" w:rsidP="00A21AF8">
            <w:pPr>
              <w:pStyle w:val="Subtitle"/>
            </w:pPr>
            <w:r w:rsidRPr="007155A1">
              <w:rPr>
                <w:sz w:val="36"/>
                <w:szCs w:val="18"/>
              </w:rPr>
              <w:t xml:space="preserve">Experience: </w:t>
            </w:r>
            <w:r w:rsidRPr="007155A1">
              <w:rPr>
                <w:sz w:val="32"/>
                <w:szCs w:val="16"/>
              </w:rPr>
              <w:t>1</w:t>
            </w:r>
            <w:r w:rsidR="00A972DE">
              <w:rPr>
                <w:sz w:val="32"/>
                <w:szCs w:val="16"/>
              </w:rPr>
              <w:t>.5</w:t>
            </w:r>
            <w:r w:rsidR="00FC54AE" w:rsidRPr="007155A1">
              <w:rPr>
                <w:sz w:val="32"/>
                <w:szCs w:val="16"/>
              </w:rPr>
              <w:t>+</w:t>
            </w:r>
            <w:r w:rsidRPr="007155A1">
              <w:rPr>
                <w:sz w:val="36"/>
                <w:szCs w:val="18"/>
              </w:rPr>
              <w:t xml:space="preserve"> </w:t>
            </w:r>
            <w:r w:rsidR="00FC54AE" w:rsidRPr="007155A1">
              <w:rPr>
                <w:sz w:val="36"/>
                <w:szCs w:val="18"/>
              </w:rPr>
              <w:t>y</w:t>
            </w:r>
            <w:r w:rsidRPr="007155A1">
              <w:rPr>
                <w:sz w:val="36"/>
                <w:szCs w:val="18"/>
              </w:rPr>
              <w:t>ear</w:t>
            </w:r>
          </w:p>
        </w:tc>
      </w:tr>
      <w:tr w:rsidR="00A21AF8" w:rsidRPr="004B4147" w14:paraId="5B055A1B" w14:textId="77777777" w:rsidTr="00D4452B">
        <w:tc>
          <w:tcPr>
            <w:tcW w:w="2160" w:type="dxa"/>
            <w:gridSpan w:val="2"/>
          </w:tcPr>
          <w:p w14:paraId="1BCEF67F" w14:textId="77777777" w:rsidR="00A21AF8" w:rsidRPr="004B4147" w:rsidRDefault="00A21AF8" w:rsidP="000161E1"/>
        </w:tc>
        <w:tc>
          <w:tcPr>
            <w:tcW w:w="9039" w:type="dxa"/>
            <w:gridSpan w:val="3"/>
            <w:tcBorders>
              <w:top w:val="single" w:sz="4" w:space="0" w:color="FFFFFF" w:themeColor="background1"/>
            </w:tcBorders>
          </w:tcPr>
          <w:p w14:paraId="6DD33782" w14:textId="1DFE1DBD" w:rsidR="00A21AF8" w:rsidRPr="004B4147" w:rsidRDefault="004B1C88" w:rsidP="00A21AF8">
            <w:pPr>
              <w:pStyle w:val="Jobtitle"/>
            </w:pPr>
            <w:r>
              <w:t>Full-Stack Developer</w:t>
            </w:r>
          </w:p>
        </w:tc>
      </w:tr>
      <w:tr w:rsidR="007772B1" w:rsidRPr="004B4147" w14:paraId="361078FF" w14:textId="77777777" w:rsidTr="00D4452B">
        <w:trPr>
          <w:trHeight w:val="720"/>
        </w:trPr>
        <w:tc>
          <w:tcPr>
            <w:tcW w:w="2160" w:type="dxa"/>
            <w:gridSpan w:val="2"/>
          </w:tcPr>
          <w:p w14:paraId="775E9C97" w14:textId="77777777" w:rsidR="007772B1" w:rsidRPr="004B4147" w:rsidRDefault="007772B1" w:rsidP="00A21AF8"/>
        </w:tc>
        <w:tc>
          <w:tcPr>
            <w:tcW w:w="9039" w:type="dxa"/>
            <w:gridSpan w:val="3"/>
          </w:tcPr>
          <w:p w14:paraId="03AA4472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18896CF3" w14:textId="77777777" w:rsidTr="00D4452B">
        <w:tc>
          <w:tcPr>
            <w:tcW w:w="540" w:type="dxa"/>
            <w:vAlign w:val="center"/>
          </w:tcPr>
          <w:p w14:paraId="30FE8F3A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DD69F4" wp14:editId="7E36882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7F02D5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4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30C96D94" w14:textId="02DC38AB" w:rsidR="00BF0DAF" w:rsidRPr="000B4485" w:rsidRDefault="00000000" w:rsidP="00BF0DAF">
            <w:pPr>
              <w:pStyle w:val="Contact"/>
              <w:rPr>
                <w:color w:val="000000" w:themeColor="text1"/>
              </w:rPr>
            </w:pPr>
            <w:hyperlink r:id="rId15" w:history="1">
              <w:r w:rsidR="00AE09A7" w:rsidRPr="000B4485">
                <w:rPr>
                  <w:rStyle w:val="Hyperlink"/>
                  <w:color w:val="000000" w:themeColor="text1"/>
                </w:rPr>
                <w:t>+91 8375-900-500</w:t>
              </w:r>
            </w:hyperlink>
          </w:p>
        </w:tc>
        <w:tc>
          <w:tcPr>
            <w:tcW w:w="116" w:type="dxa"/>
          </w:tcPr>
          <w:p w14:paraId="3A7D8183" w14:textId="77777777" w:rsidR="00BF0DAF" w:rsidRPr="00997E86" w:rsidRDefault="00BF0DAF" w:rsidP="00BF0DAF"/>
        </w:tc>
        <w:tc>
          <w:tcPr>
            <w:tcW w:w="7348" w:type="dxa"/>
            <w:vMerge w:val="restart"/>
          </w:tcPr>
          <w:sdt>
            <w:sdtPr>
              <w:id w:val="1958058710"/>
              <w:placeholder>
                <w:docPart w:val="BF44430DC0C84B72A71B35E55E46D023"/>
              </w:placeholder>
              <w:temporary/>
              <w:showingPlcHdr/>
              <w15:appearance w15:val="hidden"/>
            </w:sdtPr>
            <w:sdtContent>
              <w:p w14:paraId="7BDE41A6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46B35E8D" w14:textId="77777777" w:rsidTr="00D4452B">
        <w:tc>
          <w:tcPr>
            <w:tcW w:w="540" w:type="dxa"/>
            <w:vAlign w:val="center"/>
          </w:tcPr>
          <w:p w14:paraId="6B2572A1" w14:textId="5A48BB89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D118008" wp14:editId="73697A29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38AC3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16AB67DA" w14:textId="26BBF687" w:rsidR="00BF0DAF" w:rsidRPr="000B4485" w:rsidRDefault="00000000" w:rsidP="00BF0DAF">
            <w:pPr>
              <w:pStyle w:val="Contact"/>
              <w:rPr>
                <w:color w:val="000000" w:themeColor="text1"/>
              </w:rPr>
            </w:pPr>
            <w:hyperlink r:id="rId19" w:history="1">
              <w:r w:rsidR="007E5AA2" w:rsidRPr="000B4485">
                <w:rPr>
                  <w:rStyle w:val="Hyperlink"/>
                  <w:color w:val="000000" w:themeColor="text1"/>
                </w:rPr>
                <w:t>ujjwalpandey.aps@gmail.com</w:t>
              </w:r>
            </w:hyperlink>
          </w:p>
        </w:tc>
        <w:tc>
          <w:tcPr>
            <w:tcW w:w="116" w:type="dxa"/>
          </w:tcPr>
          <w:p w14:paraId="48BBD642" w14:textId="77777777" w:rsidR="00BF0DAF" w:rsidRPr="00997E86" w:rsidRDefault="00BF0DAF" w:rsidP="00BF0DAF"/>
        </w:tc>
        <w:tc>
          <w:tcPr>
            <w:tcW w:w="7348" w:type="dxa"/>
            <w:vMerge/>
          </w:tcPr>
          <w:p w14:paraId="6917876D" w14:textId="77777777" w:rsidR="00BF0DAF" w:rsidRPr="00997E86" w:rsidRDefault="00BF0DAF" w:rsidP="00BF0DAF"/>
        </w:tc>
      </w:tr>
      <w:tr w:rsidR="00CB09B3" w:rsidRPr="00CD2FD2" w14:paraId="0C1087A3" w14:textId="77777777" w:rsidTr="00D4452B">
        <w:trPr>
          <w:trHeight w:val="432"/>
        </w:trPr>
        <w:tc>
          <w:tcPr>
            <w:tcW w:w="540" w:type="dxa"/>
            <w:vAlign w:val="center"/>
          </w:tcPr>
          <w:p w14:paraId="6A3F2E06" w14:textId="77777777" w:rsidR="00CB09B3" w:rsidRPr="00621B5C" w:rsidRDefault="00CB09B3" w:rsidP="001F7F54">
            <w:pPr>
              <w:pStyle w:val="Contact"/>
              <w:spacing w:after="0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0806D22" wp14:editId="49E77D1B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AA957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2205DA9B" w14:textId="77777777" w:rsidR="00CB09B3" w:rsidRDefault="00CB09B3" w:rsidP="001F7F54">
            <w:pPr>
              <w:pStyle w:val="Contact"/>
              <w:spacing w:after="0"/>
            </w:pPr>
            <w:r>
              <w:t xml:space="preserve">G-434, Sangam Vihar, </w:t>
            </w:r>
          </w:p>
          <w:p w14:paraId="14D57E1D" w14:textId="330E7C9C" w:rsidR="00CB09B3" w:rsidRPr="00B03ED5" w:rsidRDefault="00CB09B3" w:rsidP="001F7F54">
            <w:pPr>
              <w:pStyle w:val="Contact"/>
              <w:spacing w:after="0"/>
            </w:pPr>
            <w:r>
              <w:t>New Delhi, Delhi - 110060</w:t>
            </w:r>
          </w:p>
        </w:tc>
        <w:tc>
          <w:tcPr>
            <w:tcW w:w="116" w:type="dxa"/>
          </w:tcPr>
          <w:p w14:paraId="5D53E185" w14:textId="77777777" w:rsidR="00CB09B3" w:rsidRPr="00997E86" w:rsidRDefault="00CB09B3" w:rsidP="001F7F54">
            <w:pPr>
              <w:spacing w:after="0"/>
            </w:pPr>
          </w:p>
        </w:tc>
        <w:tc>
          <w:tcPr>
            <w:tcW w:w="7348" w:type="dxa"/>
            <w:vMerge w:val="restart"/>
          </w:tcPr>
          <w:p w14:paraId="23D86A24" w14:textId="61439FBA" w:rsidR="004D41A6" w:rsidRPr="004D41A6" w:rsidRDefault="004D41A6" w:rsidP="004D41A6">
            <w:pPr>
              <w:pStyle w:val="Introduction"/>
              <w:spacing w:after="0"/>
              <w:rPr>
                <w:sz w:val="22"/>
                <w:szCs w:val="14"/>
              </w:rPr>
            </w:pPr>
            <w:r w:rsidRPr="004D41A6">
              <w:rPr>
                <w:sz w:val="22"/>
                <w:szCs w:val="14"/>
              </w:rPr>
              <w:t>GNIIT and BCA graduate</w:t>
            </w:r>
            <w:r w:rsidR="00DC56A9">
              <w:rPr>
                <w:sz w:val="22"/>
                <w:szCs w:val="14"/>
              </w:rPr>
              <w:t xml:space="preserve">, </w:t>
            </w:r>
            <w:r w:rsidRPr="004D41A6">
              <w:rPr>
                <w:sz w:val="22"/>
                <w:szCs w:val="14"/>
              </w:rPr>
              <w:t xml:space="preserve">excellence in Web Development skills including Front-end, Back-end, and </w:t>
            </w:r>
            <w:r w:rsidR="0037444A">
              <w:rPr>
                <w:sz w:val="22"/>
                <w:szCs w:val="14"/>
              </w:rPr>
              <w:t xml:space="preserve">learning </w:t>
            </w:r>
            <w:r w:rsidRPr="004D41A6">
              <w:rPr>
                <w:sz w:val="22"/>
                <w:szCs w:val="14"/>
              </w:rPr>
              <w:t>creation having 9</w:t>
            </w:r>
            <w:r w:rsidR="009425E2">
              <w:rPr>
                <w:sz w:val="22"/>
                <w:szCs w:val="14"/>
              </w:rPr>
              <w:t>.0</w:t>
            </w:r>
            <w:r w:rsidRPr="004D41A6">
              <w:rPr>
                <w:sz w:val="22"/>
                <w:szCs w:val="14"/>
              </w:rPr>
              <w:t xml:space="preserve"> CGPA (GNIIT) and 6.5 CGPA (BCA)</w:t>
            </w:r>
            <w:r w:rsidR="00484B0B">
              <w:rPr>
                <w:sz w:val="22"/>
                <w:szCs w:val="14"/>
              </w:rPr>
              <w:t>.</w:t>
            </w:r>
          </w:p>
          <w:p w14:paraId="6A16B4DA" w14:textId="24659371" w:rsidR="001F7F54" w:rsidRDefault="001E5DF3" w:rsidP="004D41A6">
            <w:pPr>
              <w:pStyle w:val="Introduction"/>
              <w:spacing w:after="0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P</w:t>
            </w:r>
            <w:r w:rsidRPr="001E5DF3">
              <w:rPr>
                <w:sz w:val="22"/>
                <w:szCs w:val="14"/>
              </w:rPr>
              <w:t>assionate about building innovative and user-friendly web applications using cutting-edge technologies, with over 1.5+ yr. of experience.</w:t>
            </w:r>
          </w:p>
          <w:p w14:paraId="68DD4798" w14:textId="065AF286" w:rsidR="009E0980" w:rsidRPr="000D31F3" w:rsidRDefault="009E0980" w:rsidP="004D41A6">
            <w:pPr>
              <w:pStyle w:val="Introduction"/>
              <w:spacing w:after="0"/>
              <w:rPr>
                <w:sz w:val="22"/>
                <w:szCs w:val="14"/>
              </w:rPr>
            </w:pPr>
          </w:p>
        </w:tc>
      </w:tr>
      <w:tr w:rsidR="00CB09B3" w:rsidRPr="00997E86" w14:paraId="3A254EC1" w14:textId="77777777" w:rsidTr="00D4452B">
        <w:tc>
          <w:tcPr>
            <w:tcW w:w="540" w:type="dxa"/>
            <w:vAlign w:val="center"/>
          </w:tcPr>
          <w:p w14:paraId="71301D87" w14:textId="77777777" w:rsidR="00CB09B3" w:rsidRPr="00621B5C" w:rsidRDefault="00CB09B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0B740C9" wp14:editId="213D3FE7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618B2A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5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5DE9AF6A" w14:textId="2CF2069A" w:rsidR="00CB09B3" w:rsidRPr="00C00D75" w:rsidRDefault="00000000" w:rsidP="00CD2FD2">
            <w:pPr>
              <w:pStyle w:val="Contact"/>
              <w:rPr>
                <w:color w:val="0D0D0D" w:themeColor="text1" w:themeTint="F2"/>
              </w:rPr>
            </w:pPr>
            <w:hyperlink r:id="rId26" w:history="1">
              <w:r w:rsidR="00CB09B3" w:rsidRPr="003F7C5F">
                <w:rPr>
                  <w:rStyle w:val="Hyperlink"/>
                  <w:color w:val="171717" w:themeColor="background2" w:themeShade="1A"/>
                </w:rPr>
                <w:t>All Profiles</w:t>
              </w:r>
            </w:hyperlink>
          </w:p>
        </w:tc>
        <w:tc>
          <w:tcPr>
            <w:tcW w:w="116" w:type="dxa"/>
          </w:tcPr>
          <w:p w14:paraId="68FB5A95" w14:textId="77777777" w:rsidR="00CB09B3" w:rsidRPr="00997E86" w:rsidRDefault="00CB09B3" w:rsidP="00CD2FD2"/>
        </w:tc>
        <w:tc>
          <w:tcPr>
            <w:tcW w:w="7348" w:type="dxa"/>
            <w:vMerge/>
          </w:tcPr>
          <w:p w14:paraId="5A639A5A" w14:textId="77777777" w:rsidR="00CB09B3" w:rsidRPr="00997E86" w:rsidRDefault="00CB09B3" w:rsidP="00CD2FD2"/>
        </w:tc>
      </w:tr>
      <w:tr w:rsidR="00CB09B3" w:rsidRPr="00997E86" w14:paraId="7DD0BD8F" w14:textId="77777777" w:rsidTr="00D4452B">
        <w:tc>
          <w:tcPr>
            <w:tcW w:w="540" w:type="dxa"/>
            <w:vAlign w:val="center"/>
          </w:tcPr>
          <w:p w14:paraId="2BF95822" w14:textId="77777777" w:rsidR="00CB09B3" w:rsidRPr="00621B5C" w:rsidRDefault="00CB09B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424AAF5" wp14:editId="7DBF52FD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C32C9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gridSpan w:val="2"/>
            <w:vAlign w:val="center"/>
          </w:tcPr>
          <w:p w14:paraId="17B6E5B3" w14:textId="15097BA7" w:rsidR="00CB09B3" w:rsidRPr="008A1171" w:rsidRDefault="00000000" w:rsidP="00CD2FD2">
            <w:pPr>
              <w:pStyle w:val="Contact"/>
              <w:rPr>
                <w:rStyle w:val="Hyperlink"/>
                <w:color w:val="171717" w:themeColor="background2" w:themeShade="1A"/>
              </w:rPr>
            </w:pPr>
            <w:hyperlink r:id="rId30" w:history="1">
              <w:r w:rsidR="00FA622C" w:rsidRPr="001D150A">
                <w:rPr>
                  <w:rStyle w:val="Hyperlink"/>
                  <w:color w:val="171717" w:themeColor="background2" w:themeShade="1A"/>
                </w:rPr>
                <w:t>Portfolio</w:t>
              </w:r>
            </w:hyperlink>
          </w:p>
        </w:tc>
        <w:tc>
          <w:tcPr>
            <w:tcW w:w="116" w:type="dxa"/>
          </w:tcPr>
          <w:p w14:paraId="5E96B33B" w14:textId="77777777" w:rsidR="00CB09B3" w:rsidRPr="00997E86" w:rsidRDefault="00CB09B3" w:rsidP="00CD2FD2"/>
        </w:tc>
        <w:tc>
          <w:tcPr>
            <w:tcW w:w="7348" w:type="dxa"/>
            <w:vMerge/>
          </w:tcPr>
          <w:p w14:paraId="40364A64" w14:textId="77777777" w:rsidR="00CB09B3" w:rsidRPr="00997E86" w:rsidRDefault="00CB09B3" w:rsidP="00CD2FD2"/>
        </w:tc>
      </w:tr>
      <w:tr w:rsidR="00CB09B3" w:rsidRPr="00997E86" w14:paraId="1A713A3A" w14:textId="77777777" w:rsidTr="00D4452B">
        <w:trPr>
          <w:trHeight w:val="51"/>
        </w:trPr>
        <w:tc>
          <w:tcPr>
            <w:tcW w:w="3735" w:type="dxa"/>
            <w:gridSpan w:val="3"/>
          </w:tcPr>
          <w:p w14:paraId="4C0511FB" w14:textId="77777777" w:rsidR="00CB09B3" w:rsidRPr="00997E86" w:rsidRDefault="00CB09B3" w:rsidP="00CD2FD2"/>
        </w:tc>
        <w:tc>
          <w:tcPr>
            <w:tcW w:w="116" w:type="dxa"/>
          </w:tcPr>
          <w:p w14:paraId="798FADE9" w14:textId="77777777" w:rsidR="00CB09B3" w:rsidRPr="00997E86" w:rsidRDefault="00CB09B3" w:rsidP="00CD2FD2"/>
        </w:tc>
        <w:tc>
          <w:tcPr>
            <w:tcW w:w="7348" w:type="dxa"/>
            <w:vMerge/>
            <w:tcBorders>
              <w:bottom w:val="single" w:sz="4" w:space="0" w:color="D9D9D9" w:themeColor="background1" w:themeShade="D9"/>
            </w:tcBorders>
          </w:tcPr>
          <w:p w14:paraId="2E7D5D4E" w14:textId="77777777" w:rsidR="00CB09B3" w:rsidRPr="00997E86" w:rsidRDefault="00CB09B3" w:rsidP="00CD2FD2"/>
        </w:tc>
      </w:tr>
      <w:tr w:rsidR="00144072" w:rsidRPr="00997E86" w14:paraId="374CD8BD" w14:textId="77777777" w:rsidTr="00D4452B">
        <w:tc>
          <w:tcPr>
            <w:tcW w:w="3735" w:type="dxa"/>
            <w:gridSpan w:val="3"/>
            <w:tcBorders>
              <w:right w:val="single" w:sz="4" w:space="0" w:color="D9D9D9" w:themeColor="background1" w:themeShade="D9"/>
            </w:tcBorders>
          </w:tcPr>
          <w:p w14:paraId="4CDBC435" w14:textId="40D4335C" w:rsidR="00144072" w:rsidRDefault="00000000" w:rsidP="00323A6E">
            <w:pPr>
              <w:pStyle w:val="Heading1"/>
              <w:tabs>
                <w:tab w:val="right" w:pos="3865"/>
              </w:tabs>
            </w:pPr>
            <w:sdt>
              <w:sdtPr>
                <w:id w:val="-2037806220"/>
                <w:placeholder>
                  <w:docPart w:val="DFC825540CCF427AACC660450C68D90C"/>
                </w:placeholder>
                <w:temporary/>
                <w:showingPlcHdr/>
                <w15:appearance w15:val="hidden"/>
              </w:sdtPr>
              <w:sdtContent>
                <w:r w:rsidR="00144072">
                  <w:t>Skills</w:t>
                </w:r>
              </w:sdtContent>
            </w:sdt>
            <w:r w:rsidR="00323A6E">
              <w:tab/>
            </w:r>
          </w:p>
          <w:p w14:paraId="2602F3B5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DFB9E2" wp14:editId="3F677EB2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F0D2304" w14:textId="4FBCEB05" w:rsidR="00144072" w:rsidRP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Full-stack development</w:t>
                                      </w:r>
                                      <w:r w:rsidR="00716586">
                                        <w:t xml:space="preserve"> </w:t>
                                      </w:r>
                                      <w:r w:rsidR="006D5AD1">
                                        <w:t xml:space="preserve">- </w:t>
                                      </w:r>
                                      <w:r w:rsidR="00716586">
                                        <w:t>skills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210518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EEA60E" w14:textId="065881B6" w:rsidR="00144072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61146C" w14:textId="214C4FA4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Front-end</w:t>
                                      </w:r>
                                    </w:p>
                                    <w:p w14:paraId="1159616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210518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F95EFE6" w14:textId="7D98A4C6" w:rsidR="00144072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6948"/>
                                  <a:ext cx="2152098" cy="320064"/>
                                  <a:chOff x="502195" y="5765330"/>
                                  <a:chExt cx="2152098" cy="320064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6FB7DB0" w14:textId="55A6817A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Back-end</w:t>
                                      </w:r>
                                    </w:p>
                                    <w:p w14:paraId="6911A5D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330"/>
                                    <a:ext cx="179070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9A3BA3" w14:textId="60DF80E2" w:rsidR="008E2197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8/10</w:t>
                                      </w:r>
                                    </w:p>
                                    <w:p w14:paraId="2FEEB9C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DC8266" w14:textId="390F3C6B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JavaScript</w:t>
                                      </w:r>
                                    </w:p>
                                    <w:p w14:paraId="1E836417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8D0432D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18AE078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4303808" w14:textId="7512CBC5" w:rsidR="008E2197" w:rsidRDefault="008B63B8" w:rsidP="008E2197">
                                      <w:pPr>
                                        <w:pStyle w:val="Skill"/>
                                      </w:pPr>
                                      <w:r>
                                        <w:t>New Learning Capability</w:t>
                                      </w:r>
                                    </w:p>
                                    <w:p w14:paraId="48E23970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198881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E7C950A" w14:textId="5AA54CBE" w:rsidR="008E2197" w:rsidRDefault="008B63B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9/10</w:t>
                                      </w:r>
                                    </w:p>
                                    <w:p w14:paraId="2C6E562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DFB9E2" id="Group 153" o:spid="_x0000_s1026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6F0D2304" w14:textId="4FBCEB05" w:rsidR="00144072" w:rsidRPr="008E2197" w:rsidRDefault="008B63B8" w:rsidP="008E2197">
                                <w:pPr>
                                  <w:pStyle w:val="Skill"/>
                                </w:pPr>
                                <w:r>
                                  <w:t>Full-stack development</w:t>
                                </w:r>
                                <w:r w:rsidR="00716586">
                                  <w:t xml:space="preserve"> </w:t>
                                </w:r>
                                <w:r w:rsidR="006D5AD1">
                                  <w:t xml:space="preserve">- </w:t>
                                </w:r>
                                <w:r w:rsidR="00716586">
                                  <w:t>skills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210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" adj="20762" fillcolor="#1d3251 [3204]" stroked="f" strokeweight="1pt"/>
                        <v:shape id="TextBox 58" o:spid="_x0000_s1031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72EEA60E" w14:textId="065881B6" w:rsidR="00144072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2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7261146C" w14:textId="214C4FA4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Front-end</w:t>
                                </w:r>
                              </w:p>
                              <w:p w14:paraId="1159616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5" type="#_x0000_t15" style="position:absolute;left:5021;top:53394;width:210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" adj="20762" fillcolor="#1d3251 [3204]" stroked="f" strokeweight="1pt"/>
                        <v:shape id="TextBox 117" o:spid="_x0000_s1036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7F95EFE6" w14:textId="7D98A4C6" w:rsidR="00144072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37" alt="Skill" style="position:absolute;top:8569;width:21520;height:3201" coordorigin="5021,57653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36FB7DB0" w14:textId="55A6817A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Back-end</w:t>
                                </w:r>
                              </w:p>
                              <w:p w14:paraId="6911A5D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0" type="#_x0000_t15" style="position:absolute;left:5021;top:57653;width:17907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" adj="20615" fillcolor="#1d3251 [3204]" stroked="f" strokeweight="1pt"/>
                        <v:shape id="TextBox 122" o:spid="_x0000_s1041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589A3BA3" w14:textId="60DF80E2" w:rsidR="008E2197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8/10</w:t>
                                </w:r>
                              </w:p>
                              <w:p w14:paraId="2FEEB9C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2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58DC8266" w14:textId="390F3C6B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JavaScript</w:t>
                                </w:r>
                              </w:p>
                              <w:p w14:paraId="1E836417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68D0432D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18AE078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7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04303808" w14:textId="7512CBC5" w:rsidR="008E2197" w:rsidRDefault="008B63B8" w:rsidP="008E2197">
                                <w:pPr>
                                  <w:pStyle w:val="Skill"/>
                                </w:pPr>
                                <w:r>
                                  <w:t>New Learning Capability</w:t>
                                </w:r>
                              </w:p>
                              <w:p w14:paraId="48E23970" w14:textId="77777777" w:rsidR="00144072" w:rsidRDefault="00144072" w:rsidP="008E2197"/>
                            </w:txbxContent>
                          </v:textbox>
                        </v:shape>
                        <v:rect id="Rectangle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0" type="#_x0000_t15" style="position:absolute;left:5021;top:66174;width:19889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" adj="20713" fillcolor="#1d3251 [3204]" stroked="f" strokeweight="1pt"/>
                        <v:shape id="TextBox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1E7C950A" w14:textId="5AA54CBE" w:rsidR="008E2197" w:rsidRDefault="008B63B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9/10</w:t>
                                </w:r>
                              </w:p>
                              <w:p w14:paraId="2C6E562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5AAB93AFFF1141BE934757B798DE6900"/>
              </w:placeholder>
              <w:temporary/>
              <w:showingPlcHdr/>
              <w15:appearance w15:val="hidden"/>
            </w:sdtPr>
            <w:sdtContent>
              <w:p w14:paraId="5A4C210C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56FF583F" w14:textId="75200F9B" w:rsidR="00552F9B" w:rsidRPr="008972F5" w:rsidRDefault="007C1718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GNIIT</w:t>
            </w:r>
            <w:r w:rsidR="00D56D2B" w:rsidRPr="008972F5">
              <w:rPr>
                <w:b/>
                <w:bCs/>
              </w:rPr>
              <w:t xml:space="preserve"> - </w:t>
            </w:r>
            <w:r w:rsidRPr="008972F5">
              <w:rPr>
                <w:b/>
                <w:bCs/>
              </w:rPr>
              <w:t>NIIT</w:t>
            </w:r>
          </w:p>
          <w:p w14:paraId="1CE95935" w14:textId="621F4E25" w:rsidR="00552F9B" w:rsidRDefault="00484B0B" w:rsidP="00552F9B">
            <w:r>
              <w:t>Jan/</w:t>
            </w:r>
            <w:r w:rsidR="00F8354A">
              <w:t>2019-</w:t>
            </w:r>
            <w:r>
              <w:t>Oct/</w:t>
            </w:r>
            <w:r w:rsidR="00F8354A">
              <w:t>202</w:t>
            </w:r>
            <w:r>
              <w:t>2</w:t>
            </w:r>
          </w:p>
          <w:p w14:paraId="64875A1C" w14:textId="567BB6C3" w:rsidR="00552F9B" w:rsidRPr="008972F5" w:rsidRDefault="007C1718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BCA</w:t>
            </w:r>
            <w:r w:rsidR="00D56D2B" w:rsidRPr="008972F5">
              <w:rPr>
                <w:b/>
                <w:bCs/>
              </w:rPr>
              <w:t xml:space="preserve"> - </w:t>
            </w:r>
            <w:r w:rsidRPr="008972F5">
              <w:rPr>
                <w:b/>
                <w:bCs/>
              </w:rPr>
              <w:t>IGNOU</w:t>
            </w:r>
          </w:p>
          <w:p w14:paraId="3798D610" w14:textId="3B3F1902" w:rsidR="00552F9B" w:rsidRDefault="00BE15DE" w:rsidP="00552F9B">
            <w:r>
              <w:t>July/2018-</w:t>
            </w:r>
            <w:r w:rsidR="00484B0B">
              <w:t>June/</w:t>
            </w:r>
            <w:r w:rsidR="007C1718">
              <w:t>2021</w:t>
            </w:r>
            <w:r w:rsidR="00E2649B">
              <w:t xml:space="preserve"> </w:t>
            </w:r>
            <w:r w:rsidR="00E2649B" w:rsidRPr="002649A1">
              <w:rPr>
                <w:i/>
                <w:iCs/>
                <w:color w:val="595959" w:themeColor="text1" w:themeTint="A6"/>
              </w:rPr>
              <w:t>(offline exams)</w:t>
            </w:r>
          </w:p>
          <w:p w14:paraId="5A91BB22" w14:textId="16A92B98" w:rsidR="00552F9B" w:rsidRPr="008972F5" w:rsidRDefault="00B408F2" w:rsidP="00D56D2B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12</w:t>
            </w:r>
            <w:r w:rsidRPr="008972F5">
              <w:rPr>
                <w:b/>
                <w:bCs/>
                <w:vertAlign w:val="superscript"/>
              </w:rPr>
              <w:t>th</w:t>
            </w:r>
            <w:r w:rsidR="00D56D2B" w:rsidRPr="008972F5">
              <w:rPr>
                <w:b/>
                <w:bCs/>
                <w:vertAlign w:val="superscript"/>
              </w:rPr>
              <w:t xml:space="preserve"> </w:t>
            </w:r>
            <w:r w:rsidR="00FA622C" w:rsidRPr="008972F5">
              <w:rPr>
                <w:b/>
                <w:bCs/>
              </w:rPr>
              <w:t>– CBSE,</w:t>
            </w:r>
            <w:r w:rsidR="00D56D2B" w:rsidRPr="008972F5">
              <w:rPr>
                <w:b/>
                <w:bCs/>
              </w:rPr>
              <w:t xml:space="preserve"> </w:t>
            </w:r>
            <w:r w:rsidRPr="008972F5">
              <w:rPr>
                <w:b/>
                <w:bCs/>
              </w:rPr>
              <w:t>K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G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S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B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V</w:t>
            </w:r>
            <w:r w:rsidR="005E0165" w:rsidRPr="008972F5">
              <w:rPr>
                <w:b/>
                <w:bCs/>
              </w:rPr>
              <w:t>.</w:t>
            </w:r>
          </w:p>
          <w:p w14:paraId="4F736C5C" w14:textId="56AB8418" w:rsidR="00552F9B" w:rsidRDefault="00B408F2" w:rsidP="00552F9B">
            <w:r>
              <w:t>2017</w:t>
            </w:r>
          </w:p>
          <w:p w14:paraId="0C1635E6" w14:textId="1C9B6F58" w:rsidR="00EF518A" w:rsidRPr="008972F5" w:rsidRDefault="00EF518A" w:rsidP="00EF518A">
            <w:pPr>
              <w:pStyle w:val="Heading2"/>
              <w:rPr>
                <w:b/>
                <w:bCs/>
              </w:rPr>
            </w:pPr>
            <w:r w:rsidRPr="008972F5">
              <w:rPr>
                <w:b/>
                <w:bCs/>
              </w:rPr>
              <w:t>10</w:t>
            </w:r>
            <w:r w:rsidRPr="008972F5">
              <w:rPr>
                <w:b/>
                <w:bCs/>
                <w:vertAlign w:val="superscript"/>
              </w:rPr>
              <w:t xml:space="preserve">th </w:t>
            </w:r>
            <w:r w:rsidRPr="008972F5">
              <w:rPr>
                <w:b/>
                <w:bCs/>
              </w:rPr>
              <w:t>– CBSE, A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P</w:t>
            </w:r>
            <w:r w:rsidR="005E0165" w:rsidRPr="008972F5">
              <w:rPr>
                <w:b/>
                <w:bCs/>
              </w:rPr>
              <w:t>.</w:t>
            </w:r>
            <w:r w:rsidRPr="008972F5">
              <w:rPr>
                <w:b/>
                <w:bCs/>
              </w:rPr>
              <w:t>S</w:t>
            </w:r>
            <w:r w:rsidR="005E0165" w:rsidRPr="008972F5">
              <w:rPr>
                <w:b/>
                <w:bCs/>
              </w:rPr>
              <w:t>.</w:t>
            </w:r>
          </w:p>
          <w:p w14:paraId="23C4DAE6" w14:textId="4D9398D0" w:rsidR="00D56D2B" w:rsidRPr="00EF518A" w:rsidRDefault="00EF518A" w:rsidP="00EF518A">
            <w:r>
              <w:t>2015</w:t>
            </w:r>
          </w:p>
        </w:tc>
        <w:tc>
          <w:tcPr>
            <w:tcW w:w="116" w:type="dxa"/>
            <w:tcBorders>
              <w:left w:val="single" w:sz="4" w:space="0" w:color="D9D9D9" w:themeColor="background1" w:themeShade="D9"/>
            </w:tcBorders>
          </w:tcPr>
          <w:p w14:paraId="520E7156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7348" w:type="dxa"/>
          </w:tcPr>
          <w:p w14:paraId="0F1ECA89" w14:textId="0219BB38" w:rsidR="00144072" w:rsidRPr="00626A21" w:rsidRDefault="00EA2833" w:rsidP="00D141C6">
            <w:pPr>
              <w:pStyle w:val="Heading1"/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</w:pPr>
            <w:r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>Roles</w:t>
            </w:r>
            <w:r w:rsidR="007D6DFF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 xml:space="preserve"> </w:t>
            </w:r>
            <w:r w:rsidR="007D6DFF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  <w:sz w:val="24"/>
                <w:szCs w:val="24"/>
              </w:rPr>
              <w:t>&amp;</w:t>
            </w:r>
            <w:r w:rsidR="00C23C88"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 xml:space="preserve"> </w:t>
            </w:r>
            <w:r w:rsidRPr="00626A21">
              <w:rPr>
                <w:rFonts w:asciiTheme="majorHAnsi" w:hAnsiTheme="majorHAnsi"/>
                <w:b/>
                <w:bCs/>
                <w:color w:val="000000" w:themeColor="text1"/>
                <w:spacing w:val="90"/>
              </w:rPr>
              <w:t>RESPONSIBILITIes</w:t>
            </w:r>
          </w:p>
          <w:p w14:paraId="2B4C9887" w14:textId="2D1C58F0" w:rsidR="00552F9B" w:rsidRPr="00B70D85" w:rsidRDefault="0007093C" w:rsidP="00552F9B">
            <w:pPr>
              <w:pStyle w:val="Heading3"/>
              <w:rPr>
                <w:b/>
                <w:bCs/>
              </w:rPr>
            </w:pPr>
            <w:r w:rsidRPr="00B70D85">
              <w:rPr>
                <w:b/>
                <w:bCs/>
              </w:rPr>
              <w:t>Safety Labs, Noida Sec-2</w:t>
            </w:r>
          </w:p>
          <w:p w14:paraId="134E4D96" w14:textId="046FF191" w:rsidR="008A1935" w:rsidRDefault="000952AF" w:rsidP="002F27C5">
            <w:pPr>
              <w:pStyle w:val="Heading5"/>
            </w:pPr>
            <w:r>
              <w:t>Java-Developer &gt; Full-stack Developer</w:t>
            </w:r>
            <w:r w:rsidR="0043362C">
              <w:t>, Feb</w:t>
            </w:r>
            <w:r w:rsidR="00EA3E91">
              <w:t>/</w:t>
            </w:r>
            <w:r w:rsidR="0013525B">
              <w:t>2022</w:t>
            </w:r>
            <w:r w:rsidR="0043362C">
              <w:t>-present</w:t>
            </w:r>
          </w:p>
          <w:p w14:paraId="416E5B4D" w14:textId="04C22170" w:rsidR="002F27C5" w:rsidRDefault="002F27C5" w:rsidP="004D367C">
            <w:pPr>
              <w:pStyle w:val="ListBullet"/>
            </w:pPr>
            <w:r>
              <w:t>M</w:t>
            </w:r>
            <w:r w:rsidRPr="00862074">
              <w:t>anaged the developers’ team and provided great results</w:t>
            </w:r>
            <w:r>
              <w:t>,</w:t>
            </w:r>
          </w:p>
          <w:p w14:paraId="6CC209B0" w14:textId="3F1FC8FD" w:rsidR="007A089F" w:rsidRDefault="007A089F" w:rsidP="004D367C">
            <w:pPr>
              <w:pStyle w:val="ListBullet"/>
            </w:pPr>
            <w:r w:rsidRPr="007E40AF">
              <w:t>Server-side and Client-side performance Enhanced,</w:t>
            </w:r>
          </w:p>
          <w:p w14:paraId="36FB7358" w14:textId="3B7F421D" w:rsidR="007A089F" w:rsidRPr="004A273B" w:rsidRDefault="00BD6D15" w:rsidP="004D367C">
            <w:pPr>
              <w:pStyle w:val="ListBullet"/>
            </w:pPr>
            <w:r w:rsidRPr="007E40AF">
              <w:t>Took care and developed perfect Client-side code for new and available products,</w:t>
            </w:r>
          </w:p>
          <w:p w14:paraId="1C181513" w14:textId="5E51830D" w:rsidR="004A273B" w:rsidRDefault="00EB465F" w:rsidP="004D367C">
            <w:pPr>
              <w:pStyle w:val="ListBullet"/>
            </w:pPr>
            <w:r w:rsidRPr="007E40AF">
              <w:t>Convinced, and helped the company in decisions for the betterment of the product,</w:t>
            </w:r>
          </w:p>
          <w:p w14:paraId="034AE2C6" w14:textId="59F7667C" w:rsidR="00862074" w:rsidRDefault="00862074" w:rsidP="004D367C">
            <w:pPr>
              <w:pStyle w:val="ListBullet"/>
            </w:pPr>
            <w:r w:rsidRPr="00862074">
              <w:t>Worked on Salesforce and helped all my colleagues by providing useful tools and tips.</w:t>
            </w:r>
          </w:p>
          <w:p w14:paraId="41B149AB" w14:textId="50360B3D" w:rsidR="00A6425D" w:rsidRPr="005B5D46" w:rsidRDefault="00603462" w:rsidP="00A6425D">
            <w:pPr>
              <w:pStyle w:val="Heading3"/>
              <w:rPr>
                <w:b/>
                <w:bCs/>
              </w:rPr>
            </w:pPr>
            <w:r w:rsidRPr="005B5D46">
              <w:rPr>
                <w:b/>
                <w:bCs/>
              </w:rPr>
              <w:t xml:space="preserve">NetCreativeMind, </w:t>
            </w:r>
            <w:r w:rsidR="00D431D2">
              <w:rPr>
                <w:b/>
                <w:bCs/>
              </w:rPr>
              <w:t>K</w:t>
            </w:r>
            <w:r w:rsidR="008A3613" w:rsidRPr="008A3613">
              <w:rPr>
                <w:b/>
                <w:bCs/>
              </w:rPr>
              <w:t xml:space="preserve">atwaria </w:t>
            </w:r>
            <w:r w:rsidR="00D431D2" w:rsidRPr="008A3613">
              <w:rPr>
                <w:b/>
                <w:bCs/>
              </w:rPr>
              <w:t>Sarai</w:t>
            </w:r>
          </w:p>
          <w:p w14:paraId="1AF143C9" w14:textId="6555633E" w:rsidR="00A6425D" w:rsidRPr="00A6425D" w:rsidRDefault="00E10729" w:rsidP="0006059A">
            <w:pPr>
              <w:pStyle w:val="Heading5"/>
              <w:rPr>
                <w:rStyle w:val="JobDescriptionChar"/>
              </w:rPr>
            </w:pPr>
            <w:r>
              <w:t xml:space="preserve">Java-Developer Trainee, </w:t>
            </w:r>
            <w:r w:rsidR="00A3325E">
              <w:t>Oct</w:t>
            </w:r>
            <w:r w:rsidR="00313936">
              <w:t>/2021</w:t>
            </w:r>
            <w:r w:rsidR="00A3325E">
              <w:t>-Jan</w:t>
            </w:r>
            <w:r w:rsidR="00313936">
              <w:t>/202</w:t>
            </w:r>
            <w:r w:rsidR="00163589">
              <w:t>2</w:t>
            </w:r>
          </w:p>
          <w:p w14:paraId="3CAC8778" w14:textId="6DC63611" w:rsidR="00A6425D" w:rsidRDefault="00D63CB9" w:rsidP="00D63CB9">
            <w:pPr>
              <w:pStyle w:val="ListBullet"/>
            </w:pPr>
            <w:r>
              <w:t xml:space="preserve">Getting </w:t>
            </w:r>
            <w:r w:rsidRPr="00D63CB9">
              <w:t xml:space="preserve">thorough the project documents to </w:t>
            </w:r>
            <w:r>
              <w:t xml:space="preserve">plan and </w:t>
            </w:r>
            <w:r w:rsidRPr="00D63CB9">
              <w:t xml:space="preserve">create the project flow </w:t>
            </w:r>
          </w:p>
          <w:p w14:paraId="68151865" w14:textId="0209025F" w:rsidR="00422283" w:rsidRDefault="00422283" w:rsidP="00D63CB9">
            <w:pPr>
              <w:pStyle w:val="ListBullet"/>
            </w:pPr>
            <w:r w:rsidRPr="00422283">
              <w:t xml:space="preserve">Designing UI (using Figma) and </w:t>
            </w:r>
            <w:r w:rsidR="00E84D54">
              <w:t xml:space="preserve">coding </w:t>
            </w:r>
            <w:r w:rsidRPr="00422283">
              <w:t>them on HTML and JSP,</w:t>
            </w:r>
          </w:p>
          <w:p w14:paraId="2EAC9E00" w14:textId="7051774E" w:rsidR="000D527C" w:rsidRDefault="000D527C" w:rsidP="00D63CB9">
            <w:pPr>
              <w:pStyle w:val="ListBullet"/>
            </w:pPr>
            <w:r w:rsidRPr="000D527C">
              <w:t xml:space="preserve">Handling Core </w:t>
            </w:r>
            <w:r>
              <w:t xml:space="preserve">and </w:t>
            </w:r>
            <w:r w:rsidRPr="000D527C">
              <w:t>Advanced Java code, while working with Newgen's products like</w:t>
            </w:r>
            <w:r>
              <w:t>,</w:t>
            </w:r>
            <w:r w:rsidRPr="000D527C">
              <w:t xml:space="preserve"> OmniDoc,</w:t>
            </w:r>
          </w:p>
          <w:p w14:paraId="005AE014" w14:textId="22E64D65" w:rsidR="00D06C07" w:rsidRDefault="00D06C07" w:rsidP="00D63CB9">
            <w:pPr>
              <w:pStyle w:val="ListBullet"/>
            </w:pPr>
            <w:r w:rsidRPr="00D06C07">
              <w:t>Fixing bugs making the project come online again without</w:t>
            </w:r>
            <w:r w:rsidR="00471D1B">
              <w:t xml:space="preserve"> </w:t>
            </w:r>
            <w:r w:rsidR="007A47D7">
              <w:t>issues</w:t>
            </w:r>
            <w:r w:rsidRPr="00D06C07">
              <w:t>.</w:t>
            </w:r>
          </w:p>
          <w:p w14:paraId="41D5DB6A" w14:textId="20513087" w:rsidR="00A6425D" w:rsidRPr="005B5D46" w:rsidRDefault="004707F2" w:rsidP="00A6425D">
            <w:pPr>
              <w:pStyle w:val="Heading3"/>
              <w:rPr>
                <w:b/>
                <w:bCs/>
              </w:rPr>
            </w:pPr>
            <w:r w:rsidRPr="005B5D46">
              <w:rPr>
                <w:b/>
                <w:bCs/>
              </w:rPr>
              <w:t>Daily Brief app, Remote</w:t>
            </w:r>
          </w:p>
          <w:p w14:paraId="78278D2C" w14:textId="6A10F531" w:rsidR="001E4D71" w:rsidRPr="00547BA4" w:rsidRDefault="007366C7" w:rsidP="00863D08">
            <w:pPr>
              <w:pStyle w:val="Heading5"/>
            </w:pPr>
            <w:r>
              <w:t>Intern</w:t>
            </w:r>
            <w:r w:rsidR="004707F2">
              <w:t>,</w:t>
            </w:r>
            <w:r>
              <w:t xml:space="preserve"> D</w:t>
            </w:r>
            <w:r w:rsidR="004707F2">
              <w:t>esign</w:t>
            </w:r>
            <w:r w:rsidR="0059234E">
              <w:t>,</w:t>
            </w:r>
            <w:r w:rsidR="004707F2">
              <w:t xml:space="preserve"> and</w:t>
            </w:r>
            <w:r>
              <w:t xml:space="preserve"> feature</w:t>
            </w:r>
            <w:r w:rsidR="004707F2">
              <w:t xml:space="preserve"> adviser</w:t>
            </w:r>
            <w:r>
              <w:t xml:space="preserve"> Ambassador</w:t>
            </w:r>
            <w:r w:rsidR="00863D08">
              <w:t xml:space="preserve"> (</w:t>
            </w:r>
            <w:r w:rsidR="00510133">
              <w:t>Aug/2021-</w:t>
            </w:r>
            <w:r w:rsidR="00412458">
              <w:t>Oct/2021</w:t>
            </w:r>
            <w:r w:rsidR="00863D08">
              <w:t>)</w:t>
            </w:r>
          </w:p>
          <w:tbl>
            <w:tblPr>
              <w:tblStyle w:val="TableGrid"/>
              <w:tblW w:w="6939" w:type="dxa"/>
              <w:tblBorders>
                <w:top w:val="single" w:sz="4" w:space="0" w:color="AEAAAA" w:themeColor="background2" w:themeShade="BF"/>
                <w:left w:val="single" w:sz="4" w:space="0" w:color="AEAAAA" w:themeColor="background2" w:themeShade="BF"/>
                <w:bottom w:val="single" w:sz="4" w:space="0" w:color="AEAAAA" w:themeColor="background2" w:themeShade="BF"/>
                <w:right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Look w:val="04A0" w:firstRow="1" w:lastRow="0" w:firstColumn="1" w:lastColumn="0" w:noHBand="0" w:noVBand="1"/>
            </w:tblPr>
            <w:tblGrid>
              <w:gridCol w:w="3235"/>
              <w:gridCol w:w="3704"/>
            </w:tblGrid>
            <w:tr w:rsidR="00B46762" w14:paraId="5D02FA47" w14:textId="77777777" w:rsidTr="00F80336">
              <w:tc>
                <w:tcPr>
                  <w:tcW w:w="3235" w:type="dxa"/>
                  <w:shd w:val="clear" w:color="auto" w:fill="auto"/>
                </w:tcPr>
                <w:p w14:paraId="4A88679A" w14:textId="5729A029" w:rsidR="00B46762" w:rsidRPr="00547BA4" w:rsidRDefault="00FF0F94" w:rsidP="00547BA4">
                  <w:pPr>
                    <w:pStyle w:val="JobDescription"/>
                    <w:spacing w:line="288" w:lineRule="auto"/>
                    <w:rPr>
                      <w:rFonts w:eastAsiaTheme="majorEastAsia" w:cstheme="majorBidi"/>
                      <w:color w:val="1D3251" w:themeColor="accent1"/>
                      <w:sz w:val="22"/>
                      <w:szCs w:val="24"/>
                    </w:rPr>
                  </w:pPr>
                  <w:r w:rsidRPr="003F4D7F">
                    <w:rPr>
                      <w:rFonts w:eastAsiaTheme="majorEastAsia" w:cstheme="majorBidi"/>
                      <w:b/>
                      <w:bCs/>
                      <w:color w:val="15253C" w:themeColor="accent1" w:themeShade="BF"/>
                      <w:sz w:val="24"/>
                      <w:szCs w:val="28"/>
                    </w:rPr>
                    <w:t>Top Skills</w:t>
                  </w:r>
                </w:p>
              </w:tc>
              <w:tc>
                <w:tcPr>
                  <w:tcW w:w="3704" w:type="dxa"/>
                  <w:shd w:val="clear" w:color="auto" w:fill="auto"/>
                </w:tcPr>
                <w:p w14:paraId="6DFB4E97" w14:textId="7F64A070" w:rsidR="00B46762" w:rsidRPr="00547BA4" w:rsidRDefault="00FF0F94" w:rsidP="00547BA4">
                  <w:pPr>
                    <w:pStyle w:val="JobDescription"/>
                    <w:spacing w:line="288" w:lineRule="auto"/>
                    <w:rPr>
                      <w:rFonts w:eastAsiaTheme="majorEastAsia" w:cstheme="majorBidi"/>
                      <w:color w:val="1D3251" w:themeColor="accent1"/>
                      <w:sz w:val="22"/>
                      <w:szCs w:val="24"/>
                    </w:rPr>
                  </w:pPr>
                  <w:r w:rsidRPr="00B02A06">
                    <w:rPr>
                      <w:rFonts w:eastAsiaTheme="majorEastAsia" w:cstheme="majorBidi"/>
                      <w:b/>
                      <w:bCs/>
                      <w:color w:val="1D3251" w:themeColor="accent1"/>
                      <w:sz w:val="22"/>
                      <w:szCs w:val="24"/>
                    </w:rPr>
                    <w:t>Good with</w:t>
                  </w:r>
                </w:p>
              </w:tc>
            </w:tr>
            <w:tr w:rsidR="00FF0F94" w14:paraId="3AD2A3CB" w14:textId="77777777" w:rsidTr="00F80336">
              <w:tc>
                <w:tcPr>
                  <w:tcW w:w="3235" w:type="dxa"/>
                  <w:shd w:val="clear" w:color="auto" w:fill="auto"/>
                </w:tcPr>
                <w:p w14:paraId="4EF2BFD2" w14:textId="0EBBC21B" w:rsidR="00FF0F94" w:rsidRDefault="00905407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JavaScript</w:t>
                  </w:r>
                </w:p>
                <w:p w14:paraId="0059863C" w14:textId="251E844D" w:rsidR="002E3A13" w:rsidRDefault="009F588F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Core-</w:t>
                  </w:r>
                  <w:r w:rsidR="00A45CB3">
                    <w:t>Java</w:t>
                  </w:r>
                </w:p>
                <w:p w14:paraId="09B105C1" w14:textId="77777777" w:rsidR="00A45CB3" w:rsidRDefault="00A45CB3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Advanced Java</w:t>
                  </w:r>
                </w:p>
                <w:p w14:paraId="588A1A66" w14:textId="16F545B1" w:rsidR="00A45CB3" w:rsidRDefault="00A45CB3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 xml:space="preserve">Database </w:t>
                  </w:r>
                  <w:r w:rsidR="00647770">
                    <w:t>handling</w:t>
                  </w:r>
                </w:p>
                <w:p w14:paraId="228E42F1" w14:textId="77777777" w:rsidR="00C30B05" w:rsidRDefault="00C30B05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 xml:space="preserve">HTML5 </w:t>
                  </w:r>
                </w:p>
                <w:p w14:paraId="6313D665" w14:textId="5C7A22CC" w:rsidR="00C30B05" w:rsidRDefault="00C30B05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CSS</w:t>
                  </w:r>
                  <w:r w:rsidR="00BE38EF">
                    <w:t xml:space="preserve"> </w:t>
                  </w:r>
                </w:p>
                <w:p w14:paraId="556CD788" w14:textId="6E02996D" w:rsidR="00D56D2B" w:rsidRDefault="00000000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hyperlink r:id="rId31" w:history="1">
                    <w:r w:rsidR="00BC2919">
                      <w:rPr>
                        <w:rStyle w:val="Hyperlink"/>
                        <w:color w:val="767171" w:themeColor="background2" w:themeShade="80"/>
                      </w:rPr>
                      <w:t>Pre-Office work examples</w:t>
                    </w:r>
                  </w:hyperlink>
                </w:p>
              </w:tc>
              <w:tc>
                <w:tcPr>
                  <w:tcW w:w="3704" w:type="dxa"/>
                  <w:shd w:val="clear" w:color="auto" w:fill="auto"/>
                </w:tcPr>
                <w:p w14:paraId="11903DFD" w14:textId="123210EC" w:rsidR="00352D41" w:rsidRDefault="00352D41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ReactJS</w:t>
                  </w:r>
                </w:p>
                <w:p w14:paraId="27C122B1" w14:textId="3C8D97FF" w:rsidR="00352D41" w:rsidRDefault="000C01AE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Spring boot</w:t>
                  </w:r>
                </w:p>
                <w:p w14:paraId="50A87A00" w14:textId="378EDE15" w:rsidR="00FF0F94" w:rsidRDefault="00352D41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Node</w:t>
                  </w:r>
                  <w:r w:rsidR="00B9361F">
                    <w:t>J</w:t>
                  </w:r>
                  <w:r w:rsidR="00C64B43">
                    <w:t>S</w:t>
                  </w:r>
                </w:p>
                <w:p w14:paraId="655E3621" w14:textId="3916C018" w:rsidR="00352D41" w:rsidRDefault="000C01AE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SQL, NoSQL</w:t>
                  </w:r>
                </w:p>
                <w:p w14:paraId="38D439AD" w14:textId="4DE55200" w:rsidR="004428D5" w:rsidRDefault="00BF24C8" w:rsidP="00BF24C8">
                  <w:pPr>
                    <w:pStyle w:val="JobDescription"/>
                  </w:pPr>
                  <w:r>
                    <w:t xml:space="preserve">                          </w:t>
                  </w:r>
                  <w:r w:rsidR="00DD30A4">
                    <w:t>&gt;</w:t>
                  </w:r>
                  <w:r>
                    <w:t xml:space="preserve"> </w:t>
                  </w:r>
                  <w:r w:rsidR="004428D5">
                    <w:t xml:space="preserve">MongoDB, MySQL, </w:t>
                  </w:r>
                  <w:r w:rsidR="00B82C66">
                    <w:t>etc.</w:t>
                  </w:r>
                </w:p>
                <w:p w14:paraId="72CA6794" w14:textId="77CE41B2" w:rsidR="00361E35" w:rsidRDefault="00D50CFE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CSS pre</w:t>
                  </w:r>
                  <w:r w:rsidR="00F25E4F">
                    <w:t>-p</w:t>
                  </w:r>
                  <w:r>
                    <w:t>rocessors</w:t>
                  </w:r>
                </w:p>
                <w:p w14:paraId="3D785517" w14:textId="18162051" w:rsidR="00361E35" w:rsidRDefault="00C965F8" w:rsidP="00D44674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GitHub</w:t>
                  </w:r>
                  <w:r w:rsidR="00323A6E">
                    <w:t>,</w:t>
                  </w:r>
                  <w:r w:rsidR="00885F8A">
                    <w:t xml:space="preserve"> </w:t>
                  </w:r>
                  <w:proofErr w:type="gramStart"/>
                  <w:r w:rsidR="007B0FDB">
                    <w:t xml:space="preserve">&amp; </w:t>
                  </w:r>
                  <w:r w:rsidR="00885F8A">
                    <w:t xml:space="preserve"> SVN</w:t>
                  </w:r>
                  <w:proofErr w:type="gramEnd"/>
                </w:p>
                <w:p w14:paraId="4B95545F" w14:textId="0EC664D4" w:rsidR="00361E35" w:rsidRDefault="00925AF2" w:rsidP="00323A6E">
                  <w:pPr>
                    <w:pStyle w:val="JobDescription"/>
                    <w:numPr>
                      <w:ilvl w:val="0"/>
                      <w:numId w:val="10"/>
                    </w:numPr>
                  </w:pPr>
                  <w:r>
                    <w:t>Postman</w:t>
                  </w:r>
                </w:p>
              </w:tc>
            </w:tr>
          </w:tbl>
          <w:p w14:paraId="28DCBD09" w14:textId="23BCC456" w:rsidR="001E4D71" w:rsidRPr="006C2DFF" w:rsidRDefault="001E4D71" w:rsidP="00352B41">
            <w:pPr>
              <w:pStyle w:val="JobDescription"/>
            </w:pPr>
          </w:p>
        </w:tc>
      </w:tr>
    </w:tbl>
    <w:p w14:paraId="1A2395AA" w14:textId="77777777" w:rsidR="005A20B8" w:rsidRDefault="005A20B8"/>
    <w:sectPr w:rsidR="005A20B8" w:rsidSect="00C777FF">
      <w:headerReference w:type="default" r:id="rId32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81CBE" w14:textId="77777777" w:rsidR="00007791" w:rsidRDefault="00007791" w:rsidP="00B21D64">
      <w:pPr>
        <w:spacing w:after="0" w:line="240" w:lineRule="auto"/>
      </w:pPr>
      <w:r>
        <w:separator/>
      </w:r>
    </w:p>
  </w:endnote>
  <w:endnote w:type="continuationSeparator" w:id="0">
    <w:p w14:paraId="5EF08623" w14:textId="77777777" w:rsidR="00007791" w:rsidRDefault="00007791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Kokila">
    <w:altName w:val="Nirmala UI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099A0" w14:textId="77777777" w:rsidR="00007791" w:rsidRDefault="00007791" w:rsidP="00B21D64">
      <w:pPr>
        <w:spacing w:after="0" w:line="240" w:lineRule="auto"/>
      </w:pPr>
      <w:r>
        <w:separator/>
      </w:r>
    </w:p>
  </w:footnote>
  <w:footnote w:type="continuationSeparator" w:id="0">
    <w:p w14:paraId="6837B429" w14:textId="77777777" w:rsidR="00007791" w:rsidRDefault="00007791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4E92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B6261CD" wp14:editId="784EC4B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4BF511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BE7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7827"/>
    <w:multiLevelType w:val="hybridMultilevel"/>
    <w:tmpl w:val="964ED8CE"/>
    <w:lvl w:ilvl="0" w:tplc="38AEC0D8">
      <w:start w:val="201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87809"/>
    <w:multiLevelType w:val="hybridMultilevel"/>
    <w:tmpl w:val="F08E4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B5D5C"/>
    <w:multiLevelType w:val="hybridMultilevel"/>
    <w:tmpl w:val="88709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CF2105"/>
    <w:multiLevelType w:val="multilevel"/>
    <w:tmpl w:val="9D984FD2"/>
    <w:numStyleLink w:val="BullettedList"/>
  </w:abstractNum>
  <w:abstractNum w:abstractNumId="7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7917900">
    <w:abstractNumId w:val="9"/>
  </w:num>
  <w:num w:numId="2" w16cid:durableId="1821650823">
    <w:abstractNumId w:val="11"/>
  </w:num>
  <w:num w:numId="3" w16cid:durableId="665479689">
    <w:abstractNumId w:val="8"/>
  </w:num>
  <w:num w:numId="4" w16cid:durableId="1944067680">
    <w:abstractNumId w:val="5"/>
  </w:num>
  <w:num w:numId="5" w16cid:durableId="1457991446">
    <w:abstractNumId w:val="7"/>
  </w:num>
  <w:num w:numId="6" w16cid:durableId="1024668249">
    <w:abstractNumId w:val="10"/>
  </w:num>
  <w:num w:numId="7" w16cid:durableId="1904825612">
    <w:abstractNumId w:val="0"/>
  </w:num>
  <w:num w:numId="8" w16cid:durableId="1892688238">
    <w:abstractNumId w:val="1"/>
  </w:num>
  <w:num w:numId="9" w16cid:durableId="1708213871">
    <w:abstractNumId w:val="6"/>
  </w:num>
  <w:num w:numId="10" w16cid:durableId="225649783">
    <w:abstractNumId w:val="3"/>
  </w:num>
  <w:num w:numId="11" w16cid:durableId="1408457991">
    <w:abstractNumId w:val="2"/>
  </w:num>
  <w:num w:numId="12" w16cid:durableId="1852717236">
    <w:abstractNumId w:val="6"/>
  </w:num>
  <w:num w:numId="13" w16cid:durableId="1811365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8"/>
    <w:rsid w:val="00007791"/>
    <w:rsid w:val="000161E1"/>
    <w:rsid w:val="00021303"/>
    <w:rsid w:val="000330DF"/>
    <w:rsid w:val="0006059A"/>
    <w:rsid w:val="0006420C"/>
    <w:rsid w:val="0007093C"/>
    <w:rsid w:val="000952AF"/>
    <w:rsid w:val="000B15C0"/>
    <w:rsid w:val="000B4485"/>
    <w:rsid w:val="000B6A49"/>
    <w:rsid w:val="000C01AE"/>
    <w:rsid w:val="000D31F3"/>
    <w:rsid w:val="000D527C"/>
    <w:rsid w:val="00105D54"/>
    <w:rsid w:val="00107E81"/>
    <w:rsid w:val="0011779E"/>
    <w:rsid w:val="001264EB"/>
    <w:rsid w:val="0013525B"/>
    <w:rsid w:val="00144072"/>
    <w:rsid w:val="00153211"/>
    <w:rsid w:val="001549DC"/>
    <w:rsid w:val="00163589"/>
    <w:rsid w:val="00171BB8"/>
    <w:rsid w:val="00195811"/>
    <w:rsid w:val="001C4519"/>
    <w:rsid w:val="001D150A"/>
    <w:rsid w:val="001E4D71"/>
    <w:rsid w:val="001E5DF3"/>
    <w:rsid w:val="001F619D"/>
    <w:rsid w:val="001F7F54"/>
    <w:rsid w:val="002005E1"/>
    <w:rsid w:val="00210183"/>
    <w:rsid w:val="0021475C"/>
    <w:rsid w:val="00223925"/>
    <w:rsid w:val="00225A29"/>
    <w:rsid w:val="00227CBE"/>
    <w:rsid w:val="0023219E"/>
    <w:rsid w:val="0024218D"/>
    <w:rsid w:val="002649A1"/>
    <w:rsid w:val="00291C99"/>
    <w:rsid w:val="002C53D7"/>
    <w:rsid w:val="002E3A13"/>
    <w:rsid w:val="002F27C5"/>
    <w:rsid w:val="00313936"/>
    <w:rsid w:val="00317866"/>
    <w:rsid w:val="00323A6E"/>
    <w:rsid w:val="00333595"/>
    <w:rsid w:val="00340D7D"/>
    <w:rsid w:val="00342660"/>
    <w:rsid w:val="00352B41"/>
    <w:rsid w:val="00352D41"/>
    <w:rsid w:val="00361E35"/>
    <w:rsid w:val="003735B0"/>
    <w:rsid w:val="0037444A"/>
    <w:rsid w:val="00391C83"/>
    <w:rsid w:val="003C0BB5"/>
    <w:rsid w:val="003E5763"/>
    <w:rsid w:val="003F4D7F"/>
    <w:rsid w:val="003F7C5F"/>
    <w:rsid w:val="004067B9"/>
    <w:rsid w:val="00407976"/>
    <w:rsid w:val="004103C0"/>
    <w:rsid w:val="00412458"/>
    <w:rsid w:val="00422283"/>
    <w:rsid w:val="0043362C"/>
    <w:rsid w:val="004428D5"/>
    <w:rsid w:val="0044460D"/>
    <w:rsid w:val="004477A2"/>
    <w:rsid w:val="00452292"/>
    <w:rsid w:val="00457DF0"/>
    <w:rsid w:val="004611CF"/>
    <w:rsid w:val="00462D3D"/>
    <w:rsid w:val="00467880"/>
    <w:rsid w:val="004707F2"/>
    <w:rsid w:val="00471D1B"/>
    <w:rsid w:val="00484B0B"/>
    <w:rsid w:val="004865C2"/>
    <w:rsid w:val="004A273B"/>
    <w:rsid w:val="004B1C88"/>
    <w:rsid w:val="004B4147"/>
    <w:rsid w:val="004D367C"/>
    <w:rsid w:val="004D41A6"/>
    <w:rsid w:val="00504CDD"/>
    <w:rsid w:val="00510133"/>
    <w:rsid w:val="0052649F"/>
    <w:rsid w:val="00547BA4"/>
    <w:rsid w:val="00552F9B"/>
    <w:rsid w:val="005636A7"/>
    <w:rsid w:val="005808E8"/>
    <w:rsid w:val="0059234E"/>
    <w:rsid w:val="005A20B8"/>
    <w:rsid w:val="005B1452"/>
    <w:rsid w:val="005B5D46"/>
    <w:rsid w:val="005B7DB3"/>
    <w:rsid w:val="005D6282"/>
    <w:rsid w:val="005E0165"/>
    <w:rsid w:val="00603462"/>
    <w:rsid w:val="006108D0"/>
    <w:rsid w:val="0061400D"/>
    <w:rsid w:val="00621B5C"/>
    <w:rsid w:val="00626A21"/>
    <w:rsid w:val="00627FD7"/>
    <w:rsid w:val="00647770"/>
    <w:rsid w:val="00651ED1"/>
    <w:rsid w:val="0069235B"/>
    <w:rsid w:val="006A256E"/>
    <w:rsid w:val="006C2DFF"/>
    <w:rsid w:val="006C3EE1"/>
    <w:rsid w:val="006D5AD1"/>
    <w:rsid w:val="00704117"/>
    <w:rsid w:val="00710E1D"/>
    <w:rsid w:val="007155A1"/>
    <w:rsid w:val="00716586"/>
    <w:rsid w:val="007166ED"/>
    <w:rsid w:val="007366C7"/>
    <w:rsid w:val="007571B5"/>
    <w:rsid w:val="00762CB0"/>
    <w:rsid w:val="007772B1"/>
    <w:rsid w:val="007A089F"/>
    <w:rsid w:val="007A47D7"/>
    <w:rsid w:val="007B0FDB"/>
    <w:rsid w:val="007C1718"/>
    <w:rsid w:val="007D30AB"/>
    <w:rsid w:val="007D6DFF"/>
    <w:rsid w:val="007E2B67"/>
    <w:rsid w:val="007E40AF"/>
    <w:rsid w:val="007E5AA2"/>
    <w:rsid w:val="0081081E"/>
    <w:rsid w:val="008126DC"/>
    <w:rsid w:val="00824C04"/>
    <w:rsid w:val="008424CE"/>
    <w:rsid w:val="008600A0"/>
    <w:rsid w:val="00862074"/>
    <w:rsid w:val="00863D08"/>
    <w:rsid w:val="0088538C"/>
    <w:rsid w:val="00885F8A"/>
    <w:rsid w:val="00890F1A"/>
    <w:rsid w:val="008972F5"/>
    <w:rsid w:val="008A1171"/>
    <w:rsid w:val="008A1935"/>
    <w:rsid w:val="008A3613"/>
    <w:rsid w:val="008B63B8"/>
    <w:rsid w:val="008C54E7"/>
    <w:rsid w:val="008E1331"/>
    <w:rsid w:val="008E2197"/>
    <w:rsid w:val="00905407"/>
    <w:rsid w:val="00905918"/>
    <w:rsid w:val="00915888"/>
    <w:rsid w:val="00925AF2"/>
    <w:rsid w:val="009425E2"/>
    <w:rsid w:val="00987594"/>
    <w:rsid w:val="00993BE3"/>
    <w:rsid w:val="00997E86"/>
    <w:rsid w:val="009B7D45"/>
    <w:rsid w:val="009B7E94"/>
    <w:rsid w:val="009D0869"/>
    <w:rsid w:val="009D1E7D"/>
    <w:rsid w:val="009D2ED6"/>
    <w:rsid w:val="009E0980"/>
    <w:rsid w:val="009E1489"/>
    <w:rsid w:val="009F588F"/>
    <w:rsid w:val="009F7569"/>
    <w:rsid w:val="00A0684C"/>
    <w:rsid w:val="00A156FE"/>
    <w:rsid w:val="00A21AF8"/>
    <w:rsid w:val="00A3325E"/>
    <w:rsid w:val="00A418D1"/>
    <w:rsid w:val="00A45796"/>
    <w:rsid w:val="00A45B4D"/>
    <w:rsid w:val="00A45CB3"/>
    <w:rsid w:val="00A50CDA"/>
    <w:rsid w:val="00A6425D"/>
    <w:rsid w:val="00A950DD"/>
    <w:rsid w:val="00A96376"/>
    <w:rsid w:val="00A972DE"/>
    <w:rsid w:val="00AA22FC"/>
    <w:rsid w:val="00AA58BC"/>
    <w:rsid w:val="00AB763F"/>
    <w:rsid w:val="00AD5FE3"/>
    <w:rsid w:val="00AE09A7"/>
    <w:rsid w:val="00AE695F"/>
    <w:rsid w:val="00B02A06"/>
    <w:rsid w:val="00B03ED5"/>
    <w:rsid w:val="00B21D64"/>
    <w:rsid w:val="00B408F2"/>
    <w:rsid w:val="00B46762"/>
    <w:rsid w:val="00B70D85"/>
    <w:rsid w:val="00B73E22"/>
    <w:rsid w:val="00B8228A"/>
    <w:rsid w:val="00B82C66"/>
    <w:rsid w:val="00B9361F"/>
    <w:rsid w:val="00BB7CE4"/>
    <w:rsid w:val="00BC2919"/>
    <w:rsid w:val="00BC33C3"/>
    <w:rsid w:val="00BD6D15"/>
    <w:rsid w:val="00BE15DE"/>
    <w:rsid w:val="00BE38EF"/>
    <w:rsid w:val="00BF0DAF"/>
    <w:rsid w:val="00BF24C8"/>
    <w:rsid w:val="00C00D75"/>
    <w:rsid w:val="00C018D4"/>
    <w:rsid w:val="00C05345"/>
    <w:rsid w:val="00C1622C"/>
    <w:rsid w:val="00C23C88"/>
    <w:rsid w:val="00C30B05"/>
    <w:rsid w:val="00C3154F"/>
    <w:rsid w:val="00C344AA"/>
    <w:rsid w:val="00C37B1A"/>
    <w:rsid w:val="00C561EF"/>
    <w:rsid w:val="00C57098"/>
    <w:rsid w:val="00C64B43"/>
    <w:rsid w:val="00C65D35"/>
    <w:rsid w:val="00C7480F"/>
    <w:rsid w:val="00C777FF"/>
    <w:rsid w:val="00C965F8"/>
    <w:rsid w:val="00CA50B1"/>
    <w:rsid w:val="00CB09B3"/>
    <w:rsid w:val="00CB6DF5"/>
    <w:rsid w:val="00CB7270"/>
    <w:rsid w:val="00CD2FD2"/>
    <w:rsid w:val="00D06C07"/>
    <w:rsid w:val="00D12DFD"/>
    <w:rsid w:val="00D141C6"/>
    <w:rsid w:val="00D431D2"/>
    <w:rsid w:val="00D4452B"/>
    <w:rsid w:val="00D44674"/>
    <w:rsid w:val="00D50CFE"/>
    <w:rsid w:val="00D56D2B"/>
    <w:rsid w:val="00D62B7E"/>
    <w:rsid w:val="00D63CB9"/>
    <w:rsid w:val="00DC56A9"/>
    <w:rsid w:val="00DD30A4"/>
    <w:rsid w:val="00DE1833"/>
    <w:rsid w:val="00E05615"/>
    <w:rsid w:val="00E10729"/>
    <w:rsid w:val="00E2649B"/>
    <w:rsid w:val="00E4232C"/>
    <w:rsid w:val="00E42FB3"/>
    <w:rsid w:val="00E45CAC"/>
    <w:rsid w:val="00E84D54"/>
    <w:rsid w:val="00EA2833"/>
    <w:rsid w:val="00EA3E91"/>
    <w:rsid w:val="00EB465F"/>
    <w:rsid w:val="00EF518A"/>
    <w:rsid w:val="00EF5D1A"/>
    <w:rsid w:val="00F25E4F"/>
    <w:rsid w:val="00F3368C"/>
    <w:rsid w:val="00F60AEC"/>
    <w:rsid w:val="00F76834"/>
    <w:rsid w:val="00F80336"/>
    <w:rsid w:val="00F8354A"/>
    <w:rsid w:val="00FA4641"/>
    <w:rsid w:val="00FA622C"/>
    <w:rsid w:val="00FC54AE"/>
    <w:rsid w:val="00FD241D"/>
    <w:rsid w:val="00FE3588"/>
    <w:rsid w:val="00FE4272"/>
    <w:rsid w:val="00FE5A34"/>
    <w:rsid w:val="00FE5A37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4F4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2C53D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D75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image" Target="media/image6.png"/><Relationship Id="rId26" Type="http://schemas.openxmlformats.org/officeDocument/2006/relationships/hyperlink" Target="https://ujjwalpandeyjava.github.io/Links/index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sv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sv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tel://8375900500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svg"/><Relationship Id="rId10" Type="http://schemas.openxmlformats.org/officeDocument/2006/relationships/endnotes" Target="endnotes.xml"/><Relationship Id="rId19" Type="http://schemas.openxmlformats.org/officeDocument/2006/relationships/hyperlink" Target="mailto:ujjwalpandey.aps@gmail.com?subject=We%20would%20like%20to%20hire%20you" TargetMode="External"/><Relationship Id="rId31" Type="http://schemas.openxmlformats.org/officeDocument/2006/relationships/hyperlink" Target="https://ujjwalpandeyjava.github.io/Links/example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yperlink" Target="https://ujjwalpandeyjava.github.io/Ujjwal-Portfolio/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jjwa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44430DC0C84B72A71B35E55E46D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3BB7-E2C0-4B23-93A5-819343B5C99D}"/>
      </w:docPartPr>
      <w:docPartBody>
        <w:p w:rsidR="004C77F5" w:rsidRDefault="00000000">
          <w:pPr>
            <w:pStyle w:val="BF44430DC0C84B72A71B35E55E46D023"/>
          </w:pPr>
          <w:r w:rsidRPr="007772B1">
            <w:t>ABOUT ME</w:t>
          </w:r>
        </w:p>
      </w:docPartBody>
    </w:docPart>
    <w:docPart>
      <w:docPartPr>
        <w:name w:val="DFC825540CCF427AACC660450C68D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637D4-EBAB-4296-B220-A74A3F41AC7C}"/>
      </w:docPartPr>
      <w:docPartBody>
        <w:p w:rsidR="004C77F5" w:rsidRDefault="00000000">
          <w:pPr>
            <w:pStyle w:val="DFC825540CCF427AACC660450C68D90C"/>
          </w:pPr>
          <w:r>
            <w:t>Skills</w:t>
          </w:r>
        </w:p>
      </w:docPartBody>
    </w:docPart>
    <w:docPart>
      <w:docPartPr>
        <w:name w:val="5AAB93AFFF1141BE934757B798DE6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AB14C-AC06-4170-839F-CE6D6161F309}"/>
      </w:docPartPr>
      <w:docPartBody>
        <w:p w:rsidR="004C77F5" w:rsidRDefault="00000000">
          <w:pPr>
            <w:pStyle w:val="5AAB93AFFF1141BE934757B798DE690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Kokila">
    <w:altName w:val="Nirmala UI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817650565">
    <w:abstractNumId w:val="0"/>
  </w:num>
  <w:num w:numId="2" w16cid:durableId="250432718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F4"/>
    <w:rsid w:val="000C3611"/>
    <w:rsid w:val="00182C5E"/>
    <w:rsid w:val="001C7BA9"/>
    <w:rsid w:val="00284D98"/>
    <w:rsid w:val="0031699F"/>
    <w:rsid w:val="0033772B"/>
    <w:rsid w:val="00394B99"/>
    <w:rsid w:val="004C77F5"/>
    <w:rsid w:val="00591247"/>
    <w:rsid w:val="006A06BE"/>
    <w:rsid w:val="006D21D8"/>
    <w:rsid w:val="006D505F"/>
    <w:rsid w:val="007B2CF4"/>
    <w:rsid w:val="008D430D"/>
    <w:rsid w:val="00A823E0"/>
    <w:rsid w:val="00C0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4430DC0C84B72A71B35E55E46D023">
    <w:name w:val="BF44430DC0C84B72A71B35E55E46D023"/>
  </w:style>
  <w:style w:type="paragraph" w:customStyle="1" w:styleId="DFC825540CCF427AACC660450C68D90C">
    <w:name w:val="DFC825540CCF427AACC660450C68D90C"/>
  </w:style>
  <w:style w:type="paragraph" w:customStyle="1" w:styleId="5AAB93AFFF1141BE934757B798DE6900">
    <w:name w:val="5AAB93AFFF1141BE934757B798DE6900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55DA03-8857-4DA3-8058-5F027BAD40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2022-11-27T13:36:00Z</dcterms:created>
  <dcterms:modified xsi:type="dcterms:W3CDTF">2023-03-29T08:29:00Z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