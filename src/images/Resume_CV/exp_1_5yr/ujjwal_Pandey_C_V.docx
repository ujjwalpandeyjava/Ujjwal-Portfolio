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180"/>
        <w:gridCol w:w="630"/>
        <w:gridCol w:w="4480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7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7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8D0C40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3BF7617F" w14:textId="77777777" w:rsidR="00D943A4" w:rsidRPr="00F079F2" w:rsidRDefault="00BA2650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1C641563" w14:textId="5AFEBB2E" w:rsidR="00D943A4" w:rsidRPr="00D943A4" w:rsidRDefault="003F611C" w:rsidP="00DF0AC1">
            <w:r>
              <w:t xml:space="preserve">Fully dedicated, ambitious and hardworking developer with broad skills in full-stack web development. My goal is to become benchmark of developers in terms of skills including Front-end, Back-end, Database, API-management, looking forward to utilizing my skills to create outstanding products and continuously improving my abilities to excel further in </w:t>
            </w:r>
            <w:r w:rsidR="000F3C58">
              <w:t xml:space="preserve">the </w:t>
            </w:r>
            <w:r>
              <w:t>field.</w:t>
            </w:r>
          </w:p>
          <w:p w14:paraId="46953F0C" w14:textId="77777777" w:rsidR="00D943A4" w:rsidRDefault="00D943A4" w:rsidP="00D943A4"/>
          <w:p w14:paraId="66A07F28" w14:textId="77777777" w:rsidR="00461D4A" w:rsidRPr="00F079F2" w:rsidRDefault="00BA2650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-1562472406"/>
                <w:placeholder>
                  <w:docPart w:val="726EBA1C4D524F49ABA364CB4DBA01B0"/>
                </w:placeholder>
                <w:temporary/>
                <w:showingPlcHdr/>
                <w15:appearance w15:val="hidden"/>
              </w:sdtPr>
              <w:sdtEndPr/>
              <w:sdtContent>
                <w:r w:rsidR="00461D4A">
                  <w:t>REFERENCES</w:t>
                </w:r>
              </w:sdtContent>
            </w:sdt>
            <w:r w:rsidR="00461D4A" w:rsidRPr="00F079F2">
              <w:t xml:space="preserve"> </w:t>
            </w:r>
          </w:p>
          <w:p w14:paraId="363B0C88" w14:textId="10877DDD" w:rsidR="00D943A4" w:rsidRPr="009C5E11" w:rsidRDefault="007B3438" w:rsidP="00DF0AC1">
            <w:r w:rsidRPr="007B3438">
              <w:t>https://ujjwalpandeyjava.github.io/Links/examples.html</w:t>
            </w:r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BA2650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BA2650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BA2650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2B174ACF" w14:textId="6B0EFC8A" w:rsidR="00D943A4" w:rsidRDefault="00175452" w:rsidP="00DF0AC1">
            <w:r>
              <w:t>u</w:t>
            </w:r>
            <w:r w:rsidR="00AC7FB7">
              <w:t>jjwalpandey.aps@gmail.com</w:t>
            </w:r>
          </w:p>
          <w:p w14:paraId="379DAA09" w14:textId="77777777" w:rsidR="00461D4A" w:rsidRPr="00F079F2" w:rsidRDefault="00BA2650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FED314DAFC0B4265BDE665DC651CE1A5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3690F602" w14:textId="0C63FBCD" w:rsidR="00D943A4" w:rsidRPr="00E00971" w:rsidRDefault="00BA2650" w:rsidP="00DF0AC1">
            <w:hyperlink r:id="rId11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360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49CBA28C" w14:textId="61E49C90" w:rsidR="00D943A4" w:rsidRPr="00F079F2" w:rsidRDefault="00BA2650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1D74D564" w14:textId="3368B4EE" w:rsidR="00D943A4" w:rsidRPr="00F079F2" w:rsidRDefault="00602094" w:rsidP="00461D4A">
            <w:pPr>
              <w:pStyle w:val="Heading2"/>
              <w:rPr>
                <w:rFonts w:eastAsia="MS Mincho"/>
              </w:rPr>
            </w:pPr>
            <w:r>
              <w:t>Feb 2022</w:t>
            </w:r>
            <w:sdt>
              <w:sdtPr>
                <w:id w:val="652037311"/>
                <w:placeholder>
                  <w:docPart w:val="5AFB1817C171404CB7BA52CE1FDDDA93"/>
                </w:placeholder>
                <w15:appearance w15:val="hidden"/>
              </w:sdtPr>
              <w:sdtEndPr/>
              <w:sdtContent>
                <w:r>
                  <w:t xml:space="preserve"> - present</w:t>
                </w:r>
              </w:sdtContent>
            </w:sdt>
          </w:p>
          <w:p w14:paraId="262B2CAE" w14:textId="2C17E49D" w:rsidR="00D943A4" w:rsidRPr="009C5E11" w:rsidRDefault="00BD66C7" w:rsidP="00461D4A">
            <w:pPr>
              <w:pStyle w:val="Heading3"/>
            </w:pPr>
            <w:r>
              <w:t xml:space="preserve">Safety Labs | </w:t>
            </w:r>
            <w:r w:rsidR="00201107">
              <w:t>Java Developer &gt; JavaScript Developer &gt; Full-Stack developer</w:t>
            </w:r>
          </w:p>
          <w:p w14:paraId="615DD066" w14:textId="5A61C7F8" w:rsidR="00D943A4" w:rsidRPr="009C5E11" w:rsidRDefault="00BA2650" w:rsidP="00461D4A">
            <w:pPr>
              <w:pStyle w:val="Heading2"/>
            </w:pPr>
            <w:sdt>
              <w:sdtPr>
                <w:id w:val="834419538"/>
                <w:placeholder>
                  <w:docPart w:val="02F01382375B48FD88BA3EFFBF2427DE"/>
                </w:placeholder>
                <w15:appearance w15:val="hidden"/>
              </w:sdtPr>
              <w:sdtEndPr/>
              <w:sdtContent>
                <w:r w:rsidR="00E348C7">
                  <w:t>Oct 2022 – Jan 2023</w:t>
                </w:r>
              </w:sdtContent>
            </w:sdt>
          </w:p>
          <w:p w14:paraId="6710B3F1" w14:textId="26C0E819" w:rsidR="00D943A4" w:rsidRPr="00076DA3" w:rsidRDefault="00201107" w:rsidP="00461D4A">
            <w:pPr>
              <w:pStyle w:val="Heading3"/>
            </w:pPr>
            <w:r>
              <w:t>NetCreativeMind | Java Trainee</w:t>
            </w:r>
          </w:p>
          <w:p w14:paraId="06D40B0E" w14:textId="628C9FD7" w:rsidR="00D943A4" w:rsidRPr="009C5E11" w:rsidRDefault="00BA2650" w:rsidP="00461D4A">
            <w:pPr>
              <w:pStyle w:val="Heading2"/>
            </w:pPr>
            <w:sdt>
              <w:sdtPr>
                <w:id w:val="-131711573"/>
                <w:placeholder>
                  <w:docPart w:val="AB2AB57663FD4846AD6DD2C621345260"/>
                </w:placeholder>
                <w15:appearance w15:val="hidden"/>
              </w:sdtPr>
              <w:sdtEndPr/>
              <w:sdtContent>
                <w:r w:rsidR="00BD7AEE">
                  <w:t>Aug 2021 – Sept 2021</w:t>
                </w:r>
              </w:sdtContent>
            </w:sdt>
          </w:p>
          <w:p w14:paraId="0FB8DE26" w14:textId="33A412A5" w:rsidR="00D943A4" w:rsidRPr="00076DA3" w:rsidRDefault="00596E57" w:rsidP="00461D4A">
            <w:pPr>
              <w:pStyle w:val="Heading3"/>
            </w:pPr>
            <w:r>
              <w:t>Daily Brief | Internship</w:t>
            </w:r>
          </w:p>
          <w:p w14:paraId="422F04E9" w14:textId="2B804D94" w:rsidR="00D943A4" w:rsidRPr="00046661" w:rsidRDefault="0076567F" w:rsidP="00DF0AC1">
            <w:r>
              <w:rPr>
                <w:rFonts w:ascii="Segoe UI" w:hAnsi="Segoe UI" w:cs="Segoe UI"/>
                <w:color w:val="374151"/>
                <w:shd w:val="clear" w:color="auto" w:fill="F7F7F8"/>
              </w:rPr>
              <w:t>Lead development team in creating role-based web portal for telemedicine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HealthCare Home</w:t>
            </w:r>
            <w:r w:rsidR="00DE518A">
              <w:rPr>
                <w:rFonts w:ascii="Segoe UI" w:hAnsi="Segoe UI" w:cs="Segoe UI"/>
                <w:color w:val="374151"/>
                <w:shd w:val="clear" w:color="auto" w:fill="F7F7F8"/>
              </w:rPr>
              <w:t>b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>ase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company. Optimize performance, develop bug-free functionalities, collaborate with QA team, </w:t>
            </w:r>
            <w:r w:rsidR="00EE290D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ensure seamless operation and enhance the performance of APIs and client applications, 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>and work with Salesforce team to configure sandboxes and servers.</w:t>
            </w:r>
          </w:p>
        </w:tc>
      </w:tr>
      <w:tr w:rsidR="00D943A4" w:rsidRPr="00F079F2" w14:paraId="3A1F94E4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BA2650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3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3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4"/>
          </w:tcPr>
          <w:p w14:paraId="1670ABF9" w14:textId="21E46DA9" w:rsidR="00181EAA" w:rsidRDefault="00C63E3A" w:rsidP="00C63E3A">
            <w:proofErr w:type="gramStart"/>
            <w:r>
              <w:t xml:space="preserve">BCA </w:t>
            </w:r>
            <w:r w:rsidR="00094267">
              <w:t xml:space="preserve"> </w:t>
            </w:r>
            <w:r>
              <w:t>|</w:t>
            </w:r>
            <w:proofErr w:type="gramEnd"/>
            <w:r w:rsidR="00094267">
              <w:t xml:space="preserve"> </w:t>
            </w:r>
            <w:r>
              <w:t xml:space="preserve"> IGNO</w:t>
            </w:r>
            <w:r w:rsidR="001330A0">
              <w:t>U</w:t>
            </w:r>
            <w:r w:rsidR="00753254">
              <w:t xml:space="preserve"> – 6.</w:t>
            </w:r>
            <w:r w:rsidR="0070545C"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</w:p>
          <w:p w14:paraId="75270F24" w14:textId="14BCD239" w:rsidR="00D943A4" w:rsidRPr="00F079F2" w:rsidRDefault="00181EAA" w:rsidP="00C63E3A">
            <w:proofErr w:type="gramStart"/>
            <w:r w:rsidRPr="00B14142">
              <w:rPr>
                <w:b/>
                <w:bCs/>
              </w:rPr>
              <w:t xml:space="preserve">GNIIT 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|</w:t>
            </w:r>
            <w:proofErr w:type="gramEnd"/>
            <w:r w:rsidRPr="00B14142">
              <w:rPr>
                <w:b/>
                <w:bCs/>
              </w:rPr>
              <w:t xml:space="preserve"> 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NIIT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BF22E0">
              <w:t>.</w:t>
            </w:r>
          </w:p>
        </w:tc>
      </w:tr>
      <w:tr w:rsidR="00D943A4" w:rsidRPr="00F079F2" w14:paraId="5C9882AF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4480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480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461D4A">
        <w:trPr>
          <w:gridAfter w:val="1"/>
          <w:wAfter w:w="20" w:type="dxa"/>
          <w:trHeight w:val="720"/>
        </w:trPr>
        <w:tc>
          <w:tcPr>
            <w:tcW w:w="3150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360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2E0C82D" w14:textId="35A4548C" w:rsidR="00D943A4" w:rsidRPr="000573A9" w:rsidRDefault="00810305" w:rsidP="00DF0AC1">
            <w:r w:rsidRPr="002D295F">
              <w:rPr>
                <w:color w:val="262626" w:themeColor="text1" w:themeTint="D9"/>
              </w:rPr>
              <w:t>Core Java, Advanced Java, JavaScript,</w:t>
            </w:r>
            <w:r w:rsidR="008959F9" w:rsidRPr="002D295F">
              <w:rPr>
                <w:color w:val="262626" w:themeColor="text1" w:themeTint="D9"/>
              </w:rPr>
              <w:t xml:space="preserve"> Spring Boot, Spring MVC</w:t>
            </w:r>
            <w:r w:rsidR="00AC180A" w:rsidRPr="002D295F">
              <w:rPr>
                <w:color w:val="262626" w:themeColor="text1" w:themeTint="D9"/>
              </w:rPr>
              <w:t xml:space="preserve">, </w:t>
            </w:r>
            <w:r w:rsidR="0053070F" w:rsidRPr="002D295F">
              <w:rPr>
                <w:color w:val="262626" w:themeColor="text1" w:themeTint="D9"/>
              </w:rPr>
              <w:t xml:space="preserve">Hibernate, </w:t>
            </w:r>
            <w:r w:rsidR="0035369D" w:rsidRPr="002D295F">
              <w:rPr>
                <w:color w:val="262626" w:themeColor="text1" w:themeTint="D9"/>
              </w:rPr>
              <w:t>Git</w:t>
            </w:r>
            <w:r w:rsidR="00E21F59" w:rsidRPr="002D295F">
              <w:rPr>
                <w:color w:val="262626" w:themeColor="text1" w:themeTint="D9"/>
              </w:rPr>
              <w:t>H</w:t>
            </w:r>
            <w:r w:rsidR="0035369D" w:rsidRPr="002D295F">
              <w:rPr>
                <w:color w:val="262626" w:themeColor="text1" w:themeTint="D9"/>
              </w:rPr>
              <w:t xml:space="preserve">ub, </w:t>
            </w:r>
            <w:r w:rsidR="00C36648" w:rsidRPr="002D295F">
              <w:rPr>
                <w:color w:val="262626" w:themeColor="text1" w:themeTint="D9"/>
              </w:rPr>
              <w:t>MySQL</w:t>
            </w:r>
            <w:r w:rsidR="001E25CA" w:rsidRPr="002D295F">
              <w:rPr>
                <w:color w:val="262626" w:themeColor="text1" w:themeTint="D9"/>
              </w:rPr>
              <w:t xml:space="preserve">, </w:t>
            </w:r>
            <w:r w:rsidR="00056AB4">
              <w:rPr>
                <w:color w:val="262626" w:themeColor="text1" w:themeTint="D9"/>
              </w:rPr>
              <w:t>Postman, RestAPI,</w:t>
            </w:r>
            <w:r w:rsidR="003A0CFA">
              <w:rPr>
                <w:color w:val="262626" w:themeColor="text1" w:themeTint="D9"/>
              </w:rPr>
              <w:t xml:space="preserve"> Googling,</w:t>
            </w:r>
            <w:r w:rsidR="00056AB4">
              <w:rPr>
                <w:color w:val="262626" w:themeColor="text1" w:themeTint="D9"/>
              </w:rPr>
              <w:t xml:space="preserve"> </w:t>
            </w:r>
            <w:r w:rsidR="001E25CA" w:rsidRPr="002D295F">
              <w:rPr>
                <w:color w:val="262626" w:themeColor="text1" w:themeTint="D9"/>
              </w:rPr>
              <w:t>Mongo</w:t>
            </w:r>
            <w:r w:rsidR="00574FF1" w:rsidRPr="002D295F">
              <w:rPr>
                <w:color w:val="262626" w:themeColor="text1" w:themeTint="D9"/>
              </w:rPr>
              <w:t>DB</w:t>
            </w:r>
            <w:r w:rsidR="00227917" w:rsidRPr="002D295F">
              <w:rPr>
                <w:color w:val="262626" w:themeColor="text1" w:themeTint="D9"/>
              </w:rPr>
              <w:t xml:space="preserve"> </w:t>
            </w:r>
            <w:r w:rsidR="00227917" w:rsidRPr="002D295F">
              <w:rPr>
                <w:i/>
                <w:iCs/>
                <w:color w:val="262626" w:themeColor="text1" w:themeTint="D9"/>
              </w:rPr>
              <w:t>(new)</w:t>
            </w:r>
            <w:r w:rsidR="004866F8" w:rsidRPr="00E86407">
              <w:rPr>
                <w:color w:val="262626" w:themeColor="text1" w:themeTint="D9"/>
              </w:rPr>
              <w:t>,</w:t>
            </w:r>
            <w:r w:rsidR="006764AA" w:rsidRPr="00E86407">
              <w:rPr>
                <w:color w:val="262626" w:themeColor="text1" w:themeTint="D9"/>
              </w:rPr>
              <w:t xml:space="preserve"> problem solving</w:t>
            </w:r>
            <w:r w:rsidR="00E86407" w:rsidRPr="00A82425">
              <w:rPr>
                <w:color w:val="262626" w:themeColor="text1" w:themeTint="D9"/>
              </w:rPr>
              <w:t>, and</w:t>
            </w:r>
            <w:r w:rsidR="00A82425" w:rsidRPr="00A82425">
              <w:rPr>
                <w:color w:val="262626" w:themeColor="text1" w:themeTint="D9"/>
              </w:rPr>
              <w:t xml:space="preserve"> </w:t>
            </w:r>
            <w:r w:rsidR="00A82425">
              <w:rPr>
                <w:color w:val="262626" w:themeColor="text1" w:themeTint="D9"/>
              </w:rPr>
              <w:t xml:space="preserve">I </w:t>
            </w:r>
            <w:r w:rsidR="00A82425" w:rsidRPr="00A82425">
              <w:rPr>
                <w:color w:val="262626" w:themeColor="text1" w:themeTint="D9"/>
              </w:rPr>
              <w:t>acce</w:t>
            </w:r>
            <w:r w:rsidR="00A82425">
              <w:rPr>
                <w:color w:val="262626" w:themeColor="text1" w:themeTint="D9"/>
              </w:rPr>
              <w:t>pt if I am correction.</w:t>
            </w:r>
          </w:p>
        </w:tc>
      </w:tr>
      <w:tr w:rsidR="00D943A4" w:rsidRPr="00F079F2" w14:paraId="4933F80D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8D0C40">
        <w:trPr>
          <w:gridAfter w:val="1"/>
          <w:wAfter w:w="20" w:type="dxa"/>
          <w:trHeight w:val="279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D943A4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47469AA1" w14:textId="65ED054F" w:rsidR="00D943A4" w:rsidRDefault="00202B9B" w:rsidP="00DF0AC1">
            <w:r>
              <w:t xml:space="preserve">Leadership, </w:t>
            </w:r>
            <w:r w:rsidR="00E40323">
              <w:t>Fast learner</w:t>
            </w:r>
            <w:r w:rsidR="0019093F">
              <w:t xml:space="preserve">, </w:t>
            </w:r>
            <w:r w:rsidR="00092539">
              <w:t>Ready to learn</w:t>
            </w:r>
            <w:r w:rsidR="000B3F1C">
              <w:t xml:space="preserve">, </w:t>
            </w:r>
            <w:r w:rsidR="00491BA2">
              <w:t>take</w:t>
            </w:r>
            <w:r w:rsidR="003C418F">
              <w:t xml:space="preserve"> d</w:t>
            </w:r>
            <w:r w:rsidR="000B3F1C">
              <w:t>eep knowledge of everything I know.</w:t>
            </w:r>
          </w:p>
          <w:p w14:paraId="3A7575D7" w14:textId="5CA70063" w:rsidR="0019093F" w:rsidRPr="00046661" w:rsidRDefault="0019093F" w:rsidP="00DF0AC1">
            <w:r>
              <w:t>Other Skills: ReactJs</w:t>
            </w:r>
            <w:r w:rsidR="0014278E">
              <w:t>, SVN, Agile,</w:t>
            </w:r>
            <w:r w:rsidR="00FE54A8">
              <w:t xml:space="preserve"> Time manipulation codes, </w:t>
            </w:r>
            <w:r w:rsidR="006764AA">
              <w:t>sincerely</w:t>
            </w:r>
            <w:r w:rsidR="00FE54A8">
              <w:t xml:space="preserve"> working</w:t>
            </w:r>
          </w:p>
        </w:tc>
      </w:tr>
    </w:tbl>
    <w:p w14:paraId="27EA4321" w14:textId="46A1E4CA" w:rsidR="00CE6104" w:rsidRDefault="00A96ACC" w:rsidP="0092702B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4BD2E7AF" w14:textId="77777777" w:rsidR="00411A4A" w:rsidRDefault="00411A4A" w:rsidP="00411A4A">
      <w:pPr>
        <w:pStyle w:val="Heading1"/>
        <w:rPr>
          <w:sz w:val="44"/>
          <w:szCs w:val="56"/>
        </w:rPr>
      </w:pPr>
    </w:p>
    <w:tbl>
      <w:tblPr>
        <w:tblW w:w="0" w:type="auto"/>
        <w:tblInd w:w="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0"/>
      </w:tblGrid>
      <w:tr w:rsidR="00776B79" w14:paraId="153395A2" w14:textId="77777777" w:rsidTr="000653F8">
        <w:trPr>
          <w:trHeight w:val="589"/>
        </w:trPr>
        <w:tc>
          <w:tcPr>
            <w:tcW w:w="8640" w:type="dxa"/>
          </w:tcPr>
          <w:p w14:paraId="090B6523" w14:textId="5B9AE532" w:rsidR="00776B79" w:rsidRDefault="00834C59" w:rsidP="00E20D0D">
            <w:pPr>
              <w:pStyle w:val="TableParagraph"/>
              <w:ind w:left="0"/>
              <w:rPr>
                <w:rFonts w:ascii="Georgia" w:hAnsi="Georgia"/>
                <w:b/>
              </w:rPr>
            </w:pPr>
            <w:r>
              <w:rPr>
                <w:rFonts w:ascii="Georgia" w:hAnsi="Georgia"/>
                <w:b/>
                <w:color w:val="D14140"/>
              </w:rPr>
              <w:t xml:space="preserve">  </w:t>
            </w:r>
            <w:r w:rsidR="00776B79">
              <w:rPr>
                <w:rFonts w:ascii="Georgia" w:hAnsi="Georgia"/>
                <w:b/>
                <w:color w:val="D14140"/>
              </w:rPr>
              <w:t>ROLES</w:t>
            </w:r>
            <w:r w:rsidR="00776B79"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AND</w:t>
            </w:r>
            <w:r w:rsidR="00776B79"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RESPONSIBILITIES</w:t>
            </w:r>
            <w:r w:rsidR="00776B79"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 xml:space="preserve">AT </w:t>
            </w:r>
            <w:r w:rsidR="00776B79">
              <w:rPr>
                <w:rFonts w:ascii="Georgia" w:hAnsi="Georgia"/>
                <w:b/>
                <w:color w:val="00AF50"/>
              </w:rPr>
              <w:t>‘SAFETY</w:t>
            </w:r>
            <w:r w:rsidR="00776B79"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00AF50"/>
              </w:rPr>
              <w:t>LABS’</w:t>
            </w:r>
          </w:p>
        </w:tc>
      </w:tr>
      <w:tr w:rsidR="00776B79" w:rsidRPr="005D54AA" w14:paraId="777197D5" w14:textId="77777777" w:rsidTr="000653F8">
        <w:trPr>
          <w:trHeight w:val="1884"/>
        </w:trPr>
        <w:tc>
          <w:tcPr>
            <w:tcW w:w="8640" w:type="dxa"/>
          </w:tcPr>
          <w:p w14:paraId="770017E1" w14:textId="60579D28" w:rsidR="00776B79" w:rsidRPr="005D54AA" w:rsidRDefault="00834C59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="00776B79">
              <w:rPr>
                <w:b/>
                <w:bCs/>
                <w:i/>
                <w:sz w:val="24"/>
                <w:szCs w:val="24"/>
              </w:rPr>
              <w:t>P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roduct</w:t>
            </w:r>
            <w:r w:rsidR="00776B79"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base</w:t>
            </w:r>
            <w:r w:rsidR="00776B79" w:rsidRPr="005D54AA">
              <w:rPr>
                <w:b/>
                <w:bCs/>
                <w:i/>
                <w:spacing w:val="-2"/>
                <w:sz w:val="24"/>
                <w:szCs w:val="24"/>
              </w:rPr>
              <w:t xml:space="preserve"> - </w:t>
            </w:r>
            <w:r w:rsidR="00776B79" w:rsidRPr="004E6000">
              <w:rPr>
                <w:b/>
                <w:bCs/>
                <w:i/>
                <w:sz w:val="24"/>
                <w:szCs w:val="24"/>
              </w:rPr>
              <w:t xml:space="preserve">Tele Medicine Health-Care/Home-Care </w:t>
            </w:r>
            <w:r w:rsidR="00776B79">
              <w:rPr>
                <w:b/>
                <w:bCs/>
                <w:i/>
                <w:sz w:val="24"/>
                <w:szCs w:val="24"/>
              </w:rPr>
              <w:t>Company</w:t>
            </w:r>
          </w:p>
          <w:p w14:paraId="59A0FD23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Lead developer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to create </w:t>
            </w:r>
            <w:r w:rsidRPr="005D54AA">
              <w:rPr>
                <w:sz w:val="24"/>
                <w:szCs w:val="24"/>
              </w:rPr>
              <w:t>a role-based authorization web-portal on Salesforce, Java and HTML5, deigned to scheduler appointments, track control and plan days for practitioners and patients,</w:t>
            </w:r>
          </w:p>
          <w:p w14:paraId="101BFEDC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Implemented best quality JavaScript and library code to make application run seamlessly by changing the suitable architecture as per performance,</w:t>
            </w:r>
          </w:p>
          <w:p w14:paraId="1602B74E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013EEC14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Enhanced the performance of APIs and Client-apps (Front-end) running on companies dedicated hardware,</w:t>
            </w:r>
          </w:p>
          <w:p w14:paraId="65F36C5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469044D6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Took care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of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all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client</w:t>
            </w:r>
            <w:r w:rsidRPr="005D54AA">
              <w:rPr>
                <w:spacing w:val="-2"/>
                <w:sz w:val="24"/>
                <w:szCs w:val="24"/>
              </w:rPr>
              <w:t>-</w:t>
            </w:r>
            <w:r w:rsidRPr="005D54AA">
              <w:rPr>
                <w:sz w:val="24"/>
                <w:szCs w:val="24"/>
              </w:rPr>
              <w:t>side</w:t>
            </w:r>
            <w:r w:rsidRPr="005D54AA">
              <w:rPr>
                <w:spacing w:val="-2"/>
                <w:sz w:val="24"/>
                <w:szCs w:val="24"/>
              </w:rPr>
              <w:t xml:space="preserve"> and front-end applications </w:t>
            </w:r>
            <w:r w:rsidRPr="005D54AA">
              <w:rPr>
                <w:sz w:val="24"/>
                <w:szCs w:val="24"/>
              </w:rPr>
              <w:t>to create functionalities which worked smoothly and bugs free,</w:t>
            </w:r>
          </w:p>
          <w:p w14:paraId="27AD9505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43"/>
              <w:rPr>
                <w:sz w:val="24"/>
                <w:szCs w:val="24"/>
              </w:rPr>
            </w:pPr>
          </w:p>
          <w:p w14:paraId="493A9B09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Connect with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Q/A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and provide enough </w:t>
            </w:r>
            <w:r w:rsidRPr="005D54AA">
              <w:rPr>
                <w:sz w:val="24"/>
                <w:szCs w:val="24"/>
              </w:rPr>
              <w:t>data to test products,</w:t>
            </w:r>
          </w:p>
          <w:p w14:paraId="685A874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772"/>
              <w:rPr>
                <w:sz w:val="24"/>
                <w:szCs w:val="24"/>
              </w:rPr>
            </w:pPr>
          </w:p>
          <w:p w14:paraId="740494EB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Salesforce</w:t>
            </w:r>
            <w:r w:rsidRPr="005D54AA">
              <w:rPr>
                <w:spacing w:val="-4"/>
                <w:sz w:val="24"/>
                <w:szCs w:val="24"/>
              </w:rPr>
              <w:t xml:space="preserve"> team as Developer and Admin to develop and configure assigned Sandbox and server along with team</w:t>
            </w:r>
            <w:r w:rsidRPr="005D54AA">
              <w:rPr>
                <w:sz w:val="24"/>
                <w:szCs w:val="24"/>
              </w:rPr>
              <w:t>.</w:t>
            </w:r>
          </w:p>
          <w:p w14:paraId="6ED1EB50" w14:textId="77777777" w:rsidR="00776B79" w:rsidRDefault="00776B79" w:rsidP="00E711E2">
            <w:pPr>
              <w:pStyle w:val="ListParagraph"/>
              <w:rPr>
                <w:sz w:val="24"/>
                <w:szCs w:val="24"/>
              </w:rPr>
            </w:pPr>
          </w:p>
          <w:p w14:paraId="063D444B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1132"/>
              <w:rPr>
                <w:sz w:val="24"/>
                <w:szCs w:val="24"/>
              </w:rPr>
            </w:pPr>
          </w:p>
        </w:tc>
      </w:tr>
      <w:tr w:rsidR="00776B79" w14:paraId="70635215" w14:textId="77777777" w:rsidTr="000653F8">
        <w:trPr>
          <w:trHeight w:val="324"/>
        </w:trPr>
        <w:tc>
          <w:tcPr>
            <w:tcW w:w="8640" w:type="dxa"/>
          </w:tcPr>
          <w:p w14:paraId="007B428C" w14:textId="77777777" w:rsidR="00776B79" w:rsidRDefault="00776B79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  <w:color w:val="00AF50"/>
              </w:rPr>
            </w:pPr>
            <w:r>
              <w:rPr>
                <w:rFonts w:ascii="Georgia" w:hAnsi="Georgia"/>
                <w:b/>
                <w:color w:val="D14140"/>
              </w:rPr>
              <w:t>ROLES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AND</w:t>
            </w:r>
            <w:r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RESPONSIBILITIES</w:t>
            </w:r>
            <w:r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AT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‘NETCREATIVE</w:t>
            </w:r>
            <w:r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MIND’</w:t>
            </w:r>
          </w:p>
          <w:p w14:paraId="5BDAB51F" w14:textId="6CC2992D" w:rsidR="00C7443F" w:rsidRDefault="00C7443F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</w:rPr>
            </w:pPr>
          </w:p>
        </w:tc>
      </w:tr>
      <w:tr w:rsidR="00776B79" w14:paraId="417E8092" w14:textId="77777777" w:rsidTr="000653F8">
        <w:trPr>
          <w:trHeight w:val="2049"/>
        </w:trPr>
        <w:tc>
          <w:tcPr>
            <w:tcW w:w="8640" w:type="dxa"/>
          </w:tcPr>
          <w:p w14:paraId="2D50D815" w14:textId="37712040" w:rsidR="00776B79" w:rsidRPr="005D54AA" w:rsidRDefault="00776B79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</w:t>
            </w:r>
            <w:r w:rsidR="00834C59"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Pr="005D54AA">
              <w:rPr>
                <w:b/>
                <w:bCs/>
                <w:i/>
                <w:sz w:val="24"/>
                <w:szCs w:val="24"/>
              </w:rPr>
              <w:t>3</w:t>
            </w:r>
            <w:r w:rsidRPr="005D54AA">
              <w:rPr>
                <w:b/>
                <w:bCs/>
                <w:i/>
                <w:sz w:val="24"/>
                <w:szCs w:val="24"/>
                <w:vertAlign w:val="superscript"/>
              </w:rPr>
              <w:t>rd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party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company,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building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Web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-portals </w:t>
            </w:r>
            <w:r w:rsidRPr="005D54AA">
              <w:rPr>
                <w:b/>
                <w:bCs/>
                <w:i/>
                <w:sz w:val="24"/>
                <w:szCs w:val="24"/>
              </w:rPr>
              <w:t>and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Mobile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>-</w:t>
            </w:r>
            <w:r w:rsidRPr="005D54AA">
              <w:rPr>
                <w:b/>
                <w:bCs/>
                <w:i/>
                <w:sz w:val="24"/>
                <w:szCs w:val="24"/>
              </w:rPr>
              <w:t>apps.</w:t>
            </w:r>
          </w:p>
          <w:p w14:paraId="117E593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63BCD64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5E74BF06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issue.</w:t>
            </w:r>
          </w:p>
          <w:p w14:paraId="3FD13E98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Pr="005D54AA">
              <w:rPr>
                <w:sz w:val="24"/>
                <w:szCs w:val="24"/>
              </w:rPr>
              <w:t>for several month, which even seniors were not able to fix.</w:t>
            </w:r>
          </w:p>
          <w:p w14:paraId="4F711D5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</w:tc>
      </w:tr>
    </w:tbl>
    <w:p w14:paraId="15CC2730" w14:textId="1E5BA56D" w:rsidR="00165E5C" w:rsidRDefault="00165E5C" w:rsidP="00165E5C">
      <w:pPr>
        <w:pStyle w:val="Heading1"/>
      </w:pPr>
    </w:p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78004633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Thank you for considering my application. I am confident that my strong background in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Full-Stack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you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86E41C" w14:textId="77777777" w:rsidR="00BA2650" w:rsidRDefault="00BA2650" w:rsidP="0085363C">
      <w:pPr>
        <w:spacing w:line="240" w:lineRule="auto"/>
      </w:pPr>
      <w:r>
        <w:separator/>
      </w:r>
    </w:p>
  </w:endnote>
  <w:endnote w:type="continuationSeparator" w:id="0">
    <w:p w14:paraId="7827F8C4" w14:textId="77777777" w:rsidR="00BA2650" w:rsidRDefault="00BA2650" w:rsidP="0085363C">
      <w:pPr>
        <w:spacing w:line="240" w:lineRule="auto"/>
      </w:pPr>
      <w:r>
        <w:continuationSeparator/>
      </w:r>
    </w:p>
  </w:endnote>
  <w:endnote w:type="continuationNotice" w:id="1">
    <w:p w14:paraId="26AFB01C" w14:textId="77777777" w:rsidR="00BA2650" w:rsidRDefault="00BA265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3AA749FB-59BA-4877-AE45-E590C03C8D3C}"/>
    <w:embedBold r:id="rId2" w:fontKey="{95D377BC-7F2B-465D-9693-1CAAB9C7BB4D}"/>
    <w:embedBoldItalic r:id="rId3" w:fontKey="{335F20BC-DE5E-4CBD-922A-98C1A13D4A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" w:fontKey="{0A5DEBB7-1703-46DB-B608-56D7B78B38A8}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5" w:fontKey="{CDD95BF4-C87E-4E87-839D-7CBE5417FFCC}"/>
    <w:embedBold r:id="rId6" w:fontKey="{07643F44-A12C-46E8-8372-6D325A15DDA8}"/>
    <w:embedItalic r:id="rId7" w:fontKey="{57CAFC15-8EF8-4D84-8E02-83BCF89CC71A}"/>
    <w:embedBoldItalic r:id="rId8" w:fontKey="{01AF5A78-1C34-4872-BE12-60FB9B32279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5563559A-37B1-45BB-BB28-5611DBC5BDEF}"/>
    <w:embedBold r:id="rId10" w:fontKey="{131D9342-34EE-41E0-BED4-FDB4568FF1BF}"/>
    <w:embedItalic r:id="rId11" w:fontKey="{351AA00C-AB5F-42D9-9EA1-6BCBE5C96380}"/>
    <w:embedBoldItalic r:id="rId12" w:fontKey="{5F5ECDE7-E0B2-4265-ADDF-879B2690026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E588B1CA-A496-4D7D-95C3-94F41A9A79A3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4" w:fontKey="{074CF359-3B16-45F3-A808-A833046416F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EA952CA3-F9D2-4CF9-B296-BA4B7D3129A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73F94" w14:textId="77777777" w:rsidR="00BA2650" w:rsidRDefault="00BA2650" w:rsidP="0085363C">
      <w:pPr>
        <w:spacing w:line="240" w:lineRule="auto"/>
      </w:pPr>
      <w:r>
        <w:separator/>
      </w:r>
    </w:p>
  </w:footnote>
  <w:footnote w:type="continuationSeparator" w:id="0">
    <w:p w14:paraId="65F9FEAA" w14:textId="77777777" w:rsidR="00BA2650" w:rsidRDefault="00BA2650" w:rsidP="0085363C">
      <w:pPr>
        <w:spacing w:line="240" w:lineRule="auto"/>
      </w:pPr>
      <w:r>
        <w:continuationSeparator/>
      </w:r>
    </w:p>
  </w:footnote>
  <w:footnote w:type="continuationNotice" w:id="1">
    <w:p w14:paraId="518896B2" w14:textId="77777777" w:rsidR="00BA2650" w:rsidRDefault="00BA2650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2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3"/>
  </w:num>
  <w:num w:numId="2">
    <w:abstractNumId w:val="9"/>
  </w:num>
  <w:num w:numId="3">
    <w:abstractNumId w:val="17"/>
  </w:num>
  <w:num w:numId="4">
    <w:abstractNumId w:val="14"/>
  </w:num>
  <w:num w:numId="5">
    <w:abstractNumId w:val="15"/>
  </w:num>
  <w:num w:numId="6">
    <w:abstractNumId w:val="21"/>
  </w:num>
  <w:num w:numId="7">
    <w:abstractNumId w:val="8"/>
  </w:num>
  <w:num w:numId="8">
    <w:abstractNumId w:val="12"/>
  </w:num>
  <w:num w:numId="9">
    <w:abstractNumId w:val="19"/>
  </w:num>
  <w:num w:numId="10">
    <w:abstractNumId w:val="3"/>
  </w:num>
  <w:num w:numId="11">
    <w:abstractNumId w:val="7"/>
  </w:num>
  <w:num w:numId="12">
    <w:abstractNumId w:val="1"/>
  </w:num>
  <w:num w:numId="13">
    <w:abstractNumId w:val="4"/>
  </w:num>
  <w:num w:numId="14">
    <w:abstractNumId w:val="11"/>
  </w:num>
  <w:num w:numId="15">
    <w:abstractNumId w:val="10"/>
  </w:num>
  <w:num w:numId="16">
    <w:abstractNumId w:val="18"/>
  </w:num>
  <w:num w:numId="17">
    <w:abstractNumId w:val="5"/>
  </w:num>
  <w:num w:numId="18">
    <w:abstractNumId w:val="23"/>
  </w:num>
  <w:num w:numId="19">
    <w:abstractNumId w:val="20"/>
  </w:num>
  <w:num w:numId="20">
    <w:abstractNumId w:val="16"/>
  </w:num>
  <w:num w:numId="21">
    <w:abstractNumId w:val="22"/>
  </w:num>
  <w:num w:numId="22">
    <w:abstractNumId w:val="6"/>
  </w:num>
  <w:num w:numId="23">
    <w:abstractNumId w:val="2"/>
  </w:num>
  <w:num w:numId="24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3280C"/>
    <w:rsid w:val="00046661"/>
    <w:rsid w:val="00052382"/>
    <w:rsid w:val="00052646"/>
    <w:rsid w:val="00056AB4"/>
    <w:rsid w:val="000573A9"/>
    <w:rsid w:val="00063E2C"/>
    <w:rsid w:val="000653F8"/>
    <w:rsid w:val="0006568A"/>
    <w:rsid w:val="00076DA3"/>
    <w:rsid w:val="00076F0F"/>
    <w:rsid w:val="00080D55"/>
    <w:rsid w:val="00084253"/>
    <w:rsid w:val="00092539"/>
    <w:rsid w:val="00094267"/>
    <w:rsid w:val="0009481C"/>
    <w:rsid w:val="000A6BB6"/>
    <w:rsid w:val="000B3F1C"/>
    <w:rsid w:val="000B6656"/>
    <w:rsid w:val="000D1F49"/>
    <w:rsid w:val="000F2B4E"/>
    <w:rsid w:val="000F2E82"/>
    <w:rsid w:val="000F3C58"/>
    <w:rsid w:val="001177A3"/>
    <w:rsid w:val="00121BA3"/>
    <w:rsid w:val="00125B8C"/>
    <w:rsid w:val="001330A0"/>
    <w:rsid w:val="0014278E"/>
    <w:rsid w:val="001435B6"/>
    <w:rsid w:val="00150B5E"/>
    <w:rsid w:val="00162D53"/>
    <w:rsid w:val="00165E5C"/>
    <w:rsid w:val="001727CA"/>
    <w:rsid w:val="00175452"/>
    <w:rsid w:val="00181EAA"/>
    <w:rsid w:val="00187D40"/>
    <w:rsid w:val="0019093F"/>
    <w:rsid w:val="001B1A04"/>
    <w:rsid w:val="001D4BC4"/>
    <w:rsid w:val="001E25CA"/>
    <w:rsid w:val="00200FC8"/>
    <w:rsid w:val="00201107"/>
    <w:rsid w:val="00202B9B"/>
    <w:rsid w:val="00211F82"/>
    <w:rsid w:val="00224BAA"/>
    <w:rsid w:val="00227917"/>
    <w:rsid w:val="00231353"/>
    <w:rsid w:val="00237DEC"/>
    <w:rsid w:val="0024145A"/>
    <w:rsid w:val="00252342"/>
    <w:rsid w:val="00264AF7"/>
    <w:rsid w:val="00281BB5"/>
    <w:rsid w:val="0028346B"/>
    <w:rsid w:val="002951D4"/>
    <w:rsid w:val="002A59A3"/>
    <w:rsid w:val="002A5DC6"/>
    <w:rsid w:val="002B58B7"/>
    <w:rsid w:val="002C56E6"/>
    <w:rsid w:val="002D295F"/>
    <w:rsid w:val="002D4ED2"/>
    <w:rsid w:val="002E78C0"/>
    <w:rsid w:val="002F374F"/>
    <w:rsid w:val="002F7436"/>
    <w:rsid w:val="0030473C"/>
    <w:rsid w:val="00304DC9"/>
    <w:rsid w:val="0035369D"/>
    <w:rsid w:val="00361691"/>
    <w:rsid w:val="00361E11"/>
    <w:rsid w:val="00376B65"/>
    <w:rsid w:val="00392616"/>
    <w:rsid w:val="0039390A"/>
    <w:rsid w:val="0039507E"/>
    <w:rsid w:val="00397346"/>
    <w:rsid w:val="003A0C4B"/>
    <w:rsid w:val="003A0CFA"/>
    <w:rsid w:val="003A13A0"/>
    <w:rsid w:val="003A2C26"/>
    <w:rsid w:val="003C418F"/>
    <w:rsid w:val="003F0847"/>
    <w:rsid w:val="003F4D06"/>
    <w:rsid w:val="003F611C"/>
    <w:rsid w:val="0040090B"/>
    <w:rsid w:val="0040246F"/>
    <w:rsid w:val="00406FD0"/>
    <w:rsid w:val="00411A4A"/>
    <w:rsid w:val="004275F1"/>
    <w:rsid w:val="00461D4A"/>
    <w:rsid w:val="0046302A"/>
    <w:rsid w:val="00476279"/>
    <w:rsid w:val="004866F8"/>
    <w:rsid w:val="00487D2D"/>
    <w:rsid w:val="00491BA2"/>
    <w:rsid w:val="00495459"/>
    <w:rsid w:val="00495BAE"/>
    <w:rsid w:val="004A4011"/>
    <w:rsid w:val="004B3BCD"/>
    <w:rsid w:val="004D4190"/>
    <w:rsid w:val="004D5D62"/>
    <w:rsid w:val="004E7303"/>
    <w:rsid w:val="004F4CC0"/>
    <w:rsid w:val="005112D0"/>
    <w:rsid w:val="0053070F"/>
    <w:rsid w:val="00533BF0"/>
    <w:rsid w:val="00546CE3"/>
    <w:rsid w:val="005515CA"/>
    <w:rsid w:val="00553A33"/>
    <w:rsid w:val="00574FF1"/>
    <w:rsid w:val="00577E06"/>
    <w:rsid w:val="00596E57"/>
    <w:rsid w:val="005A3BF7"/>
    <w:rsid w:val="005B6539"/>
    <w:rsid w:val="005F0033"/>
    <w:rsid w:val="005F2035"/>
    <w:rsid w:val="005F3D1A"/>
    <w:rsid w:val="005F5E07"/>
    <w:rsid w:val="005F7990"/>
    <w:rsid w:val="00602094"/>
    <w:rsid w:val="00607599"/>
    <w:rsid w:val="00617136"/>
    <w:rsid w:val="00625C1C"/>
    <w:rsid w:val="00632608"/>
    <w:rsid w:val="0063739C"/>
    <w:rsid w:val="0064068F"/>
    <w:rsid w:val="00641903"/>
    <w:rsid w:val="00644E46"/>
    <w:rsid w:val="00646BA8"/>
    <w:rsid w:val="006518B1"/>
    <w:rsid w:val="006643E9"/>
    <w:rsid w:val="006764AA"/>
    <w:rsid w:val="0067761E"/>
    <w:rsid w:val="006820F0"/>
    <w:rsid w:val="006833BC"/>
    <w:rsid w:val="00683861"/>
    <w:rsid w:val="006B34D0"/>
    <w:rsid w:val="0070545C"/>
    <w:rsid w:val="007417D6"/>
    <w:rsid w:val="0074424F"/>
    <w:rsid w:val="00747DEF"/>
    <w:rsid w:val="007520D7"/>
    <w:rsid w:val="00753254"/>
    <w:rsid w:val="0076567F"/>
    <w:rsid w:val="00765AB9"/>
    <w:rsid w:val="00770F25"/>
    <w:rsid w:val="00776B79"/>
    <w:rsid w:val="007853C8"/>
    <w:rsid w:val="007A35A8"/>
    <w:rsid w:val="007A60C0"/>
    <w:rsid w:val="007B0A85"/>
    <w:rsid w:val="007B3438"/>
    <w:rsid w:val="007C4BAD"/>
    <w:rsid w:val="007C6A52"/>
    <w:rsid w:val="007C71B3"/>
    <w:rsid w:val="007D0544"/>
    <w:rsid w:val="007D094B"/>
    <w:rsid w:val="007E55B6"/>
    <w:rsid w:val="00810305"/>
    <w:rsid w:val="008107F8"/>
    <w:rsid w:val="008110A5"/>
    <w:rsid w:val="0082043E"/>
    <w:rsid w:val="00831A7B"/>
    <w:rsid w:val="00834C59"/>
    <w:rsid w:val="0085363C"/>
    <w:rsid w:val="008802A6"/>
    <w:rsid w:val="008954EF"/>
    <w:rsid w:val="008959F9"/>
    <w:rsid w:val="008A0979"/>
    <w:rsid w:val="008A1349"/>
    <w:rsid w:val="008C4155"/>
    <w:rsid w:val="008C514E"/>
    <w:rsid w:val="008D0C40"/>
    <w:rsid w:val="008D1C20"/>
    <w:rsid w:val="008E203A"/>
    <w:rsid w:val="008E2AA0"/>
    <w:rsid w:val="008E78A4"/>
    <w:rsid w:val="008F2A7B"/>
    <w:rsid w:val="0091229C"/>
    <w:rsid w:val="009124A5"/>
    <w:rsid w:val="00922645"/>
    <w:rsid w:val="0092702B"/>
    <w:rsid w:val="00940E73"/>
    <w:rsid w:val="00950978"/>
    <w:rsid w:val="0095475A"/>
    <w:rsid w:val="0096568F"/>
    <w:rsid w:val="0098597D"/>
    <w:rsid w:val="00985C61"/>
    <w:rsid w:val="009C5E11"/>
    <w:rsid w:val="009D5F80"/>
    <w:rsid w:val="009F619A"/>
    <w:rsid w:val="009F6DDE"/>
    <w:rsid w:val="00A06747"/>
    <w:rsid w:val="00A142EA"/>
    <w:rsid w:val="00A2266E"/>
    <w:rsid w:val="00A33046"/>
    <w:rsid w:val="00A370A8"/>
    <w:rsid w:val="00A56B6D"/>
    <w:rsid w:val="00A82425"/>
    <w:rsid w:val="00A84901"/>
    <w:rsid w:val="00A926CB"/>
    <w:rsid w:val="00A96ACC"/>
    <w:rsid w:val="00AB2716"/>
    <w:rsid w:val="00AB5275"/>
    <w:rsid w:val="00AC180A"/>
    <w:rsid w:val="00AC7F90"/>
    <w:rsid w:val="00AC7FB7"/>
    <w:rsid w:val="00AE1345"/>
    <w:rsid w:val="00AE2B09"/>
    <w:rsid w:val="00AF056A"/>
    <w:rsid w:val="00AF4180"/>
    <w:rsid w:val="00B14142"/>
    <w:rsid w:val="00B216F5"/>
    <w:rsid w:val="00B26E81"/>
    <w:rsid w:val="00B33097"/>
    <w:rsid w:val="00B5237B"/>
    <w:rsid w:val="00B62AB7"/>
    <w:rsid w:val="00B92123"/>
    <w:rsid w:val="00B96634"/>
    <w:rsid w:val="00BA2650"/>
    <w:rsid w:val="00BC206F"/>
    <w:rsid w:val="00BD4753"/>
    <w:rsid w:val="00BD5CB1"/>
    <w:rsid w:val="00BD66C7"/>
    <w:rsid w:val="00BD7AEE"/>
    <w:rsid w:val="00BE08AA"/>
    <w:rsid w:val="00BE62EE"/>
    <w:rsid w:val="00BF22E0"/>
    <w:rsid w:val="00C003BA"/>
    <w:rsid w:val="00C36648"/>
    <w:rsid w:val="00C4481A"/>
    <w:rsid w:val="00C46878"/>
    <w:rsid w:val="00C52FB7"/>
    <w:rsid w:val="00C63E3A"/>
    <w:rsid w:val="00C7443F"/>
    <w:rsid w:val="00C75B47"/>
    <w:rsid w:val="00C8015D"/>
    <w:rsid w:val="00CB1AA6"/>
    <w:rsid w:val="00CB4A51"/>
    <w:rsid w:val="00CC242F"/>
    <w:rsid w:val="00CD3ECA"/>
    <w:rsid w:val="00CD4532"/>
    <w:rsid w:val="00CD47B0"/>
    <w:rsid w:val="00CD484E"/>
    <w:rsid w:val="00CD6CC8"/>
    <w:rsid w:val="00CE6104"/>
    <w:rsid w:val="00CE73DF"/>
    <w:rsid w:val="00CE7918"/>
    <w:rsid w:val="00CF18F8"/>
    <w:rsid w:val="00CF2171"/>
    <w:rsid w:val="00D05E83"/>
    <w:rsid w:val="00D11102"/>
    <w:rsid w:val="00D16163"/>
    <w:rsid w:val="00D23EFA"/>
    <w:rsid w:val="00D24011"/>
    <w:rsid w:val="00D358F9"/>
    <w:rsid w:val="00D70523"/>
    <w:rsid w:val="00D821F0"/>
    <w:rsid w:val="00D90814"/>
    <w:rsid w:val="00D943A4"/>
    <w:rsid w:val="00DA2E00"/>
    <w:rsid w:val="00DB3FAD"/>
    <w:rsid w:val="00DC1B64"/>
    <w:rsid w:val="00DC7FA7"/>
    <w:rsid w:val="00DE161B"/>
    <w:rsid w:val="00DE518A"/>
    <w:rsid w:val="00DF0AC1"/>
    <w:rsid w:val="00E00971"/>
    <w:rsid w:val="00E011EF"/>
    <w:rsid w:val="00E13D0B"/>
    <w:rsid w:val="00E20D0D"/>
    <w:rsid w:val="00E21F59"/>
    <w:rsid w:val="00E246A5"/>
    <w:rsid w:val="00E348C7"/>
    <w:rsid w:val="00E40323"/>
    <w:rsid w:val="00E60E6F"/>
    <w:rsid w:val="00E61C09"/>
    <w:rsid w:val="00E66A03"/>
    <w:rsid w:val="00E821D6"/>
    <w:rsid w:val="00E86407"/>
    <w:rsid w:val="00E92F21"/>
    <w:rsid w:val="00E97FD6"/>
    <w:rsid w:val="00EB3B58"/>
    <w:rsid w:val="00EC7359"/>
    <w:rsid w:val="00ED5E92"/>
    <w:rsid w:val="00ED71CF"/>
    <w:rsid w:val="00EE290D"/>
    <w:rsid w:val="00EE3054"/>
    <w:rsid w:val="00EE3EC6"/>
    <w:rsid w:val="00EE6C6F"/>
    <w:rsid w:val="00F00606"/>
    <w:rsid w:val="00F01256"/>
    <w:rsid w:val="00F079F2"/>
    <w:rsid w:val="00F13904"/>
    <w:rsid w:val="00F47D02"/>
    <w:rsid w:val="00F53FD4"/>
    <w:rsid w:val="00F542DA"/>
    <w:rsid w:val="00FA463B"/>
    <w:rsid w:val="00FA68F3"/>
    <w:rsid w:val="00FC589C"/>
    <w:rsid w:val="00FC7475"/>
    <w:rsid w:val="00FD2351"/>
    <w:rsid w:val="00FE54A8"/>
    <w:rsid w:val="00FE78A0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726EBA1C4D524F49ABA364CB4DBA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4F5EE-B6A3-4DA9-8ABA-194AD938D949}"/>
      </w:docPartPr>
      <w:docPartBody>
        <w:p w:rsidR="00993618" w:rsidRDefault="00A63863">
          <w:pPr>
            <w:pStyle w:val="726EBA1C4D524F49ABA364CB4DBA01B0"/>
          </w:pPr>
          <w:r>
            <w:t>REFERENCES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FED314DAFC0B4265BDE665DC651CE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1CC68-109C-4B3C-B507-D29468EB322D}"/>
      </w:docPartPr>
      <w:docPartBody>
        <w:p w:rsidR="00993618" w:rsidRDefault="00A63863">
          <w:pPr>
            <w:pStyle w:val="FED314DAFC0B4265BDE665DC651CE1A5"/>
          </w:pPr>
          <w:r w:rsidRPr="00D943A4">
            <w:t>Website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5AFB1817C171404CB7BA52CE1FDDDA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A4DAE-8E10-442B-9D26-287BEE40F13D}"/>
      </w:docPartPr>
      <w:docPartBody>
        <w:p w:rsidR="00993618" w:rsidRDefault="00A63863">
          <w:pPr>
            <w:pStyle w:val="5AFB1817C171404CB7BA52CE1FDDDA93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02F01382375B48FD88BA3EFFBF2427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384BC-1D81-4995-85F6-9295D026B7D0}"/>
      </w:docPartPr>
      <w:docPartBody>
        <w:p w:rsidR="00993618" w:rsidRDefault="00A63863">
          <w:pPr>
            <w:pStyle w:val="02F01382375B48FD88BA3EFFBF2427DE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AB2AB57663FD4846AD6DD2C6213452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B7CADE-ADFA-4AF6-8054-32DB71397496}"/>
      </w:docPartPr>
      <w:docPartBody>
        <w:p w:rsidR="00993618" w:rsidRDefault="00A63863">
          <w:pPr>
            <w:pStyle w:val="AB2AB57663FD4846AD6DD2C621345260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993618"/>
    <w:rsid w:val="00A6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1</Pages>
  <Words>542</Words>
  <Characters>3093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2023-07-04T17:58:00Z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